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B9D" w:rsidRPr="00391810" w:rsidRDefault="00D05B9D" w:rsidP="00421D7C">
      <w:pPr>
        <w:jc w:val="center"/>
        <w:rPr>
          <w:rFonts w:asciiTheme="minorHAnsi" w:hAnsiTheme="minorHAnsi"/>
          <w:sz w:val="36"/>
          <w:szCs w:val="36"/>
          <w:lang w:val="en-US"/>
        </w:rPr>
      </w:pPr>
      <w:r w:rsidRPr="00391810">
        <w:rPr>
          <w:rFonts w:asciiTheme="minorHAnsi" w:hAnsiTheme="minorHAnsi"/>
          <w:noProof/>
          <w:lang w:val="en-US"/>
        </w:rPr>
        <w:drawing>
          <wp:inline distT="0" distB="0" distL="0" distR="0" wp14:anchorId="6AB062A9" wp14:editId="0BC5E309">
            <wp:extent cx="2162175" cy="895350"/>
            <wp:effectExtent l="0" t="0" r="9525" b="0"/>
            <wp:docPr id="1" name="Picture 1" descr="C:\Users\sec.registraracad\AppData\Local\Microsoft\Windows\Temporary Internet Files\Content.Outlook\H8M811DG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c.registraracad\AppData\Local\Microsoft\Windows\Temporary Internet Files\Content.Outlook\H8M811DG\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B2" w:rsidRPr="00391810" w:rsidRDefault="005A79B2" w:rsidP="00421D7C">
      <w:pPr>
        <w:pStyle w:val="Heading1"/>
        <w:rPr>
          <w:rFonts w:asciiTheme="minorHAnsi" w:hAnsiTheme="minorHAnsi"/>
          <w:b w:val="0"/>
          <w:sz w:val="32"/>
          <w:szCs w:val="36"/>
        </w:rPr>
      </w:pPr>
      <w:r w:rsidRPr="00391810">
        <w:rPr>
          <w:rFonts w:asciiTheme="minorHAnsi" w:hAnsiTheme="minorHAnsi"/>
          <w:b w:val="0"/>
          <w:sz w:val="32"/>
          <w:szCs w:val="36"/>
        </w:rPr>
        <w:t>Faculty of Science &amp; Humanities</w:t>
      </w:r>
    </w:p>
    <w:p w:rsidR="005A79B2" w:rsidRPr="00391810" w:rsidRDefault="00231ACB" w:rsidP="00421D7C">
      <w:pPr>
        <w:pStyle w:val="Heading1"/>
        <w:rPr>
          <w:rFonts w:asciiTheme="minorHAnsi" w:hAnsiTheme="minorHAnsi"/>
          <w:b w:val="0"/>
          <w:sz w:val="32"/>
          <w:szCs w:val="36"/>
        </w:rPr>
      </w:pPr>
      <w:r w:rsidRPr="00391810">
        <w:rPr>
          <w:rFonts w:asciiTheme="minorHAnsi" w:hAnsiTheme="minorHAnsi"/>
          <w:b w:val="0"/>
          <w:sz w:val="32"/>
          <w:szCs w:val="36"/>
        </w:rPr>
        <w:t>Semester End Examination</w:t>
      </w:r>
      <w:r w:rsidR="00C812B7" w:rsidRPr="00391810">
        <w:rPr>
          <w:rFonts w:asciiTheme="minorHAnsi" w:hAnsiTheme="minorHAnsi"/>
          <w:b w:val="0"/>
          <w:sz w:val="32"/>
          <w:szCs w:val="36"/>
        </w:rPr>
        <w:t xml:space="preserve"> Question Paper </w:t>
      </w:r>
      <w:r w:rsidR="005B5F5F" w:rsidRPr="00391810">
        <w:rPr>
          <w:rFonts w:asciiTheme="minorHAnsi" w:hAnsiTheme="minorHAnsi"/>
          <w:b w:val="0"/>
          <w:sz w:val="32"/>
          <w:szCs w:val="36"/>
        </w:rPr>
        <w:t>– B</w:t>
      </w:r>
      <w:r w:rsidR="00DE7E4C" w:rsidRPr="00391810">
        <w:rPr>
          <w:rFonts w:asciiTheme="minorHAnsi" w:hAnsiTheme="minorHAnsi"/>
          <w:b w:val="0"/>
          <w:sz w:val="32"/>
          <w:szCs w:val="36"/>
        </w:rPr>
        <w:t>.</w:t>
      </w:r>
      <w:r w:rsidR="00FF396A" w:rsidRPr="00391810">
        <w:rPr>
          <w:rFonts w:asciiTheme="minorHAnsi" w:hAnsiTheme="minorHAnsi"/>
          <w:b w:val="0"/>
          <w:sz w:val="32"/>
          <w:szCs w:val="36"/>
        </w:rPr>
        <w:t xml:space="preserve"> </w:t>
      </w:r>
      <w:r w:rsidR="005B5F5F" w:rsidRPr="00391810">
        <w:rPr>
          <w:rFonts w:asciiTheme="minorHAnsi" w:hAnsiTheme="minorHAnsi"/>
          <w:b w:val="0"/>
          <w:sz w:val="32"/>
          <w:szCs w:val="36"/>
        </w:rPr>
        <w:t>Tech</w:t>
      </w:r>
      <w:r w:rsidR="00EE337E" w:rsidRPr="00391810">
        <w:rPr>
          <w:rFonts w:asciiTheme="minorHAnsi" w:hAnsiTheme="minorHAnsi"/>
          <w:b w:val="0"/>
          <w:sz w:val="32"/>
          <w:szCs w:val="36"/>
        </w:rPr>
        <w:t>.</w:t>
      </w:r>
    </w:p>
    <w:p w:rsidR="005A79B2" w:rsidRPr="00391810" w:rsidRDefault="005A79B2" w:rsidP="00A43F13">
      <w:pPr>
        <w:rPr>
          <w:rFonts w:asciiTheme="minorHAnsi" w:hAnsiTheme="minorHAnsi"/>
          <w:b/>
        </w:rPr>
      </w:pPr>
    </w:p>
    <w:p w:rsidR="005A79B2" w:rsidRPr="00391810" w:rsidRDefault="005A79B2" w:rsidP="00A43F13">
      <w:pPr>
        <w:tabs>
          <w:tab w:val="left" w:pos="1260"/>
        </w:tabs>
        <w:rPr>
          <w:rFonts w:asciiTheme="minorHAnsi" w:hAnsiTheme="minorHAnsi"/>
          <w:b/>
        </w:rPr>
      </w:pPr>
      <w:r w:rsidRPr="00391810">
        <w:rPr>
          <w:rFonts w:asciiTheme="minorHAnsi" w:hAnsiTheme="minorHAnsi"/>
          <w:b/>
        </w:rPr>
        <w:t>Department</w:t>
      </w:r>
      <w:r w:rsidRPr="00391810">
        <w:rPr>
          <w:rFonts w:asciiTheme="minorHAnsi" w:hAnsiTheme="minorHAnsi"/>
          <w:b/>
        </w:rPr>
        <w:tab/>
      </w:r>
      <w:r w:rsidRPr="00391810">
        <w:rPr>
          <w:rFonts w:asciiTheme="minorHAnsi" w:hAnsiTheme="minorHAnsi"/>
          <w:b/>
        </w:rPr>
        <w:tab/>
      </w:r>
      <w:r w:rsidRPr="00391810">
        <w:rPr>
          <w:rFonts w:asciiTheme="minorHAnsi" w:hAnsiTheme="minorHAnsi"/>
          <w:b/>
        </w:rPr>
        <w:tab/>
        <w:t xml:space="preserve">: </w:t>
      </w:r>
      <w:r w:rsidRPr="00391810">
        <w:rPr>
          <w:rFonts w:asciiTheme="minorHAnsi" w:hAnsiTheme="minorHAnsi"/>
        </w:rPr>
        <w:t>Mathematics</w:t>
      </w:r>
    </w:p>
    <w:p w:rsidR="005A79B2" w:rsidRPr="00391810" w:rsidRDefault="005A79B2" w:rsidP="00A43F13">
      <w:pPr>
        <w:tabs>
          <w:tab w:val="left" w:pos="1260"/>
        </w:tabs>
        <w:rPr>
          <w:rFonts w:asciiTheme="minorHAnsi" w:hAnsiTheme="minorHAnsi"/>
          <w:b/>
        </w:rPr>
      </w:pPr>
      <w:r w:rsidRPr="00391810">
        <w:rPr>
          <w:rFonts w:asciiTheme="minorHAnsi" w:hAnsiTheme="minorHAnsi"/>
          <w:b/>
        </w:rPr>
        <w:t>Programme</w:t>
      </w:r>
      <w:r w:rsidRPr="00391810">
        <w:rPr>
          <w:rFonts w:asciiTheme="minorHAnsi" w:hAnsiTheme="minorHAnsi"/>
          <w:b/>
        </w:rPr>
        <w:tab/>
      </w:r>
      <w:r w:rsidRPr="00391810">
        <w:rPr>
          <w:rFonts w:asciiTheme="minorHAnsi" w:hAnsiTheme="minorHAnsi"/>
          <w:b/>
        </w:rPr>
        <w:tab/>
      </w:r>
      <w:r w:rsidRPr="00391810">
        <w:rPr>
          <w:rFonts w:asciiTheme="minorHAnsi" w:hAnsiTheme="minorHAnsi"/>
          <w:b/>
        </w:rPr>
        <w:tab/>
        <w:t xml:space="preserve">: </w:t>
      </w:r>
      <w:r w:rsidRPr="00391810">
        <w:rPr>
          <w:rFonts w:asciiTheme="minorHAnsi" w:hAnsiTheme="minorHAnsi"/>
        </w:rPr>
        <w:t>B. Tech.</w:t>
      </w:r>
    </w:p>
    <w:p w:rsidR="005A79B2" w:rsidRPr="00391810" w:rsidRDefault="005A79B2" w:rsidP="00A43F13">
      <w:pPr>
        <w:tabs>
          <w:tab w:val="left" w:pos="1260"/>
        </w:tabs>
        <w:rPr>
          <w:rFonts w:asciiTheme="minorHAnsi" w:hAnsiTheme="minorHAnsi"/>
        </w:rPr>
      </w:pPr>
      <w:r w:rsidRPr="00391810">
        <w:rPr>
          <w:rFonts w:asciiTheme="minorHAnsi" w:hAnsiTheme="minorHAnsi"/>
          <w:b/>
        </w:rPr>
        <w:t>Semester</w:t>
      </w:r>
      <w:r w:rsidR="002C3AD4" w:rsidRPr="00391810">
        <w:rPr>
          <w:rFonts w:asciiTheme="minorHAnsi" w:hAnsiTheme="minorHAnsi"/>
          <w:b/>
        </w:rPr>
        <w:t>/</w:t>
      </w:r>
      <w:r w:rsidR="005430D3" w:rsidRPr="00391810">
        <w:rPr>
          <w:rFonts w:asciiTheme="minorHAnsi" w:hAnsiTheme="minorHAnsi"/>
          <w:b/>
        </w:rPr>
        <w:t>Batch</w:t>
      </w:r>
      <w:r w:rsidR="005430D3" w:rsidRPr="00391810">
        <w:rPr>
          <w:rFonts w:asciiTheme="minorHAnsi" w:hAnsiTheme="minorHAnsi"/>
          <w:b/>
        </w:rPr>
        <w:tab/>
      </w:r>
      <w:r w:rsidRPr="00391810">
        <w:rPr>
          <w:rFonts w:asciiTheme="minorHAnsi" w:hAnsiTheme="minorHAnsi"/>
          <w:b/>
        </w:rPr>
        <w:t xml:space="preserve">: </w:t>
      </w:r>
      <w:r w:rsidR="00DC73D8" w:rsidRPr="00391810">
        <w:rPr>
          <w:rFonts w:asciiTheme="minorHAnsi" w:hAnsiTheme="minorHAnsi"/>
        </w:rPr>
        <w:t>3</w:t>
      </w:r>
      <w:r w:rsidR="00DC73D8" w:rsidRPr="00391810">
        <w:rPr>
          <w:rFonts w:asciiTheme="minorHAnsi" w:hAnsiTheme="minorHAnsi"/>
          <w:vertAlign w:val="superscript"/>
        </w:rPr>
        <w:t>rd</w:t>
      </w:r>
      <w:r w:rsidR="00DC73D8" w:rsidRPr="00391810">
        <w:rPr>
          <w:rFonts w:asciiTheme="minorHAnsi" w:hAnsiTheme="minorHAnsi"/>
        </w:rPr>
        <w:t xml:space="preserve"> </w:t>
      </w:r>
      <w:r w:rsidR="008E239F" w:rsidRPr="00391810">
        <w:rPr>
          <w:rFonts w:asciiTheme="minorHAnsi" w:hAnsiTheme="minorHAnsi"/>
        </w:rPr>
        <w:t>/</w:t>
      </w:r>
      <w:r w:rsidR="005430D3" w:rsidRPr="00391810">
        <w:rPr>
          <w:rFonts w:asciiTheme="minorHAnsi" w:hAnsiTheme="minorHAnsi"/>
        </w:rPr>
        <w:t>2016</w:t>
      </w:r>
    </w:p>
    <w:p w:rsidR="005A79B2" w:rsidRPr="00391810" w:rsidRDefault="005430D3" w:rsidP="00A43F13">
      <w:pPr>
        <w:tabs>
          <w:tab w:val="left" w:pos="1260"/>
        </w:tabs>
        <w:rPr>
          <w:rFonts w:asciiTheme="minorHAnsi" w:hAnsiTheme="minorHAnsi"/>
        </w:rPr>
      </w:pPr>
      <w:r w:rsidRPr="00391810">
        <w:rPr>
          <w:rFonts w:asciiTheme="minorHAnsi" w:hAnsiTheme="minorHAnsi"/>
          <w:b/>
        </w:rPr>
        <w:t>Examination</w:t>
      </w:r>
      <w:r w:rsidR="005A79B2" w:rsidRPr="00391810">
        <w:rPr>
          <w:rFonts w:asciiTheme="minorHAnsi" w:hAnsiTheme="minorHAnsi"/>
          <w:b/>
        </w:rPr>
        <w:tab/>
      </w:r>
      <w:r w:rsidR="00231ACB" w:rsidRPr="00391810">
        <w:rPr>
          <w:rFonts w:asciiTheme="minorHAnsi" w:hAnsiTheme="minorHAnsi"/>
          <w:b/>
        </w:rPr>
        <w:t xml:space="preserve"> Date</w:t>
      </w:r>
      <w:r w:rsidR="005A79B2" w:rsidRPr="00391810">
        <w:rPr>
          <w:rFonts w:asciiTheme="minorHAnsi" w:hAnsiTheme="minorHAnsi"/>
          <w:b/>
        </w:rPr>
        <w:tab/>
      </w:r>
      <w:r w:rsidR="005A79B2" w:rsidRPr="00391810">
        <w:rPr>
          <w:rFonts w:asciiTheme="minorHAnsi" w:hAnsiTheme="minorHAnsi"/>
        </w:rPr>
        <w:t xml:space="preserve">: </w:t>
      </w:r>
      <w:r w:rsidR="00FF30D4" w:rsidRPr="00391810">
        <w:rPr>
          <w:rFonts w:asciiTheme="minorHAnsi" w:hAnsiTheme="minorHAnsi"/>
        </w:rPr>
        <w:t>15</w:t>
      </w:r>
      <w:r w:rsidR="00FF30D4" w:rsidRPr="00391810">
        <w:rPr>
          <w:rFonts w:asciiTheme="minorHAnsi" w:hAnsiTheme="minorHAnsi"/>
          <w:vertAlign w:val="superscript"/>
        </w:rPr>
        <w:t>th</w:t>
      </w:r>
      <w:r w:rsidR="00FF30D4" w:rsidRPr="00391810">
        <w:rPr>
          <w:rFonts w:asciiTheme="minorHAnsi" w:hAnsiTheme="minorHAnsi"/>
        </w:rPr>
        <w:t xml:space="preserve"> </w:t>
      </w:r>
      <w:r w:rsidR="00DC07B5" w:rsidRPr="00391810">
        <w:rPr>
          <w:rFonts w:asciiTheme="minorHAnsi" w:hAnsiTheme="minorHAnsi"/>
        </w:rPr>
        <w:t>December</w:t>
      </w:r>
      <w:r w:rsidR="00F15F64" w:rsidRPr="00391810">
        <w:rPr>
          <w:rFonts w:asciiTheme="minorHAnsi" w:hAnsiTheme="minorHAnsi"/>
        </w:rPr>
        <w:t xml:space="preserve"> </w:t>
      </w:r>
      <w:r w:rsidR="00A235E1" w:rsidRPr="00391810">
        <w:rPr>
          <w:rFonts w:asciiTheme="minorHAnsi" w:hAnsiTheme="minorHAnsi"/>
        </w:rPr>
        <w:t>201</w:t>
      </w:r>
      <w:r w:rsidR="00DC07B5" w:rsidRPr="00391810">
        <w:rPr>
          <w:rFonts w:asciiTheme="minorHAnsi" w:hAnsiTheme="minorHAnsi"/>
        </w:rPr>
        <w:t>7</w:t>
      </w:r>
    </w:p>
    <w:p w:rsidR="005A79B2" w:rsidRPr="00391810" w:rsidRDefault="005A79B2" w:rsidP="00A43F13">
      <w:pPr>
        <w:rPr>
          <w:rFonts w:asciiTheme="minorHAnsi" w:hAnsiTheme="minorHAnsi"/>
          <w:b/>
        </w:rPr>
      </w:pPr>
      <w:r w:rsidRPr="00391810">
        <w:rPr>
          <w:rFonts w:asciiTheme="minorHAnsi" w:hAnsiTheme="minorHAnsi"/>
          <w:b/>
        </w:rPr>
        <w:t>Course Code</w:t>
      </w:r>
      <w:r w:rsidRPr="00391810">
        <w:rPr>
          <w:rFonts w:asciiTheme="minorHAnsi" w:hAnsiTheme="minorHAnsi"/>
          <w:b/>
        </w:rPr>
        <w:tab/>
      </w:r>
      <w:r w:rsidRPr="00391810">
        <w:rPr>
          <w:rFonts w:asciiTheme="minorHAnsi" w:hAnsiTheme="minorHAnsi"/>
          <w:b/>
        </w:rPr>
        <w:tab/>
        <w:t xml:space="preserve">: </w:t>
      </w:r>
      <w:r w:rsidR="00330857" w:rsidRPr="00391810">
        <w:rPr>
          <w:rFonts w:asciiTheme="minorHAnsi" w:hAnsiTheme="minorHAnsi"/>
        </w:rPr>
        <w:t>BSC207</w:t>
      </w:r>
      <w:r w:rsidRPr="00391810">
        <w:rPr>
          <w:rFonts w:asciiTheme="minorHAnsi" w:hAnsiTheme="minorHAnsi"/>
        </w:rPr>
        <w:t>A</w:t>
      </w:r>
    </w:p>
    <w:p w:rsidR="005A79B2" w:rsidRPr="00391810" w:rsidRDefault="005A79B2" w:rsidP="00A43F13">
      <w:pPr>
        <w:rPr>
          <w:rFonts w:asciiTheme="minorHAnsi" w:hAnsiTheme="minorHAnsi"/>
          <w:b/>
        </w:rPr>
      </w:pPr>
      <w:r w:rsidRPr="00391810">
        <w:rPr>
          <w:rFonts w:asciiTheme="minorHAnsi" w:hAnsiTheme="minorHAnsi"/>
          <w:b/>
        </w:rPr>
        <w:t>Course Title</w:t>
      </w:r>
      <w:r w:rsidRPr="00391810">
        <w:rPr>
          <w:rFonts w:asciiTheme="minorHAnsi" w:hAnsiTheme="minorHAnsi"/>
          <w:b/>
        </w:rPr>
        <w:tab/>
      </w:r>
      <w:r w:rsidRPr="00391810">
        <w:rPr>
          <w:rFonts w:asciiTheme="minorHAnsi" w:hAnsiTheme="minorHAnsi"/>
          <w:b/>
        </w:rPr>
        <w:tab/>
        <w:t xml:space="preserve">: </w:t>
      </w:r>
      <w:r w:rsidRPr="00391810">
        <w:rPr>
          <w:rFonts w:asciiTheme="minorHAnsi" w:hAnsiTheme="minorHAnsi"/>
        </w:rPr>
        <w:t xml:space="preserve">Engineering Mathematics - </w:t>
      </w:r>
      <w:r w:rsidR="00FF3B20" w:rsidRPr="00391810">
        <w:rPr>
          <w:rFonts w:asciiTheme="minorHAnsi" w:hAnsiTheme="minorHAnsi"/>
        </w:rPr>
        <w:t>3</w:t>
      </w:r>
    </w:p>
    <w:p w:rsidR="005A79B2" w:rsidRPr="00391810" w:rsidRDefault="005A79B2" w:rsidP="00A43F13">
      <w:pPr>
        <w:rPr>
          <w:rFonts w:asciiTheme="minorHAnsi" w:hAnsiTheme="minorHAnsi"/>
          <w:b/>
        </w:rPr>
      </w:pPr>
    </w:p>
    <w:p w:rsidR="005A79B2" w:rsidRPr="00391810" w:rsidRDefault="00A502AD" w:rsidP="00A43F13">
      <w:pPr>
        <w:jc w:val="center"/>
        <w:rPr>
          <w:rFonts w:asciiTheme="minorHAnsi" w:hAnsiTheme="minorHAnsi"/>
          <w:b/>
          <w:color w:val="FFFFFF"/>
          <w:w w:val="200"/>
          <w:sz w:val="28"/>
          <w:szCs w:val="28"/>
        </w:rPr>
      </w:pPr>
      <w:r w:rsidRPr="00391810">
        <w:rPr>
          <w:rFonts w:asciiTheme="minorHAnsi" w:hAnsiTheme="minorHAnsi"/>
          <w:b/>
          <w:color w:val="FFFFFF"/>
          <w:w w:val="200"/>
          <w:sz w:val="28"/>
          <w:szCs w:val="28"/>
          <w:highlight w:val="black"/>
        </w:rPr>
        <w:t xml:space="preserve">Semester End </w:t>
      </w:r>
      <w:r w:rsidR="00DB00F8" w:rsidRPr="00391810">
        <w:rPr>
          <w:rFonts w:asciiTheme="minorHAnsi" w:hAnsiTheme="minorHAnsi"/>
          <w:b/>
          <w:color w:val="FFFFFF"/>
          <w:w w:val="200"/>
          <w:sz w:val="28"/>
          <w:szCs w:val="28"/>
          <w:highlight w:val="black"/>
        </w:rPr>
        <w:t>Examination</w:t>
      </w:r>
      <w:r w:rsidR="00C812B7" w:rsidRPr="00391810">
        <w:rPr>
          <w:rFonts w:asciiTheme="minorHAnsi" w:hAnsiTheme="minorHAnsi"/>
          <w:b/>
          <w:color w:val="FFFFFF"/>
          <w:w w:val="200"/>
          <w:sz w:val="28"/>
          <w:szCs w:val="28"/>
          <w:highlight w:val="black"/>
        </w:rPr>
        <w:t>-M</w:t>
      </w:r>
      <w:r w:rsidR="00DB00F8" w:rsidRPr="00391810">
        <w:rPr>
          <w:rFonts w:asciiTheme="minorHAnsi" w:hAnsiTheme="minorHAnsi"/>
          <w:b/>
          <w:color w:val="FFFFFF"/>
          <w:w w:val="200"/>
          <w:sz w:val="28"/>
          <w:szCs w:val="28"/>
          <w:highlight w:val="black"/>
        </w:rPr>
        <w:t>ATLAB</w:t>
      </w:r>
      <w:r w:rsidR="005A79B2" w:rsidRPr="00391810">
        <w:rPr>
          <w:rFonts w:asciiTheme="minorHAnsi" w:hAnsiTheme="minorHAnsi"/>
          <w:b/>
          <w:color w:val="FFFFFF"/>
          <w:w w:val="200"/>
          <w:sz w:val="28"/>
          <w:szCs w:val="28"/>
          <w:highlight w:val="black"/>
        </w:rPr>
        <w:t xml:space="preserve"> </w:t>
      </w:r>
    </w:p>
    <w:p w:rsidR="005A79B2" w:rsidRPr="00391810" w:rsidRDefault="005A79B2" w:rsidP="00A43F13">
      <w:pPr>
        <w:pBdr>
          <w:bottom w:val="single" w:sz="12" w:space="1" w:color="auto"/>
        </w:pBdr>
        <w:jc w:val="both"/>
        <w:rPr>
          <w:rFonts w:asciiTheme="minorHAnsi" w:hAnsiTheme="minorHAnsi"/>
          <w:b/>
        </w:rPr>
      </w:pPr>
    </w:p>
    <w:p w:rsidR="00301229" w:rsidRPr="00391810" w:rsidRDefault="00301229" w:rsidP="00A43F13">
      <w:pPr>
        <w:jc w:val="both"/>
        <w:rPr>
          <w:rFonts w:asciiTheme="minorHAnsi" w:hAnsiTheme="minorHAnsi"/>
          <w:b/>
        </w:rPr>
      </w:pPr>
    </w:p>
    <w:p w:rsidR="005A79B2" w:rsidRPr="00391810" w:rsidRDefault="005A79B2" w:rsidP="00A43F13">
      <w:pPr>
        <w:jc w:val="both"/>
        <w:rPr>
          <w:rFonts w:asciiTheme="minorHAnsi" w:hAnsiTheme="minorHAnsi"/>
          <w:b/>
        </w:rPr>
      </w:pPr>
      <w:r w:rsidRPr="00391810">
        <w:rPr>
          <w:rFonts w:asciiTheme="minorHAnsi" w:hAnsiTheme="minorHAnsi"/>
          <w:b/>
        </w:rPr>
        <w:t>INSTRUCTIONS TO STUDENTS:</w:t>
      </w:r>
    </w:p>
    <w:p w:rsidR="005A79B2" w:rsidRPr="00391810" w:rsidRDefault="005A79B2" w:rsidP="00A43F13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 w:rsidRPr="00391810">
        <w:rPr>
          <w:rFonts w:asciiTheme="minorHAnsi" w:hAnsiTheme="minorHAnsi"/>
        </w:rPr>
        <w:t>Answer all questions.</w:t>
      </w:r>
    </w:p>
    <w:p w:rsidR="005A79B2" w:rsidRPr="00391810" w:rsidRDefault="005A79B2" w:rsidP="00A43F13">
      <w:pPr>
        <w:numPr>
          <w:ilvl w:val="0"/>
          <w:numId w:val="2"/>
        </w:numPr>
        <w:rPr>
          <w:rFonts w:asciiTheme="minorHAnsi" w:hAnsiTheme="minorHAnsi"/>
        </w:rPr>
      </w:pPr>
      <w:r w:rsidRPr="00391810">
        <w:rPr>
          <w:rFonts w:asciiTheme="minorHAnsi" w:hAnsiTheme="minorHAnsi"/>
        </w:rPr>
        <w:t>Use only SI units.</w:t>
      </w:r>
    </w:p>
    <w:p w:rsidR="005A79B2" w:rsidRPr="00391810" w:rsidRDefault="005A79B2" w:rsidP="00A43F13">
      <w:pPr>
        <w:numPr>
          <w:ilvl w:val="0"/>
          <w:numId w:val="2"/>
        </w:numPr>
        <w:rPr>
          <w:rFonts w:asciiTheme="minorHAnsi" w:hAnsiTheme="minorHAnsi"/>
        </w:rPr>
      </w:pPr>
      <w:r w:rsidRPr="00391810">
        <w:rPr>
          <w:rFonts w:asciiTheme="minorHAnsi" w:hAnsiTheme="minorHAnsi"/>
        </w:rPr>
        <w:t>Use of non-programmable scientific calculator is permitted.</w:t>
      </w:r>
    </w:p>
    <w:p w:rsidR="005A79B2" w:rsidRPr="00391810" w:rsidRDefault="005A79B2" w:rsidP="00A43F13">
      <w:pPr>
        <w:numPr>
          <w:ilvl w:val="0"/>
          <w:numId w:val="2"/>
        </w:numPr>
        <w:rPr>
          <w:rFonts w:asciiTheme="minorHAnsi" w:hAnsiTheme="minorHAnsi"/>
        </w:rPr>
      </w:pPr>
      <w:r w:rsidRPr="00391810">
        <w:rPr>
          <w:rFonts w:asciiTheme="minorHAnsi" w:hAnsiTheme="minorHAnsi"/>
        </w:rPr>
        <w:t>Use of data handbook permitted wherever applicable.</w:t>
      </w:r>
    </w:p>
    <w:p w:rsidR="005A79B2" w:rsidRPr="00391810" w:rsidRDefault="005A79B2" w:rsidP="00A43F13">
      <w:pPr>
        <w:numPr>
          <w:ilvl w:val="0"/>
          <w:numId w:val="2"/>
        </w:numPr>
        <w:rPr>
          <w:rFonts w:asciiTheme="minorHAnsi" w:hAnsiTheme="minorHAnsi"/>
        </w:rPr>
      </w:pPr>
      <w:r w:rsidRPr="00391810">
        <w:rPr>
          <w:rFonts w:asciiTheme="minorHAnsi" w:hAnsiTheme="minorHAnsi"/>
        </w:rPr>
        <w:t>Missing data may be appropriately assumed.</w:t>
      </w:r>
    </w:p>
    <w:p w:rsidR="005A79B2" w:rsidRPr="00391810" w:rsidRDefault="005A79B2" w:rsidP="00A43F13">
      <w:pPr>
        <w:numPr>
          <w:ilvl w:val="0"/>
          <w:numId w:val="2"/>
        </w:numPr>
        <w:rPr>
          <w:rFonts w:asciiTheme="minorHAnsi" w:hAnsiTheme="minorHAnsi"/>
        </w:rPr>
      </w:pPr>
      <w:r w:rsidRPr="00391810">
        <w:rPr>
          <w:rFonts w:asciiTheme="minorHAnsi" w:hAnsiTheme="minorHAnsi"/>
        </w:rPr>
        <w:t>Indicate the question numbers clearly against your answers.</w:t>
      </w:r>
    </w:p>
    <w:p w:rsidR="005A79B2" w:rsidRPr="00391810" w:rsidRDefault="005A79B2" w:rsidP="007F139D">
      <w:pPr>
        <w:jc w:val="both"/>
        <w:rPr>
          <w:rFonts w:asciiTheme="minorHAnsi" w:hAnsiTheme="minorHAnsi"/>
          <w:bCs/>
        </w:rPr>
      </w:pPr>
    </w:p>
    <w:p w:rsidR="005A79B2" w:rsidRPr="00391810" w:rsidRDefault="005A79B2" w:rsidP="005A79B2">
      <w:pPr>
        <w:rPr>
          <w:rFonts w:asciiTheme="minorHAnsi" w:hAnsiTheme="minorHAnsi"/>
          <w:b/>
        </w:rPr>
      </w:pPr>
      <w:r w:rsidRPr="00391810">
        <w:rPr>
          <w:rFonts w:asciiTheme="minorHAnsi" w:hAnsiTheme="minorHAnsi"/>
          <w:b/>
        </w:rPr>
        <w:t xml:space="preserve">Maximum Duration:     </w:t>
      </w:r>
      <w:r w:rsidR="00B76157" w:rsidRPr="00391810">
        <w:rPr>
          <w:rFonts w:asciiTheme="minorHAnsi" w:hAnsiTheme="minorHAnsi"/>
          <w:b/>
        </w:rPr>
        <w:t>2</w:t>
      </w:r>
      <w:r w:rsidRPr="00391810">
        <w:rPr>
          <w:rFonts w:asciiTheme="minorHAnsi" w:hAnsiTheme="minorHAnsi"/>
          <w:b/>
        </w:rPr>
        <w:t xml:space="preserve"> Hour</w:t>
      </w:r>
      <w:r w:rsidRPr="00391810">
        <w:rPr>
          <w:rFonts w:asciiTheme="minorHAnsi" w:hAnsiTheme="minorHAnsi"/>
          <w:b/>
        </w:rPr>
        <w:tab/>
      </w:r>
      <w:r w:rsidRPr="00391810">
        <w:rPr>
          <w:rFonts w:asciiTheme="minorHAnsi" w:hAnsiTheme="minorHAnsi"/>
          <w:b/>
        </w:rPr>
        <w:tab/>
      </w:r>
      <w:r w:rsidRPr="00391810">
        <w:rPr>
          <w:rFonts w:asciiTheme="minorHAnsi" w:hAnsiTheme="minorHAnsi"/>
          <w:b/>
        </w:rPr>
        <w:tab/>
      </w:r>
      <w:r w:rsidRPr="00391810">
        <w:rPr>
          <w:rFonts w:asciiTheme="minorHAnsi" w:hAnsiTheme="minorHAnsi"/>
          <w:b/>
        </w:rPr>
        <w:tab/>
      </w:r>
      <w:r w:rsidRPr="00391810">
        <w:rPr>
          <w:rFonts w:asciiTheme="minorHAnsi" w:hAnsiTheme="minorHAnsi"/>
          <w:b/>
        </w:rPr>
        <w:tab/>
        <w:t xml:space="preserve">        </w:t>
      </w:r>
      <w:r w:rsidR="00B76157" w:rsidRPr="00391810">
        <w:rPr>
          <w:rFonts w:asciiTheme="minorHAnsi" w:hAnsiTheme="minorHAnsi"/>
          <w:b/>
        </w:rPr>
        <w:t xml:space="preserve">Maximum Marks: </w:t>
      </w:r>
      <w:r w:rsidRPr="00391810">
        <w:rPr>
          <w:rFonts w:asciiTheme="minorHAnsi" w:hAnsiTheme="minorHAnsi"/>
          <w:b/>
        </w:rPr>
        <w:t>5</w:t>
      </w:r>
      <w:r w:rsidR="00B76157" w:rsidRPr="00391810">
        <w:rPr>
          <w:rFonts w:asciiTheme="minorHAnsi" w:hAnsiTheme="minorHAnsi"/>
          <w:b/>
        </w:rPr>
        <w:t>0</w:t>
      </w:r>
    </w:p>
    <w:p w:rsidR="005A79B2" w:rsidRPr="00391810" w:rsidRDefault="005A79B2" w:rsidP="007F139D">
      <w:pPr>
        <w:pBdr>
          <w:bottom w:val="single" w:sz="12" w:space="1" w:color="auto"/>
        </w:pBdr>
        <w:jc w:val="both"/>
        <w:rPr>
          <w:rFonts w:asciiTheme="minorHAnsi" w:hAnsiTheme="minorHAnsi"/>
          <w:b/>
        </w:rPr>
      </w:pPr>
    </w:p>
    <w:p w:rsidR="005A79B2" w:rsidRPr="00391810" w:rsidRDefault="005A79B2" w:rsidP="005A79B2">
      <w:pPr>
        <w:rPr>
          <w:rFonts w:asciiTheme="minorHAnsi" w:hAnsiTheme="minorHAnsi"/>
          <w:b/>
        </w:rPr>
      </w:pPr>
      <w:r w:rsidRPr="00391810">
        <w:rPr>
          <w:rFonts w:asciiTheme="minorHAnsi" w:hAnsiTheme="minorHAnsi"/>
          <w:b/>
        </w:rPr>
        <w:t xml:space="preserve">IMPORTANT: </w:t>
      </w:r>
    </w:p>
    <w:p w:rsidR="005A79B2" w:rsidRPr="00391810" w:rsidRDefault="005A79B2" w:rsidP="000C4455">
      <w:pPr>
        <w:pBdr>
          <w:bottom w:val="single" w:sz="12" w:space="1" w:color="auto"/>
        </w:pBdr>
        <w:rPr>
          <w:rFonts w:asciiTheme="minorHAnsi" w:hAnsiTheme="minorHAnsi"/>
        </w:rPr>
      </w:pPr>
      <w:r w:rsidRPr="00391810">
        <w:rPr>
          <w:rFonts w:asciiTheme="minorHAnsi" w:hAnsiTheme="minorHAnsi"/>
        </w:rPr>
        <w:t>You may take this question paper away at the end of the examination. Please keep it in a safe place for future reference</w:t>
      </w:r>
    </w:p>
    <w:p w:rsidR="00A43F13" w:rsidRPr="00391810" w:rsidRDefault="00A43F13" w:rsidP="00E8516B">
      <w:pPr>
        <w:rPr>
          <w:rFonts w:asciiTheme="minorHAnsi" w:hAnsiTheme="min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585"/>
        <w:gridCol w:w="586"/>
        <w:gridCol w:w="585"/>
        <w:gridCol w:w="586"/>
        <w:gridCol w:w="585"/>
        <w:gridCol w:w="586"/>
        <w:gridCol w:w="841"/>
        <w:gridCol w:w="1655"/>
        <w:gridCol w:w="1655"/>
      </w:tblGrid>
      <w:tr w:rsidR="00790536" w:rsidRPr="00391810" w:rsidTr="007F139D">
        <w:trPr>
          <w:trHeight w:val="358"/>
          <w:jc w:val="center"/>
        </w:trPr>
        <w:tc>
          <w:tcPr>
            <w:tcW w:w="735" w:type="dxa"/>
            <w:vMerge w:val="restart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Q. No.</w:t>
            </w:r>
          </w:p>
        </w:tc>
        <w:tc>
          <w:tcPr>
            <w:tcW w:w="1171" w:type="dxa"/>
            <w:gridSpan w:val="2"/>
            <w:vMerge w:val="restart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a</w:t>
            </w:r>
          </w:p>
        </w:tc>
        <w:tc>
          <w:tcPr>
            <w:tcW w:w="1171" w:type="dxa"/>
            <w:gridSpan w:val="2"/>
            <w:vMerge w:val="restart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b</w:t>
            </w:r>
          </w:p>
        </w:tc>
        <w:tc>
          <w:tcPr>
            <w:tcW w:w="1171" w:type="dxa"/>
            <w:gridSpan w:val="2"/>
            <w:vMerge w:val="restart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c</w:t>
            </w:r>
          </w:p>
        </w:tc>
        <w:tc>
          <w:tcPr>
            <w:tcW w:w="841" w:type="dxa"/>
            <w:vMerge w:val="restart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Max. Marks</w:t>
            </w:r>
          </w:p>
        </w:tc>
        <w:tc>
          <w:tcPr>
            <w:tcW w:w="3310" w:type="dxa"/>
            <w:gridSpan w:val="2"/>
            <w:vAlign w:val="center"/>
          </w:tcPr>
          <w:p w:rsidR="00790536" w:rsidRPr="00391810" w:rsidRDefault="00790536" w:rsidP="001D19A7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Marks Awarded</w:t>
            </w:r>
          </w:p>
        </w:tc>
      </w:tr>
      <w:tr w:rsidR="00790536" w:rsidRPr="00391810" w:rsidTr="00A62BA6">
        <w:trPr>
          <w:trHeight w:val="358"/>
          <w:jc w:val="center"/>
        </w:trPr>
        <w:tc>
          <w:tcPr>
            <w:tcW w:w="735" w:type="dxa"/>
            <w:vMerge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</w:p>
        </w:tc>
        <w:tc>
          <w:tcPr>
            <w:tcW w:w="1171" w:type="dxa"/>
            <w:gridSpan w:val="2"/>
            <w:vMerge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</w:p>
        </w:tc>
        <w:tc>
          <w:tcPr>
            <w:tcW w:w="1171" w:type="dxa"/>
            <w:gridSpan w:val="2"/>
            <w:vMerge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</w:p>
        </w:tc>
        <w:tc>
          <w:tcPr>
            <w:tcW w:w="1171" w:type="dxa"/>
            <w:gridSpan w:val="2"/>
            <w:vMerge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</w:p>
        </w:tc>
        <w:tc>
          <w:tcPr>
            <w:tcW w:w="841" w:type="dxa"/>
            <w:vMerge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</w:p>
        </w:tc>
        <w:tc>
          <w:tcPr>
            <w:tcW w:w="1655" w:type="dxa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Examiner-1</w:t>
            </w:r>
          </w:p>
        </w:tc>
        <w:tc>
          <w:tcPr>
            <w:tcW w:w="1655" w:type="dxa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Examiner-2</w:t>
            </w:r>
          </w:p>
        </w:tc>
      </w:tr>
      <w:tr w:rsidR="00790536" w:rsidRPr="00391810" w:rsidTr="00A62BA6">
        <w:trPr>
          <w:trHeight w:val="432"/>
          <w:jc w:val="center"/>
        </w:trPr>
        <w:tc>
          <w:tcPr>
            <w:tcW w:w="735" w:type="dxa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1</w:t>
            </w: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841" w:type="dxa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10</w:t>
            </w:r>
          </w:p>
        </w:tc>
        <w:tc>
          <w:tcPr>
            <w:tcW w:w="165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90536" w:rsidRPr="00391810" w:rsidTr="00A62BA6">
        <w:trPr>
          <w:trHeight w:val="432"/>
          <w:jc w:val="center"/>
        </w:trPr>
        <w:tc>
          <w:tcPr>
            <w:tcW w:w="735" w:type="dxa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2</w:t>
            </w: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841" w:type="dxa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10</w:t>
            </w:r>
          </w:p>
        </w:tc>
        <w:tc>
          <w:tcPr>
            <w:tcW w:w="165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90536" w:rsidRPr="00391810" w:rsidTr="00A62BA6">
        <w:trPr>
          <w:trHeight w:val="432"/>
          <w:jc w:val="center"/>
        </w:trPr>
        <w:tc>
          <w:tcPr>
            <w:tcW w:w="735" w:type="dxa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3</w:t>
            </w: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841" w:type="dxa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10</w:t>
            </w:r>
          </w:p>
        </w:tc>
        <w:tc>
          <w:tcPr>
            <w:tcW w:w="165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90536" w:rsidRPr="00391810" w:rsidTr="00A62BA6">
        <w:trPr>
          <w:trHeight w:val="432"/>
          <w:jc w:val="center"/>
        </w:trPr>
        <w:tc>
          <w:tcPr>
            <w:tcW w:w="735" w:type="dxa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4</w:t>
            </w: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841" w:type="dxa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10</w:t>
            </w:r>
          </w:p>
        </w:tc>
        <w:tc>
          <w:tcPr>
            <w:tcW w:w="165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90536" w:rsidRPr="00391810" w:rsidTr="00A62BA6">
        <w:trPr>
          <w:trHeight w:val="432"/>
          <w:jc w:val="center"/>
        </w:trPr>
        <w:tc>
          <w:tcPr>
            <w:tcW w:w="735" w:type="dxa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5</w:t>
            </w: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586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841" w:type="dxa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10</w:t>
            </w:r>
          </w:p>
        </w:tc>
        <w:tc>
          <w:tcPr>
            <w:tcW w:w="165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F139D" w:rsidRPr="00391810" w:rsidTr="00A62BA6">
        <w:trPr>
          <w:trHeight w:val="432"/>
          <w:jc w:val="center"/>
        </w:trPr>
        <w:tc>
          <w:tcPr>
            <w:tcW w:w="4248" w:type="dxa"/>
            <w:gridSpan w:val="7"/>
            <w:vMerge w:val="restart"/>
            <w:vAlign w:val="center"/>
          </w:tcPr>
          <w:p w:rsidR="007F139D" w:rsidRPr="00391810" w:rsidRDefault="007F139D" w:rsidP="007F139D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Total Marks</w:t>
            </w:r>
          </w:p>
        </w:tc>
        <w:tc>
          <w:tcPr>
            <w:tcW w:w="841" w:type="dxa"/>
            <w:vAlign w:val="center"/>
          </w:tcPr>
          <w:p w:rsidR="007F139D" w:rsidRPr="00391810" w:rsidRDefault="007F139D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50</w:t>
            </w:r>
          </w:p>
        </w:tc>
        <w:tc>
          <w:tcPr>
            <w:tcW w:w="1655" w:type="dxa"/>
          </w:tcPr>
          <w:p w:rsidR="007F139D" w:rsidRPr="00391810" w:rsidRDefault="007F139D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F139D" w:rsidRPr="00391810" w:rsidRDefault="007F139D" w:rsidP="007B207C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F139D" w:rsidRPr="00391810" w:rsidTr="00A62BA6">
        <w:trPr>
          <w:trHeight w:val="432"/>
          <w:jc w:val="center"/>
        </w:trPr>
        <w:tc>
          <w:tcPr>
            <w:tcW w:w="4248" w:type="dxa"/>
            <w:gridSpan w:val="7"/>
            <w:vMerge/>
            <w:vAlign w:val="center"/>
          </w:tcPr>
          <w:p w:rsidR="007F139D" w:rsidRPr="00391810" w:rsidRDefault="007F139D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</w:p>
        </w:tc>
        <w:tc>
          <w:tcPr>
            <w:tcW w:w="841" w:type="dxa"/>
            <w:vAlign w:val="center"/>
          </w:tcPr>
          <w:p w:rsidR="007F139D" w:rsidRPr="00391810" w:rsidRDefault="007F139D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25</w:t>
            </w:r>
          </w:p>
        </w:tc>
        <w:tc>
          <w:tcPr>
            <w:tcW w:w="1655" w:type="dxa"/>
          </w:tcPr>
          <w:p w:rsidR="007F139D" w:rsidRPr="00391810" w:rsidRDefault="007F139D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F139D" w:rsidRPr="00391810" w:rsidRDefault="007F139D" w:rsidP="007B207C">
            <w:pPr>
              <w:rPr>
                <w:rFonts w:asciiTheme="minorHAnsi" w:hAnsiTheme="minorHAnsi" w:cs="Calibri"/>
                <w:szCs w:val="24"/>
              </w:rPr>
            </w:pPr>
          </w:p>
        </w:tc>
      </w:tr>
      <w:tr w:rsidR="00790536" w:rsidRPr="00391810" w:rsidTr="00A62BA6">
        <w:trPr>
          <w:trHeight w:val="764"/>
          <w:jc w:val="center"/>
        </w:trPr>
        <w:tc>
          <w:tcPr>
            <w:tcW w:w="5089" w:type="dxa"/>
            <w:gridSpan w:val="8"/>
            <w:vAlign w:val="center"/>
          </w:tcPr>
          <w:p w:rsidR="00790536" w:rsidRPr="00391810" w:rsidRDefault="00790536" w:rsidP="007B207C">
            <w:pPr>
              <w:jc w:val="center"/>
              <w:rPr>
                <w:rFonts w:asciiTheme="minorHAnsi" w:hAnsiTheme="minorHAnsi" w:cs="Calibri"/>
                <w:b/>
                <w:szCs w:val="24"/>
              </w:rPr>
            </w:pPr>
            <w:r w:rsidRPr="00391810">
              <w:rPr>
                <w:rFonts w:asciiTheme="minorHAnsi" w:hAnsiTheme="minorHAnsi" w:cs="Calibri"/>
                <w:b/>
                <w:szCs w:val="24"/>
              </w:rPr>
              <w:t>Signature with date</w:t>
            </w:r>
          </w:p>
        </w:tc>
        <w:tc>
          <w:tcPr>
            <w:tcW w:w="165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  <w:tc>
          <w:tcPr>
            <w:tcW w:w="1655" w:type="dxa"/>
          </w:tcPr>
          <w:p w:rsidR="00790536" w:rsidRPr="00391810" w:rsidRDefault="00790536" w:rsidP="007B207C">
            <w:pPr>
              <w:rPr>
                <w:rFonts w:asciiTheme="minorHAnsi" w:hAnsiTheme="minorHAnsi" w:cs="Calibri"/>
                <w:szCs w:val="24"/>
              </w:rPr>
            </w:pPr>
          </w:p>
        </w:tc>
      </w:tr>
    </w:tbl>
    <w:p w:rsidR="0082103E" w:rsidRPr="00391810" w:rsidRDefault="0082103E" w:rsidP="0082103E">
      <w:pPr>
        <w:pStyle w:val="BodyText"/>
        <w:rPr>
          <w:rFonts w:asciiTheme="minorHAnsi" w:hAnsiTheme="minorHAnsi"/>
          <w:i w:val="0"/>
        </w:rPr>
      </w:pPr>
    </w:p>
    <w:p w:rsidR="00CD0589" w:rsidRPr="00391810" w:rsidRDefault="00CD0589" w:rsidP="0082103E">
      <w:pPr>
        <w:rPr>
          <w:rFonts w:asciiTheme="minorHAnsi" w:hAnsiTheme="minorHAnsi"/>
          <w:b/>
          <w:szCs w:val="24"/>
        </w:rPr>
      </w:pPr>
    </w:p>
    <w:p w:rsidR="00CD0589" w:rsidRPr="00391810" w:rsidRDefault="00CD0589" w:rsidP="0082103E">
      <w:pPr>
        <w:rPr>
          <w:rFonts w:asciiTheme="minorHAnsi" w:hAnsiTheme="minorHAnsi"/>
          <w:b/>
          <w:szCs w:val="24"/>
        </w:rPr>
      </w:pPr>
    </w:p>
    <w:p w:rsidR="0082103E" w:rsidRPr="00391810" w:rsidRDefault="0082103E" w:rsidP="0082103E">
      <w:pPr>
        <w:rPr>
          <w:rFonts w:asciiTheme="minorHAnsi" w:hAnsiTheme="minorHAnsi"/>
          <w:b/>
          <w:szCs w:val="24"/>
        </w:rPr>
      </w:pPr>
      <w:r w:rsidRPr="00391810">
        <w:rPr>
          <w:rFonts w:asciiTheme="minorHAnsi" w:hAnsiTheme="minorHAnsi"/>
          <w:b/>
          <w:szCs w:val="24"/>
        </w:rPr>
        <w:t xml:space="preserve">Question No. 1 </w:t>
      </w:r>
      <w:r w:rsidR="00D84BEF" w:rsidRPr="00391810">
        <w:rPr>
          <w:rFonts w:asciiTheme="minorHAnsi" w:hAnsiTheme="minorHAnsi"/>
          <w:b/>
          <w:szCs w:val="24"/>
        </w:rPr>
        <w:t>(ILO1&amp;2</w:t>
      </w:r>
      <w:r w:rsidR="00FD3B42" w:rsidRPr="00391810">
        <w:rPr>
          <w:rFonts w:asciiTheme="minorHAnsi" w:hAnsiTheme="minorHAnsi"/>
          <w:b/>
          <w:szCs w:val="24"/>
        </w:rPr>
        <w:t>)</w:t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  <w:t xml:space="preserve"> </w:t>
      </w:r>
      <w:r w:rsidRPr="00391810">
        <w:rPr>
          <w:rFonts w:asciiTheme="minorHAnsi" w:hAnsiTheme="minorHAnsi"/>
          <w:b/>
          <w:szCs w:val="24"/>
        </w:rPr>
        <w:tab/>
        <w:t xml:space="preserve">             </w:t>
      </w:r>
      <w:r w:rsidR="00333B4B" w:rsidRPr="00391810">
        <w:rPr>
          <w:rFonts w:asciiTheme="minorHAnsi" w:hAnsiTheme="minorHAnsi"/>
          <w:b/>
          <w:szCs w:val="24"/>
        </w:rPr>
        <w:t xml:space="preserve"> </w:t>
      </w:r>
      <w:r w:rsidR="00333B4B" w:rsidRPr="00391810">
        <w:rPr>
          <w:rFonts w:asciiTheme="minorHAnsi" w:hAnsiTheme="minorHAnsi"/>
          <w:b/>
          <w:szCs w:val="24"/>
        </w:rPr>
        <w:tab/>
        <w:t xml:space="preserve">    </w:t>
      </w:r>
      <w:r w:rsidR="00416A51" w:rsidRPr="00391810">
        <w:rPr>
          <w:rFonts w:asciiTheme="minorHAnsi" w:hAnsiTheme="minorHAnsi"/>
          <w:b/>
          <w:szCs w:val="24"/>
        </w:rPr>
        <w:t>(3+3+4</w:t>
      </w:r>
      <w:r w:rsidRPr="00391810">
        <w:rPr>
          <w:rFonts w:asciiTheme="minorHAnsi" w:hAnsiTheme="minorHAnsi"/>
          <w:b/>
          <w:szCs w:val="24"/>
        </w:rPr>
        <w:t xml:space="preserve"> </w:t>
      </w:r>
      <w:r w:rsidR="00333B4B" w:rsidRPr="00391810">
        <w:rPr>
          <w:rFonts w:asciiTheme="minorHAnsi" w:hAnsiTheme="minorHAnsi"/>
          <w:b/>
          <w:szCs w:val="24"/>
        </w:rPr>
        <w:t xml:space="preserve">=10 </w:t>
      </w:r>
      <w:r w:rsidRPr="00391810">
        <w:rPr>
          <w:rFonts w:asciiTheme="minorHAnsi" w:hAnsiTheme="minorHAnsi"/>
          <w:b/>
          <w:szCs w:val="24"/>
        </w:rPr>
        <w:t>Marks)</w:t>
      </w:r>
    </w:p>
    <w:p w:rsidR="00C43840" w:rsidRPr="00391810" w:rsidRDefault="00C43840" w:rsidP="0082103E">
      <w:pPr>
        <w:rPr>
          <w:rFonts w:asciiTheme="minorHAnsi" w:hAnsiTheme="minorHAnsi"/>
          <w:b/>
          <w:szCs w:val="24"/>
        </w:rPr>
      </w:pPr>
    </w:p>
    <w:p w:rsidR="0082103E" w:rsidRPr="00391810" w:rsidRDefault="0082103E" w:rsidP="0082103E">
      <w:pPr>
        <w:rPr>
          <w:rFonts w:asciiTheme="minorHAnsi" w:hAnsiTheme="minorHAnsi"/>
          <w:szCs w:val="24"/>
        </w:rPr>
      </w:pPr>
      <w:r w:rsidRPr="00391810">
        <w:rPr>
          <w:rFonts w:asciiTheme="minorHAnsi" w:hAnsiTheme="minorHAnsi"/>
          <w:szCs w:val="24"/>
        </w:rPr>
        <w:t xml:space="preserve">Solve the following problems by using </w:t>
      </w:r>
      <w:r w:rsidR="008C1B5B" w:rsidRPr="008C1B5B">
        <w:rPr>
          <w:rFonts w:asciiTheme="minorHAnsi" w:hAnsiTheme="minorHAnsi"/>
          <w:szCs w:val="24"/>
        </w:rPr>
        <w:t>built-in</w:t>
      </w:r>
      <w:r w:rsidRPr="008C1B5B">
        <w:rPr>
          <w:rFonts w:asciiTheme="minorHAnsi" w:hAnsiTheme="minorHAnsi"/>
          <w:szCs w:val="24"/>
        </w:rPr>
        <w:t xml:space="preserve"> </w:t>
      </w:r>
      <w:r w:rsidRPr="00391810">
        <w:rPr>
          <w:rFonts w:asciiTheme="minorHAnsi" w:hAnsiTheme="minorHAnsi"/>
          <w:szCs w:val="24"/>
        </w:rPr>
        <w:t>MATLAB command</w:t>
      </w:r>
      <w:r w:rsidR="008E4FE6" w:rsidRPr="00391810">
        <w:rPr>
          <w:rFonts w:asciiTheme="minorHAnsi" w:hAnsiTheme="minorHAnsi"/>
          <w:szCs w:val="24"/>
        </w:rPr>
        <w:t>:</w:t>
      </w:r>
    </w:p>
    <w:p w:rsidR="0082103E" w:rsidRPr="00391810" w:rsidRDefault="00416A51" w:rsidP="0082103E">
      <w:pPr>
        <w:pStyle w:val="ListParagraph"/>
        <w:numPr>
          <w:ilvl w:val="0"/>
          <w:numId w:val="16"/>
        </w:numPr>
        <w:spacing w:line="276" w:lineRule="auto"/>
        <w:rPr>
          <w:rFonts w:asciiTheme="minorHAnsi" w:hAnsiTheme="minorHAnsi"/>
          <w:szCs w:val="24"/>
        </w:rPr>
      </w:pPr>
      <w:r w:rsidRPr="00391810">
        <w:rPr>
          <w:rFonts w:asciiTheme="minorHAnsi" w:hAnsiTheme="minorHAnsi"/>
          <w:szCs w:val="24"/>
        </w:rPr>
        <w:t>Obtain</w:t>
      </w:r>
      <w:r w:rsidR="0082103E" w:rsidRPr="00391810">
        <w:rPr>
          <w:rFonts w:asciiTheme="minorHAnsi" w:hAnsiTheme="minorHAnsi"/>
          <w:szCs w:val="24"/>
        </w:rPr>
        <w:t xml:space="preserve"> the Fourier transform of the function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1,     -2≤t≤2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-1,        2&lt;t≤4</m:t>
                </m:r>
                <m:ctrlPr>
                  <w:rPr>
                    <w:rFonts w:ascii="Cambria Math" w:eastAsia="Cambria Math" w:hAnsi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/>
                    <w:szCs w:val="24"/>
                  </w:rPr>
                  <m:t xml:space="preserve">0,           </m:t>
                </m:r>
                <m:r>
                  <m:rPr>
                    <m:sty m:val="p"/>
                  </m:rPr>
                  <w:rPr>
                    <w:rFonts w:ascii="Cambria Math" w:eastAsia="Cambria Math" w:hAnsi="Cambria Math"/>
                    <w:szCs w:val="24"/>
                  </w:rPr>
                  <m:t>otherwise</m:t>
                </m:r>
              </m:e>
            </m:eqArr>
          </m:e>
        </m:d>
      </m:oMath>
    </w:p>
    <w:p w:rsidR="0082103E" w:rsidRPr="00391810" w:rsidRDefault="00416A51" w:rsidP="0082103E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/>
          <w:szCs w:val="24"/>
        </w:rPr>
      </w:pPr>
      <w:r w:rsidRPr="00391810">
        <w:rPr>
          <w:rFonts w:asciiTheme="minorHAnsi" w:hAnsiTheme="minorHAnsi"/>
          <w:szCs w:val="24"/>
        </w:rPr>
        <w:t>Determine</w:t>
      </w:r>
      <w:r w:rsidR="0082103E" w:rsidRPr="00391810">
        <w:rPr>
          <w:rFonts w:asciiTheme="minorHAnsi" w:hAnsiTheme="minorHAnsi"/>
          <w:szCs w:val="24"/>
        </w:rPr>
        <w:t xml:space="preserve"> the Laplace transform of the function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t,          0≤t&lt;π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szCs w:val="24"/>
                  </w:rPr>
                  <m:t>,      π≤t&lt;2π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szCs w:val="24"/>
                  </w:rPr>
                  <m:t xml:space="preserve">,             t≥2π </m:t>
                </m:r>
              </m:e>
            </m:eqArr>
          </m:e>
        </m:d>
      </m:oMath>
    </w:p>
    <w:p w:rsidR="00391810" w:rsidRPr="00391810" w:rsidRDefault="0082103E" w:rsidP="0082103E">
      <w:pPr>
        <w:pStyle w:val="ListParagraph"/>
        <w:numPr>
          <w:ilvl w:val="0"/>
          <w:numId w:val="16"/>
        </w:numPr>
        <w:spacing w:after="200" w:line="276" w:lineRule="auto"/>
        <w:rPr>
          <w:rFonts w:asciiTheme="minorHAnsi" w:hAnsiTheme="minorHAnsi"/>
          <w:szCs w:val="24"/>
        </w:rPr>
      </w:pPr>
      <w:r w:rsidRPr="00391810">
        <w:rPr>
          <w:rFonts w:asciiTheme="minorHAnsi" w:hAnsiTheme="minorHAnsi"/>
          <w:szCs w:val="24"/>
        </w:rPr>
        <w:t xml:space="preserve">Plot the vector field    </w:t>
      </w:r>
      <m:oMath>
        <m:r>
          <m:rPr>
            <m:sty m:val="bi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x,y,z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Cs w:val="24"/>
              </w:rPr>
              <m:t>z</m:t>
            </m:r>
          </m:den>
        </m:f>
        <m:acc>
          <m:accPr>
            <m:ctrlPr>
              <w:rPr>
                <w:rFonts w:ascii="Cambria Math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Cs w:val="24"/>
              </w:rPr>
              <m:t xml:space="preserve">i </m:t>
            </m:r>
          </m:e>
        </m:acc>
        <m:r>
          <w:rPr>
            <w:rFonts w:ascii="Cambria Math" w:hAnsi="Cambria Math" w:cstheme="minorHAnsi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Cs w:val="24"/>
              </w:rPr>
              <m:t>y</m:t>
            </m:r>
          </m:num>
          <m:den>
            <m:r>
              <w:rPr>
                <w:rFonts w:ascii="Cambria Math" w:hAnsi="Cambria Math" w:cstheme="minorHAnsi"/>
                <w:szCs w:val="24"/>
              </w:rPr>
              <m:t>z</m:t>
            </m:r>
          </m:den>
        </m:f>
        <m:acc>
          <m:accPr>
            <m:ctrlPr>
              <w:rPr>
                <w:rFonts w:ascii="Cambria Math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Cs w:val="24"/>
              </w:rPr>
              <m:t>j</m:t>
            </m:r>
          </m:e>
        </m:acc>
        <m:r>
          <w:rPr>
            <w:rFonts w:ascii="Cambria Math" w:hAnsi="Cambria Math" w:cstheme="minorHAnsi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Cs w:val="24"/>
              </w:rPr>
              <m:t>z</m:t>
            </m:r>
          </m:num>
          <m:den>
            <m:r>
              <w:rPr>
                <w:rFonts w:ascii="Cambria Math" w:hAnsi="Cambria Math" w:cstheme="minorHAnsi"/>
                <w:szCs w:val="24"/>
              </w:rPr>
              <m:t>4</m:t>
            </m:r>
          </m:den>
        </m:f>
        <m:acc>
          <m:accPr>
            <m:ctrlPr>
              <w:rPr>
                <w:rFonts w:ascii="Cambria Math" w:hAnsi="Cambria Math" w:cstheme="minorHAnsi"/>
                <w:i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Cs w:val="24"/>
              </w:rPr>
              <m:t xml:space="preserve">k </m:t>
            </m:r>
          </m:e>
        </m:acc>
      </m:oMath>
      <w:r w:rsidRPr="00391810">
        <w:rPr>
          <w:rFonts w:asciiTheme="minorHAnsi" w:eastAsiaTheme="minorEastAsia" w:hAnsiTheme="minorHAnsi"/>
          <w:b/>
          <w:szCs w:val="24"/>
        </w:rPr>
        <w:t xml:space="preserve"> </w:t>
      </w:r>
      <w:r w:rsidRPr="00391810">
        <w:rPr>
          <w:rFonts w:asciiTheme="minorHAnsi" w:eastAsiaTheme="minorEastAsia" w:hAnsiTheme="minorHAnsi"/>
          <w:szCs w:val="24"/>
        </w:rPr>
        <w:t>in the</w:t>
      </w:r>
      <w:r w:rsidRPr="00391810">
        <w:rPr>
          <w:rFonts w:asciiTheme="minorHAnsi" w:eastAsiaTheme="minorEastAsia" w:hAnsiTheme="minorHAnsi"/>
          <w:b/>
          <w:szCs w:val="24"/>
        </w:rPr>
        <w:t xml:space="preserve"> </w:t>
      </w:r>
      <w:r w:rsidRPr="00391810">
        <w:rPr>
          <w:rFonts w:asciiTheme="minorHAnsi" w:eastAsiaTheme="minorEastAsia" w:hAnsiTheme="minorHAnsi"/>
          <w:szCs w:val="24"/>
        </w:rPr>
        <w:t>interval</w:t>
      </w:r>
    </w:p>
    <w:p w:rsidR="0082103E" w:rsidRPr="00391810" w:rsidRDefault="008E4FE6" w:rsidP="00391810">
      <w:pPr>
        <w:pStyle w:val="ListParagraph"/>
        <w:spacing w:after="200" w:line="276" w:lineRule="auto"/>
        <w:rPr>
          <w:rFonts w:asciiTheme="minorHAnsi" w:hAnsiTheme="minorHAnsi"/>
          <w:szCs w:val="24"/>
        </w:rPr>
      </w:pPr>
      <w:r w:rsidRPr="00391810">
        <w:rPr>
          <w:rFonts w:asciiTheme="minorHAnsi" w:eastAsiaTheme="minorEastAsia" w:hAnsiTheme="minorHAnsi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-2≤x≤2, -2&lt;y≤2, -2≤z≤2</m:t>
        </m:r>
      </m:oMath>
      <w:r w:rsidRPr="00391810">
        <w:rPr>
          <w:rFonts w:asciiTheme="minorHAnsi" w:hAnsiTheme="minorHAnsi"/>
          <w:szCs w:val="24"/>
        </w:rPr>
        <w:t xml:space="preserve"> .</w:t>
      </w:r>
    </w:p>
    <w:p w:rsidR="0082103E" w:rsidRPr="00391810" w:rsidRDefault="0082103E" w:rsidP="0082103E">
      <w:pPr>
        <w:ind w:left="720" w:firstLine="720"/>
        <w:rPr>
          <w:rFonts w:asciiTheme="minorHAnsi" w:hAnsiTheme="minorHAnsi"/>
          <w:b/>
          <w:sz w:val="2"/>
          <w:szCs w:val="24"/>
        </w:rPr>
      </w:pPr>
    </w:p>
    <w:p w:rsidR="0082103E" w:rsidRPr="00391810" w:rsidRDefault="0082103E" w:rsidP="0082103E">
      <w:pPr>
        <w:jc w:val="both"/>
        <w:rPr>
          <w:rFonts w:asciiTheme="minorHAnsi" w:hAnsiTheme="minorHAnsi"/>
          <w:b/>
          <w:szCs w:val="24"/>
        </w:rPr>
      </w:pPr>
      <w:r w:rsidRPr="00391810">
        <w:rPr>
          <w:rFonts w:asciiTheme="minorHAnsi" w:hAnsiTheme="minorHAnsi"/>
          <w:b/>
          <w:szCs w:val="24"/>
        </w:rPr>
        <w:t>Question No. 2</w:t>
      </w:r>
      <w:r w:rsidR="00FD3B42" w:rsidRPr="00391810">
        <w:rPr>
          <w:rFonts w:asciiTheme="minorHAnsi" w:hAnsiTheme="minorHAnsi"/>
          <w:b/>
          <w:szCs w:val="24"/>
        </w:rPr>
        <w:t xml:space="preserve"> (ILO4)</w:t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  <w:t xml:space="preserve">                     </w:t>
      </w:r>
      <w:r w:rsidR="00A83037" w:rsidRPr="00391810">
        <w:rPr>
          <w:rFonts w:asciiTheme="minorHAnsi" w:hAnsiTheme="minorHAnsi"/>
          <w:b/>
          <w:szCs w:val="24"/>
        </w:rPr>
        <w:t xml:space="preserve">   </w:t>
      </w:r>
      <w:r w:rsidR="00333B4B" w:rsidRPr="00391810">
        <w:rPr>
          <w:rFonts w:asciiTheme="minorHAnsi" w:hAnsiTheme="minorHAnsi"/>
          <w:b/>
          <w:szCs w:val="24"/>
        </w:rPr>
        <w:t xml:space="preserve">  </w:t>
      </w:r>
      <w:r w:rsidRPr="00391810">
        <w:rPr>
          <w:rFonts w:asciiTheme="minorHAnsi" w:hAnsiTheme="minorHAnsi"/>
          <w:b/>
          <w:szCs w:val="24"/>
        </w:rPr>
        <w:t xml:space="preserve"> </w:t>
      </w:r>
      <w:r w:rsidR="00333B4B" w:rsidRPr="00391810">
        <w:rPr>
          <w:rFonts w:asciiTheme="minorHAnsi" w:hAnsiTheme="minorHAnsi"/>
          <w:b/>
          <w:szCs w:val="24"/>
        </w:rPr>
        <w:t xml:space="preserve">(4+6=10 </w:t>
      </w:r>
      <w:r w:rsidRPr="00391810">
        <w:rPr>
          <w:rFonts w:asciiTheme="minorHAnsi" w:hAnsiTheme="minorHAnsi"/>
          <w:b/>
          <w:szCs w:val="24"/>
        </w:rPr>
        <w:t>Marks)</w:t>
      </w:r>
    </w:p>
    <w:p w:rsidR="00C43840" w:rsidRPr="00391810" w:rsidRDefault="00C43840" w:rsidP="0082103E">
      <w:pPr>
        <w:jc w:val="both"/>
        <w:rPr>
          <w:rFonts w:asciiTheme="minorHAnsi" w:hAnsiTheme="minorHAnsi"/>
          <w:b/>
          <w:szCs w:val="24"/>
        </w:rPr>
      </w:pPr>
    </w:p>
    <w:p w:rsidR="0082103E" w:rsidRPr="00391810" w:rsidRDefault="0082103E" w:rsidP="0082103E">
      <w:pPr>
        <w:jc w:val="both"/>
        <w:rPr>
          <w:rFonts w:asciiTheme="minorHAnsi" w:eastAsiaTheme="minorEastAsia" w:hAnsiTheme="minorHAnsi"/>
          <w:szCs w:val="24"/>
        </w:rPr>
      </w:pPr>
      <w:r w:rsidRPr="00391810">
        <w:rPr>
          <w:rFonts w:asciiTheme="minorHAnsi" w:eastAsiaTheme="minorEastAsia" w:hAnsiTheme="minorHAnsi"/>
          <w:szCs w:val="24"/>
        </w:rPr>
        <w:t>Write a MATLAB function to plot t</w:t>
      </w:r>
      <w:r w:rsidR="008E4FE6" w:rsidRPr="00391810">
        <w:rPr>
          <w:rFonts w:asciiTheme="minorHAnsi" w:eastAsiaTheme="minorEastAsia" w:hAnsiTheme="minorHAnsi"/>
          <w:szCs w:val="24"/>
        </w:rPr>
        <w:t>he following periodic functions:</w:t>
      </w:r>
    </w:p>
    <w:p w:rsidR="0082103E" w:rsidRPr="00391810" w:rsidRDefault="0082103E" w:rsidP="0082103E">
      <w:pPr>
        <w:pStyle w:val="ListParagraph"/>
        <w:numPr>
          <w:ilvl w:val="0"/>
          <w:numId w:val="15"/>
        </w:numPr>
        <w:spacing w:after="200"/>
        <w:jc w:val="both"/>
        <w:rPr>
          <w:rFonts w:asciiTheme="minorHAnsi" w:eastAsiaTheme="minorEastAsia" w:hAnsiTheme="minorHAnsi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4"/>
                  </w:rPr>
                  <m:t>x ,            0≤x&lt;π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π-x  ,       π≤x&lt;2π</m:t>
                </m:r>
              </m:e>
            </m:eqArr>
          </m:e>
        </m:d>
      </m:oMath>
      <w:r w:rsidRPr="00391810">
        <w:rPr>
          <w:rFonts w:asciiTheme="minorHAnsi" w:eastAsiaTheme="minorEastAsia" w:hAnsiTheme="minorHAnsi"/>
          <w:szCs w:val="24"/>
        </w:rPr>
        <w:t xml:space="preserve">   ,  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x+2π</m:t>
            </m:r>
          </m:e>
        </m:d>
        <m:r>
          <w:rPr>
            <w:rFonts w:ascii="Cambria Math" w:eastAsiaTheme="minorEastAsia" w:hAnsi="Cambria Math"/>
            <w:szCs w:val="24"/>
          </w:rPr>
          <m:t>=f(x)</m:t>
        </m:r>
      </m:oMath>
      <w:r w:rsidRPr="00391810">
        <w:rPr>
          <w:rFonts w:asciiTheme="minorHAnsi" w:eastAsiaTheme="minorEastAsia" w:hAnsiTheme="minorHAnsi"/>
          <w:szCs w:val="24"/>
        </w:rPr>
        <w:t xml:space="preserve"> in the </w:t>
      </w:r>
      <w:r w:rsidR="001B3CC4" w:rsidRPr="00391810">
        <w:rPr>
          <w:rFonts w:asciiTheme="minorHAnsi" w:eastAsiaTheme="minorEastAsia" w:hAnsiTheme="minorHAnsi"/>
          <w:szCs w:val="24"/>
        </w:rPr>
        <w:t>interval</w:t>
      </w:r>
      <m:oMath>
        <m:r>
          <w:rPr>
            <w:rFonts w:ascii="Cambria Math" w:eastAsiaTheme="minorEastAsia" w:hAnsi="Cambria Math"/>
            <w:szCs w:val="24"/>
          </w:rPr>
          <m:t>[-2π,2π]</m:t>
        </m:r>
      </m:oMath>
      <w:r w:rsidR="008E4FE6" w:rsidRPr="00391810">
        <w:rPr>
          <w:rFonts w:asciiTheme="minorHAnsi" w:eastAsiaTheme="minorEastAsia" w:hAnsiTheme="minorHAnsi"/>
          <w:szCs w:val="24"/>
        </w:rPr>
        <w:t>.</w:t>
      </w:r>
    </w:p>
    <w:p w:rsidR="0082103E" w:rsidRPr="00391810" w:rsidRDefault="0082103E" w:rsidP="0082103E">
      <w:pPr>
        <w:pStyle w:val="ListParagraph"/>
        <w:jc w:val="both"/>
        <w:rPr>
          <w:rFonts w:asciiTheme="minorHAnsi" w:eastAsiaTheme="minorEastAsia" w:hAnsiTheme="minorHAnsi"/>
          <w:szCs w:val="24"/>
        </w:rPr>
      </w:pPr>
    </w:p>
    <w:p w:rsidR="0082103E" w:rsidRPr="00391810" w:rsidRDefault="0082103E" w:rsidP="0082103E">
      <w:pPr>
        <w:pStyle w:val="ListParagraph"/>
        <w:numPr>
          <w:ilvl w:val="0"/>
          <w:numId w:val="15"/>
        </w:numPr>
        <w:spacing w:after="200"/>
        <w:jc w:val="both"/>
        <w:rPr>
          <w:rFonts w:asciiTheme="minorHAnsi" w:eastAsiaTheme="minorEastAsia" w:hAnsiTheme="minorHAnsi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4"/>
                  </w:rPr>
                  <m:t>0 ,               -2≤x&lt;2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3 ,                   2≤x&lt;6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0 ,                  6≤x&lt;10</m:t>
                </m:r>
              </m:e>
            </m:eqArr>
          </m:e>
        </m:d>
      </m:oMath>
      <w:r w:rsidRPr="00391810">
        <w:rPr>
          <w:rFonts w:asciiTheme="minorHAnsi" w:eastAsiaTheme="minorEastAsia" w:hAnsiTheme="minorHAnsi"/>
          <w:szCs w:val="24"/>
        </w:rPr>
        <w:t xml:space="preserve">  ,  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x+12</m:t>
            </m:r>
          </m:e>
        </m:d>
        <m:r>
          <w:rPr>
            <w:rFonts w:ascii="Cambria Math" w:eastAsiaTheme="minorEastAsia" w:hAnsi="Cambria Math"/>
            <w:szCs w:val="24"/>
          </w:rPr>
          <m:t>=f(x)</m:t>
        </m:r>
      </m:oMath>
      <w:r w:rsidRPr="00391810">
        <w:rPr>
          <w:rFonts w:asciiTheme="minorHAnsi" w:eastAsiaTheme="minorEastAsia" w:hAnsiTheme="minorHAnsi"/>
          <w:szCs w:val="24"/>
        </w:rPr>
        <w:t xml:space="preserve"> in the </w:t>
      </w:r>
      <w:r w:rsidR="001B3CC4" w:rsidRPr="00391810">
        <w:rPr>
          <w:rFonts w:asciiTheme="minorHAnsi" w:eastAsiaTheme="minorEastAsia" w:hAnsiTheme="minorHAnsi"/>
          <w:szCs w:val="24"/>
        </w:rPr>
        <w:t>interval</w:t>
      </w:r>
      <w:r w:rsidR="00594095">
        <w:rPr>
          <w:rFonts w:asciiTheme="minorHAnsi" w:eastAsiaTheme="minorEastAsia" w:hAnsiTheme="minorHAnsi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[-14, 22]</m:t>
        </m:r>
      </m:oMath>
      <w:r w:rsidR="008E4FE6" w:rsidRPr="00391810">
        <w:rPr>
          <w:rFonts w:asciiTheme="minorHAnsi" w:eastAsiaTheme="minorEastAsia" w:hAnsiTheme="minorHAnsi"/>
          <w:szCs w:val="24"/>
        </w:rPr>
        <w:t>.</w:t>
      </w:r>
    </w:p>
    <w:p w:rsidR="0082103E" w:rsidRPr="00391810" w:rsidRDefault="0082103E" w:rsidP="0082103E">
      <w:pPr>
        <w:rPr>
          <w:rFonts w:asciiTheme="minorHAnsi" w:hAnsiTheme="minorHAnsi"/>
          <w:b/>
          <w:szCs w:val="24"/>
        </w:rPr>
      </w:pPr>
    </w:p>
    <w:p w:rsidR="0082103E" w:rsidRPr="00391810" w:rsidRDefault="0082103E" w:rsidP="0082103E">
      <w:pPr>
        <w:rPr>
          <w:rFonts w:asciiTheme="minorHAnsi" w:hAnsiTheme="minorHAnsi"/>
          <w:b/>
          <w:szCs w:val="24"/>
        </w:rPr>
      </w:pPr>
      <w:r w:rsidRPr="00391810">
        <w:rPr>
          <w:rFonts w:asciiTheme="minorHAnsi" w:hAnsiTheme="minorHAnsi"/>
          <w:b/>
          <w:szCs w:val="24"/>
        </w:rPr>
        <w:t xml:space="preserve">Question No. 3 </w:t>
      </w:r>
      <w:r w:rsidR="0050036E" w:rsidRPr="00391810">
        <w:rPr>
          <w:rFonts w:asciiTheme="minorHAnsi" w:hAnsiTheme="minorHAnsi"/>
          <w:b/>
          <w:szCs w:val="24"/>
        </w:rPr>
        <w:t>(ILO4</w:t>
      </w:r>
      <w:r w:rsidR="00FD3B42" w:rsidRPr="00391810">
        <w:rPr>
          <w:rFonts w:asciiTheme="minorHAnsi" w:hAnsiTheme="minorHAnsi"/>
          <w:b/>
          <w:szCs w:val="24"/>
        </w:rPr>
        <w:t>)</w:t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  <w:t xml:space="preserve">                    </w:t>
      </w:r>
      <w:r w:rsidR="00333B4B" w:rsidRPr="00391810">
        <w:rPr>
          <w:rFonts w:asciiTheme="minorHAnsi" w:hAnsiTheme="minorHAnsi"/>
          <w:b/>
          <w:szCs w:val="24"/>
        </w:rPr>
        <w:t xml:space="preserve">       </w:t>
      </w:r>
      <w:r w:rsidR="00E47816">
        <w:rPr>
          <w:rFonts w:asciiTheme="minorHAnsi" w:hAnsiTheme="minorHAnsi"/>
          <w:b/>
          <w:szCs w:val="24"/>
        </w:rPr>
        <w:t>(7+3</w:t>
      </w:r>
      <w:r w:rsidR="00333B4B" w:rsidRPr="00391810">
        <w:rPr>
          <w:rFonts w:asciiTheme="minorHAnsi" w:hAnsiTheme="minorHAnsi"/>
          <w:b/>
          <w:szCs w:val="24"/>
        </w:rPr>
        <w:t xml:space="preserve">=10 </w:t>
      </w:r>
      <w:r w:rsidRPr="00391810">
        <w:rPr>
          <w:rFonts w:asciiTheme="minorHAnsi" w:hAnsiTheme="minorHAnsi"/>
          <w:b/>
          <w:szCs w:val="24"/>
        </w:rPr>
        <w:t>Marks)</w:t>
      </w:r>
    </w:p>
    <w:p w:rsidR="0082103E" w:rsidRPr="00391810" w:rsidRDefault="0082103E" w:rsidP="0082103E">
      <w:pPr>
        <w:jc w:val="both"/>
        <w:rPr>
          <w:rFonts w:asciiTheme="minorHAnsi" w:hAnsiTheme="minorHAnsi"/>
          <w:szCs w:val="24"/>
        </w:rPr>
      </w:pPr>
    </w:p>
    <w:p w:rsidR="0082103E" w:rsidRPr="00391810" w:rsidRDefault="0082103E" w:rsidP="0082103E">
      <w:pPr>
        <w:jc w:val="both"/>
        <w:rPr>
          <w:rFonts w:asciiTheme="minorHAnsi" w:hAnsiTheme="minorHAnsi"/>
          <w:szCs w:val="24"/>
        </w:rPr>
      </w:pPr>
      <w:r w:rsidRPr="00391810">
        <w:rPr>
          <w:rFonts w:asciiTheme="minorHAnsi" w:hAnsiTheme="minorHAnsi"/>
          <w:szCs w:val="24"/>
        </w:rPr>
        <w:t>For the given data set of a periodic function of period</w:t>
      </w:r>
      <m:oMath>
        <m:r>
          <w:rPr>
            <w:rFonts w:ascii="Cambria Math" w:hAnsi="Cambria Math"/>
            <w:szCs w:val="24"/>
          </w:rPr>
          <m:t xml:space="preserve">  2π</m:t>
        </m:r>
      </m:oMath>
      <w:r w:rsidRPr="00391810">
        <w:rPr>
          <w:rFonts w:asciiTheme="minorHAnsi" w:eastAsiaTheme="minorEastAsia" w:hAnsiTheme="minorHAnsi"/>
          <w:szCs w:val="24"/>
        </w:rPr>
        <w:t>, answer the following</w:t>
      </w:r>
      <w:r w:rsidR="008E4FE6" w:rsidRPr="00391810">
        <w:rPr>
          <w:rFonts w:asciiTheme="minorHAnsi" w:eastAsiaTheme="minorEastAsia" w:hAnsiTheme="minorHAnsi"/>
          <w:szCs w:val="24"/>
        </w:rPr>
        <w:t>:</w:t>
      </w:r>
    </w:p>
    <w:p w:rsidR="0082103E" w:rsidRPr="00391810" w:rsidRDefault="0082103E" w:rsidP="0082103E">
      <w:pPr>
        <w:jc w:val="both"/>
        <w:rPr>
          <w:rFonts w:asciiTheme="minorHAnsi" w:hAnsiTheme="minorHAnsi"/>
          <w:szCs w:val="24"/>
        </w:rPr>
      </w:pP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741"/>
        <w:gridCol w:w="787"/>
        <w:gridCol w:w="787"/>
        <w:gridCol w:w="787"/>
        <w:gridCol w:w="807"/>
        <w:gridCol w:w="807"/>
        <w:gridCol w:w="807"/>
        <w:gridCol w:w="787"/>
        <w:gridCol w:w="787"/>
      </w:tblGrid>
      <w:tr w:rsidR="0082103E" w:rsidRPr="00391810" w:rsidTr="003A7D32">
        <w:trPr>
          <w:trHeight w:val="298"/>
        </w:trPr>
        <w:tc>
          <w:tcPr>
            <w:tcW w:w="741" w:type="dxa"/>
          </w:tcPr>
          <w:p w:rsidR="0082103E" w:rsidRPr="00391810" w:rsidRDefault="0082103E" w:rsidP="003A7D32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787" w:type="dxa"/>
          </w:tcPr>
          <w:p w:rsidR="0082103E" w:rsidRPr="00391810" w:rsidRDefault="0082103E" w:rsidP="003A7D32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87" w:type="dxa"/>
          </w:tcPr>
          <w:p w:rsidR="0082103E" w:rsidRPr="00391810" w:rsidRDefault="0082103E" w:rsidP="003A7D32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π/4</m:t>
                </m:r>
              </m:oMath>
            </m:oMathPara>
          </w:p>
        </w:tc>
        <w:tc>
          <w:tcPr>
            <w:tcW w:w="787" w:type="dxa"/>
          </w:tcPr>
          <w:p w:rsidR="0082103E" w:rsidRPr="00391810" w:rsidRDefault="0082103E" w:rsidP="003A7D32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807" w:type="dxa"/>
          </w:tcPr>
          <w:p w:rsidR="0082103E" w:rsidRPr="00391810" w:rsidRDefault="0082103E" w:rsidP="003A7D32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π/4</m:t>
                </m:r>
              </m:oMath>
            </m:oMathPara>
          </w:p>
        </w:tc>
        <w:tc>
          <w:tcPr>
            <w:tcW w:w="807" w:type="dxa"/>
          </w:tcPr>
          <w:p w:rsidR="0082103E" w:rsidRPr="00391810" w:rsidRDefault="0082103E" w:rsidP="003A7D32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807" w:type="dxa"/>
          </w:tcPr>
          <w:p w:rsidR="0082103E" w:rsidRPr="00391810" w:rsidRDefault="0082103E" w:rsidP="003A7D32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5π/4</m:t>
                </m:r>
              </m:oMath>
            </m:oMathPara>
          </w:p>
        </w:tc>
        <w:tc>
          <w:tcPr>
            <w:tcW w:w="787" w:type="dxa"/>
          </w:tcPr>
          <w:p w:rsidR="0082103E" w:rsidRPr="00391810" w:rsidRDefault="0082103E" w:rsidP="003A7D32">
            <w:pPr>
              <w:jc w:val="both"/>
              <w:rPr>
                <w:rFonts w:asciiTheme="minorHAnsi" w:hAnsiTheme="minorHAnsi"/>
              </w:rPr>
            </w:pPr>
            <m:oMath>
              <m:r>
                <w:rPr>
                  <w:rFonts w:ascii="Cambria Math" w:hAnsi="Cambria Math"/>
                </w:rPr>
                <m:t>3π/2</m:t>
              </m:r>
            </m:oMath>
            <w:r w:rsidRPr="00391810">
              <w:rPr>
                <w:rFonts w:asciiTheme="minorHAnsi" w:hAnsiTheme="minorHAnsi"/>
              </w:rPr>
              <w:t xml:space="preserve">     </w:t>
            </w:r>
          </w:p>
        </w:tc>
        <w:tc>
          <w:tcPr>
            <w:tcW w:w="787" w:type="dxa"/>
          </w:tcPr>
          <w:p w:rsidR="0082103E" w:rsidRPr="00391810" w:rsidRDefault="00CC1B60" w:rsidP="00CC1B60">
            <w:pPr>
              <w:jc w:val="both"/>
              <w:rPr>
                <w:rFonts w:asciiTheme="minorHAnsi" w:eastAsia="Calibr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7π/4</m:t>
                </m:r>
              </m:oMath>
            </m:oMathPara>
          </w:p>
        </w:tc>
      </w:tr>
      <w:tr w:rsidR="0082103E" w:rsidRPr="00391810" w:rsidTr="003A7D32">
        <w:trPr>
          <w:trHeight w:val="281"/>
        </w:trPr>
        <w:tc>
          <w:tcPr>
            <w:tcW w:w="741" w:type="dxa"/>
          </w:tcPr>
          <w:p w:rsidR="0082103E" w:rsidRPr="00391810" w:rsidRDefault="0082103E" w:rsidP="003A7D32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787" w:type="dxa"/>
          </w:tcPr>
          <w:p w:rsidR="0082103E" w:rsidRPr="00391810" w:rsidRDefault="0082103E" w:rsidP="003A7D32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787" w:type="dxa"/>
          </w:tcPr>
          <w:p w:rsidR="0082103E" w:rsidRPr="00391810" w:rsidRDefault="0082103E" w:rsidP="003A7D32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2.4</m:t>
                </m:r>
              </m:oMath>
            </m:oMathPara>
          </w:p>
        </w:tc>
        <w:tc>
          <w:tcPr>
            <w:tcW w:w="787" w:type="dxa"/>
          </w:tcPr>
          <w:p w:rsidR="0082103E" w:rsidRPr="00391810" w:rsidRDefault="0082103E" w:rsidP="003A7D32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3.7</m:t>
                </m:r>
              </m:oMath>
            </m:oMathPara>
          </w:p>
        </w:tc>
        <w:tc>
          <w:tcPr>
            <w:tcW w:w="807" w:type="dxa"/>
          </w:tcPr>
          <w:p w:rsidR="0082103E" w:rsidRPr="00391810" w:rsidRDefault="0082103E" w:rsidP="003A7D32">
            <w:pPr>
              <w:jc w:val="both"/>
              <w:rPr>
                <w:rFonts w:ascii="Cambria Math" w:hAnsi="Cambria Math"/>
                <w:oMath/>
              </w:rPr>
            </w:pPr>
            <w:r w:rsidRPr="00391810">
              <w:rPr>
                <w:rFonts w:asciiTheme="minorHAnsi" w:eastAsiaTheme="minorEastAsia" w:hAnsiTheme="minorHAnsi"/>
              </w:rPr>
              <w:t>5.3</w:t>
            </w:r>
          </w:p>
        </w:tc>
        <w:tc>
          <w:tcPr>
            <w:tcW w:w="807" w:type="dxa"/>
          </w:tcPr>
          <w:p w:rsidR="0082103E" w:rsidRPr="00391810" w:rsidRDefault="0082103E" w:rsidP="003A7D32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07" w:type="dxa"/>
          </w:tcPr>
          <w:p w:rsidR="0082103E" w:rsidRPr="00391810" w:rsidRDefault="0082103E" w:rsidP="003A7D32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2.5</m:t>
                </m:r>
              </m:oMath>
            </m:oMathPara>
          </w:p>
        </w:tc>
        <w:tc>
          <w:tcPr>
            <w:tcW w:w="787" w:type="dxa"/>
          </w:tcPr>
          <w:p w:rsidR="0082103E" w:rsidRPr="00391810" w:rsidRDefault="0082103E" w:rsidP="003A7D32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4.7</m:t>
                </m:r>
              </m:oMath>
            </m:oMathPara>
          </w:p>
        </w:tc>
        <w:tc>
          <w:tcPr>
            <w:tcW w:w="787" w:type="dxa"/>
          </w:tcPr>
          <w:p w:rsidR="0082103E" w:rsidRPr="00391810" w:rsidRDefault="0082103E" w:rsidP="003A7D32">
            <w:pPr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1.2</m:t>
                </m:r>
              </m:oMath>
            </m:oMathPara>
          </w:p>
        </w:tc>
      </w:tr>
    </w:tbl>
    <w:p w:rsidR="0082103E" w:rsidRPr="00391810" w:rsidRDefault="0082103E" w:rsidP="0082103E">
      <w:pPr>
        <w:pStyle w:val="ListParagraph"/>
        <w:ind w:left="765"/>
        <w:jc w:val="both"/>
        <w:rPr>
          <w:rFonts w:asciiTheme="minorHAnsi" w:hAnsiTheme="minorHAnsi"/>
          <w:szCs w:val="24"/>
        </w:rPr>
      </w:pPr>
    </w:p>
    <w:p w:rsidR="0082103E" w:rsidRPr="00391810" w:rsidRDefault="0082103E" w:rsidP="0082103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  <w:szCs w:val="24"/>
        </w:rPr>
      </w:pPr>
      <w:r w:rsidRPr="00391810">
        <w:rPr>
          <w:rFonts w:asciiTheme="minorHAnsi" w:hAnsiTheme="minorHAnsi"/>
          <w:szCs w:val="24"/>
        </w:rPr>
        <w:t>Write a MATLAB code</w:t>
      </w:r>
      <w:r w:rsidR="00391810" w:rsidRPr="00391810">
        <w:rPr>
          <w:rFonts w:asciiTheme="minorHAnsi" w:hAnsiTheme="minorHAnsi"/>
          <w:szCs w:val="24"/>
        </w:rPr>
        <w:t xml:space="preserve"> to determine</w:t>
      </w:r>
      <w:r w:rsidRPr="00391810">
        <w:rPr>
          <w:rFonts w:asciiTheme="minorHAnsi" w:hAnsiTheme="minorHAnsi"/>
          <w:szCs w:val="24"/>
        </w:rPr>
        <w:t xml:space="preserve"> the Fourier series up to the </w:t>
      </w:r>
      <w:r w:rsidR="00E47816">
        <w:rPr>
          <w:rFonts w:asciiTheme="minorHAnsi" w:hAnsiTheme="minorHAnsi"/>
          <w:szCs w:val="24"/>
        </w:rPr>
        <w:t>third harmonic</w:t>
      </w:r>
      <w:r w:rsidR="008E4FE6" w:rsidRPr="00391810">
        <w:rPr>
          <w:rFonts w:asciiTheme="minorHAnsi" w:hAnsiTheme="minorHAnsi"/>
          <w:szCs w:val="24"/>
        </w:rPr>
        <w:t>.</w:t>
      </w:r>
    </w:p>
    <w:p w:rsidR="0082103E" w:rsidRPr="00391810" w:rsidRDefault="0082103E" w:rsidP="0082103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  <w:szCs w:val="24"/>
        </w:rPr>
      </w:pPr>
      <w:r w:rsidRPr="00391810">
        <w:rPr>
          <w:rFonts w:asciiTheme="minorHAnsi" w:hAnsiTheme="minorHAnsi"/>
          <w:szCs w:val="24"/>
        </w:rPr>
        <w:t>Plot the data set and the Fourier series in the same graph. Comment on the graph</w:t>
      </w:r>
      <w:r w:rsidR="008E4FE6" w:rsidRPr="00391810">
        <w:rPr>
          <w:rFonts w:asciiTheme="minorHAnsi" w:hAnsiTheme="minorHAnsi"/>
          <w:szCs w:val="24"/>
        </w:rPr>
        <w:t>.</w:t>
      </w:r>
    </w:p>
    <w:p w:rsidR="0082103E" w:rsidRPr="00391810" w:rsidRDefault="0082103E" w:rsidP="0082103E">
      <w:pPr>
        <w:rPr>
          <w:rFonts w:asciiTheme="minorHAnsi" w:hAnsiTheme="minorHAnsi"/>
          <w:b/>
          <w:szCs w:val="24"/>
        </w:rPr>
      </w:pPr>
    </w:p>
    <w:p w:rsidR="0082103E" w:rsidRPr="00391810" w:rsidRDefault="0082103E" w:rsidP="0082103E">
      <w:pPr>
        <w:rPr>
          <w:rFonts w:asciiTheme="minorHAnsi" w:hAnsiTheme="minorHAnsi"/>
          <w:b/>
          <w:szCs w:val="24"/>
        </w:rPr>
      </w:pPr>
      <w:r w:rsidRPr="00391810">
        <w:rPr>
          <w:rFonts w:asciiTheme="minorHAnsi" w:hAnsiTheme="minorHAnsi"/>
          <w:b/>
          <w:szCs w:val="24"/>
        </w:rPr>
        <w:t>Q</w:t>
      </w:r>
      <w:r w:rsidR="00617241" w:rsidRPr="00391810">
        <w:rPr>
          <w:rFonts w:asciiTheme="minorHAnsi" w:hAnsiTheme="minorHAnsi"/>
          <w:b/>
          <w:szCs w:val="24"/>
        </w:rPr>
        <w:t xml:space="preserve">uestion </w:t>
      </w:r>
      <w:r w:rsidR="0050036E" w:rsidRPr="00391810">
        <w:rPr>
          <w:rFonts w:asciiTheme="minorHAnsi" w:hAnsiTheme="minorHAnsi"/>
          <w:b/>
          <w:szCs w:val="24"/>
        </w:rPr>
        <w:t>No. 4(</w:t>
      </w:r>
      <w:r w:rsidR="00B008EC" w:rsidRPr="00B008EC">
        <w:rPr>
          <w:rFonts w:asciiTheme="minorHAnsi" w:hAnsiTheme="minorHAnsi"/>
          <w:b/>
          <w:szCs w:val="24"/>
        </w:rPr>
        <w:t>Manual</w:t>
      </w:r>
      <w:r w:rsidR="0050036E" w:rsidRPr="00594095">
        <w:rPr>
          <w:rFonts w:asciiTheme="minorHAnsi" w:hAnsiTheme="minorHAnsi"/>
          <w:b/>
          <w:color w:val="FF0000"/>
          <w:szCs w:val="24"/>
        </w:rPr>
        <w:t xml:space="preserve"> </w:t>
      </w:r>
      <w:r w:rsidR="0050036E" w:rsidRPr="00391810">
        <w:rPr>
          <w:rFonts w:asciiTheme="minorHAnsi" w:hAnsiTheme="minorHAnsi"/>
          <w:b/>
          <w:szCs w:val="24"/>
        </w:rPr>
        <w:t>calculation) (ILO4</w:t>
      </w:r>
      <w:r w:rsidR="00617241" w:rsidRPr="00391810">
        <w:rPr>
          <w:rFonts w:asciiTheme="minorHAnsi" w:hAnsiTheme="minorHAnsi"/>
          <w:b/>
          <w:szCs w:val="24"/>
        </w:rPr>
        <w:t>)</w:t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  <w:t xml:space="preserve">                 </w:t>
      </w:r>
      <w:r w:rsidR="002C3FA8" w:rsidRPr="00391810">
        <w:rPr>
          <w:rFonts w:asciiTheme="minorHAnsi" w:hAnsiTheme="minorHAnsi"/>
          <w:b/>
          <w:szCs w:val="24"/>
        </w:rPr>
        <w:t xml:space="preserve">               </w:t>
      </w:r>
      <w:r w:rsidRPr="00391810">
        <w:rPr>
          <w:rFonts w:asciiTheme="minorHAnsi" w:hAnsiTheme="minorHAnsi"/>
          <w:b/>
          <w:szCs w:val="24"/>
        </w:rPr>
        <w:t>(10 Marks)</w:t>
      </w:r>
    </w:p>
    <w:p w:rsidR="0082103E" w:rsidRPr="00391810" w:rsidRDefault="0082103E" w:rsidP="0082103E">
      <w:pPr>
        <w:rPr>
          <w:rFonts w:asciiTheme="minorHAnsi" w:hAnsiTheme="minorHAnsi"/>
          <w:szCs w:val="24"/>
        </w:rPr>
      </w:pPr>
    </w:p>
    <w:p w:rsidR="0082103E" w:rsidRPr="00391810" w:rsidRDefault="008E4FE6" w:rsidP="0082103E">
      <w:pPr>
        <w:rPr>
          <w:rFonts w:asciiTheme="minorHAnsi" w:hAnsiTheme="minorHAnsi"/>
          <w:szCs w:val="24"/>
        </w:rPr>
      </w:pPr>
      <w:r w:rsidRPr="00391810">
        <w:rPr>
          <w:rFonts w:asciiTheme="minorHAnsi" w:hAnsiTheme="minorHAnsi"/>
          <w:szCs w:val="24"/>
        </w:rPr>
        <w:t>Determine</w:t>
      </w:r>
      <w:r w:rsidR="0082103E" w:rsidRPr="00391810">
        <w:rPr>
          <w:rFonts w:asciiTheme="minorHAnsi" w:hAnsiTheme="minorHAnsi"/>
          <w:szCs w:val="24"/>
        </w:rPr>
        <w:t xml:space="preserve"> the complex Fourier series expansion of the periodic function defined by</w:t>
      </w:r>
    </w:p>
    <w:p w:rsidR="002C3FA8" w:rsidRPr="00391810" w:rsidRDefault="0082103E" w:rsidP="0082103E">
      <w:pPr>
        <w:ind w:left="720" w:firstLine="720"/>
        <w:rPr>
          <w:rFonts w:asciiTheme="minorHAnsi" w:hAnsiTheme="minorHAnsi"/>
          <w:b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4"/>
                  </w:rPr>
                  <m:t>-x ,    -4≤x&lt;0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 xml:space="preserve">  x  ,          0≤x&lt;4</m:t>
                </m:r>
              </m:e>
            </m:eqArr>
          </m:e>
        </m:d>
      </m:oMath>
      <w:r w:rsidRPr="00391810">
        <w:rPr>
          <w:rFonts w:asciiTheme="minorHAnsi" w:eastAsiaTheme="minorEastAsia" w:hAnsiTheme="minorHAnsi"/>
          <w:szCs w:val="24"/>
        </w:rPr>
        <w:t xml:space="preserve">  </w:t>
      </w:r>
      <m:oMath>
        <m:r>
          <w:rPr>
            <w:rFonts w:ascii="Cambria Math" w:eastAsiaTheme="minorEastAsia" w:hAnsi="Cambria Math"/>
            <w:szCs w:val="24"/>
          </w:rPr>
          <m:t xml:space="preserve">      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and</m:t>
        </m:r>
        <m:r>
          <w:rPr>
            <w:rFonts w:ascii="Cambria Math" w:eastAsiaTheme="minorEastAsia" w:hAnsi="Cambria Math"/>
            <w:szCs w:val="24"/>
          </w:rPr>
          <m:t xml:space="preserve">  </m:t>
        </m:r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x+8</m:t>
            </m:r>
          </m:e>
        </m:d>
        <m:r>
          <w:rPr>
            <w:rFonts w:ascii="Cambria Math" w:hAnsi="Cambria Math"/>
            <w:szCs w:val="24"/>
          </w:rPr>
          <m:t>=f(x)</m:t>
        </m:r>
      </m:oMath>
      <w:r w:rsidR="008E4FE6" w:rsidRPr="00391810">
        <w:rPr>
          <w:rFonts w:asciiTheme="minorHAnsi" w:hAnsiTheme="minorHAnsi"/>
          <w:szCs w:val="24"/>
        </w:rPr>
        <w:t>.</w:t>
      </w:r>
      <w:r w:rsidRPr="00391810">
        <w:rPr>
          <w:rFonts w:asciiTheme="minorHAnsi" w:hAnsiTheme="minorHAnsi"/>
          <w:b/>
          <w:szCs w:val="24"/>
        </w:rPr>
        <w:tab/>
      </w:r>
    </w:p>
    <w:p w:rsidR="0082103E" w:rsidRPr="00391810" w:rsidRDefault="0082103E" w:rsidP="0082103E">
      <w:pPr>
        <w:ind w:left="720" w:firstLine="720"/>
        <w:rPr>
          <w:rFonts w:asciiTheme="minorHAnsi" w:hAnsiTheme="minorHAnsi"/>
          <w:b/>
          <w:szCs w:val="24"/>
        </w:rPr>
      </w:pPr>
      <w:r w:rsidRPr="00391810">
        <w:rPr>
          <w:rFonts w:asciiTheme="minorHAnsi" w:hAnsiTheme="minorHAnsi"/>
          <w:b/>
          <w:szCs w:val="24"/>
        </w:rPr>
        <w:tab/>
      </w:r>
    </w:p>
    <w:p w:rsidR="0082103E" w:rsidRPr="00391810" w:rsidRDefault="0082103E" w:rsidP="0082103E">
      <w:pPr>
        <w:rPr>
          <w:rFonts w:asciiTheme="minorHAnsi" w:hAnsiTheme="minorHAnsi"/>
          <w:b/>
          <w:szCs w:val="24"/>
        </w:rPr>
      </w:pPr>
      <w:r w:rsidRPr="00391810">
        <w:rPr>
          <w:rFonts w:asciiTheme="minorHAnsi" w:hAnsiTheme="minorHAnsi"/>
          <w:b/>
          <w:szCs w:val="24"/>
        </w:rPr>
        <w:t>Question No. 5</w:t>
      </w:r>
      <w:r w:rsidR="0050036E" w:rsidRPr="00391810">
        <w:rPr>
          <w:rFonts w:asciiTheme="minorHAnsi" w:hAnsiTheme="minorHAnsi"/>
          <w:b/>
          <w:szCs w:val="24"/>
        </w:rPr>
        <w:t xml:space="preserve"> (ILO4</w:t>
      </w:r>
      <w:r w:rsidR="00047B1A" w:rsidRPr="00391810">
        <w:rPr>
          <w:rFonts w:asciiTheme="minorHAnsi" w:hAnsiTheme="minorHAnsi"/>
          <w:b/>
          <w:szCs w:val="24"/>
        </w:rPr>
        <w:t>)</w:t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</w:r>
      <w:r w:rsidRPr="00391810">
        <w:rPr>
          <w:rFonts w:asciiTheme="minorHAnsi" w:hAnsiTheme="minorHAnsi"/>
          <w:b/>
          <w:szCs w:val="24"/>
        </w:rPr>
        <w:tab/>
        <w:t xml:space="preserve">         (</w:t>
      </w:r>
      <w:r w:rsidR="00B008EC">
        <w:rPr>
          <w:rFonts w:asciiTheme="minorHAnsi" w:hAnsiTheme="minorHAnsi"/>
          <w:b/>
          <w:szCs w:val="24"/>
        </w:rPr>
        <w:t>7+3</w:t>
      </w:r>
      <w:r w:rsidR="00333B4B" w:rsidRPr="00391810">
        <w:rPr>
          <w:rFonts w:asciiTheme="minorHAnsi" w:hAnsiTheme="minorHAnsi"/>
          <w:b/>
          <w:szCs w:val="24"/>
        </w:rPr>
        <w:t>=10</w:t>
      </w:r>
      <w:r w:rsidRPr="00391810">
        <w:rPr>
          <w:rFonts w:asciiTheme="minorHAnsi" w:hAnsiTheme="minorHAnsi"/>
          <w:b/>
          <w:szCs w:val="24"/>
        </w:rPr>
        <w:t xml:space="preserve"> Marks)</w:t>
      </w:r>
    </w:p>
    <w:p w:rsidR="0082103E" w:rsidRPr="00391810" w:rsidRDefault="0082103E" w:rsidP="0082103E">
      <w:pPr>
        <w:rPr>
          <w:rFonts w:asciiTheme="minorHAnsi" w:hAnsiTheme="minorHAnsi"/>
          <w:b/>
          <w:szCs w:val="24"/>
        </w:rPr>
      </w:pPr>
    </w:p>
    <w:p w:rsidR="0082103E" w:rsidRPr="00391810" w:rsidRDefault="0082103E" w:rsidP="0082103E">
      <w:pPr>
        <w:rPr>
          <w:rFonts w:asciiTheme="minorHAnsi" w:hAnsiTheme="minorHAnsi"/>
          <w:szCs w:val="24"/>
        </w:rPr>
      </w:pPr>
      <w:r w:rsidRPr="00391810">
        <w:rPr>
          <w:rFonts w:asciiTheme="minorHAnsi" w:hAnsiTheme="minorHAnsi"/>
          <w:szCs w:val="24"/>
        </w:rPr>
        <w:t xml:space="preserve">For the given periodic function in question 4, answer the following: </w:t>
      </w:r>
    </w:p>
    <w:p w:rsidR="0082103E" w:rsidRPr="00391810" w:rsidRDefault="0082103E" w:rsidP="0082103E">
      <w:pPr>
        <w:pStyle w:val="ListParagraph"/>
        <w:numPr>
          <w:ilvl w:val="0"/>
          <w:numId w:val="14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00391810">
        <w:rPr>
          <w:rFonts w:asciiTheme="minorHAnsi" w:eastAsiaTheme="minorEastAsia" w:hAnsiTheme="minorHAnsi"/>
          <w:szCs w:val="24"/>
        </w:rPr>
        <w:t>Write a MATLAB code</w:t>
      </w:r>
      <w:r w:rsidR="00391810">
        <w:rPr>
          <w:rFonts w:asciiTheme="minorHAnsi" w:eastAsiaTheme="minorEastAsia" w:hAnsiTheme="minorHAnsi"/>
          <w:szCs w:val="24"/>
        </w:rPr>
        <w:t xml:space="preserve"> to determine</w:t>
      </w:r>
      <w:r w:rsidRPr="00391810">
        <w:rPr>
          <w:rFonts w:asciiTheme="minorHAnsi" w:eastAsiaTheme="minorEastAsia" w:hAnsiTheme="minorHAnsi"/>
          <w:szCs w:val="24"/>
        </w:rPr>
        <w:t xml:space="preserve"> the complex Fourier series</w:t>
      </w:r>
      <w:r w:rsidR="008E4FE6" w:rsidRPr="00391810">
        <w:rPr>
          <w:rFonts w:asciiTheme="minorHAnsi" w:eastAsiaTheme="minorEastAsia" w:hAnsiTheme="minorHAnsi"/>
          <w:szCs w:val="24"/>
        </w:rPr>
        <w:t>.</w:t>
      </w:r>
    </w:p>
    <w:p w:rsidR="0082103E" w:rsidRPr="00391810" w:rsidRDefault="0082103E" w:rsidP="0082103E">
      <w:pPr>
        <w:pStyle w:val="ListParagraph"/>
        <w:numPr>
          <w:ilvl w:val="0"/>
          <w:numId w:val="14"/>
        </w:numPr>
        <w:spacing w:line="276" w:lineRule="auto"/>
        <w:rPr>
          <w:rFonts w:asciiTheme="minorHAnsi" w:eastAsiaTheme="minorEastAsia" w:hAnsiTheme="minorHAnsi"/>
          <w:szCs w:val="24"/>
        </w:rPr>
      </w:pPr>
      <w:r w:rsidRPr="00391810">
        <w:rPr>
          <w:rFonts w:asciiTheme="minorHAnsi" w:eastAsiaTheme="minorEastAsia" w:hAnsiTheme="minorHAnsi"/>
          <w:szCs w:val="24"/>
        </w:rPr>
        <w:t xml:space="preserve">Plot the periodic function and the complex Fourier series in </w:t>
      </w:r>
      <w:r w:rsidR="00391810">
        <w:rPr>
          <w:rFonts w:asciiTheme="minorHAnsi" w:eastAsiaTheme="minorEastAsia" w:hAnsiTheme="minorHAnsi"/>
          <w:szCs w:val="24"/>
        </w:rPr>
        <w:t xml:space="preserve">the </w:t>
      </w:r>
      <w:r w:rsidRPr="00391810">
        <w:rPr>
          <w:rFonts w:asciiTheme="minorHAnsi" w:eastAsiaTheme="minorEastAsia" w:hAnsiTheme="minorHAnsi"/>
          <w:szCs w:val="24"/>
        </w:rPr>
        <w:t>same figure</w:t>
      </w:r>
      <w:r w:rsidR="00391810">
        <w:rPr>
          <w:rFonts w:asciiTheme="minorHAnsi" w:eastAsiaTheme="minorEastAsia" w:hAnsiTheme="minorHAnsi"/>
          <w:szCs w:val="24"/>
        </w:rPr>
        <w:t xml:space="preserve"> for the </w:t>
      </w:r>
      <w:r w:rsidR="00391810" w:rsidRPr="00391810">
        <w:rPr>
          <w:rFonts w:asciiTheme="minorHAnsi" w:eastAsiaTheme="minorEastAsia" w:hAnsiTheme="minorHAnsi"/>
          <w:szCs w:val="24"/>
        </w:rPr>
        <w:t>interval</w:t>
      </w:r>
      <m:oMath>
        <m:r>
          <w:rPr>
            <w:rFonts w:ascii="Cambria Math" w:eastAsiaTheme="minorEastAsia" w:hAnsi="Cambria Math"/>
            <w:szCs w:val="24"/>
          </w:rPr>
          <m:t xml:space="preserve">  [-12,12]</m:t>
        </m:r>
      </m:oMath>
      <w:r w:rsidRPr="00391810">
        <w:rPr>
          <w:rFonts w:asciiTheme="minorHAnsi" w:eastAsiaTheme="minorEastAsia" w:hAnsiTheme="minorHAnsi"/>
          <w:szCs w:val="24"/>
        </w:rPr>
        <w:t xml:space="preserve">. </w:t>
      </w:r>
      <w:r w:rsidR="008E4FE6" w:rsidRPr="00391810">
        <w:rPr>
          <w:rFonts w:asciiTheme="minorHAnsi" w:eastAsiaTheme="minorEastAsia" w:hAnsiTheme="minorHAnsi"/>
          <w:szCs w:val="24"/>
        </w:rPr>
        <w:t>Comment on the plot.</w:t>
      </w:r>
    </w:p>
    <w:p w:rsidR="0082103E" w:rsidRPr="00391810" w:rsidRDefault="0082103E" w:rsidP="0082103E">
      <w:pPr>
        <w:jc w:val="center"/>
        <w:rPr>
          <w:rFonts w:asciiTheme="minorHAnsi" w:hAnsiTheme="minorHAnsi" w:cs="Calibri"/>
          <w:b/>
        </w:rPr>
      </w:pPr>
      <w:r w:rsidRPr="00391810">
        <w:rPr>
          <w:rFonts w:asciiTheme="minorHAnsi" w:hAnsiTheme="minorHAnsi" w:cs="Calibri"/>
          <w:b/>
        </w:rPr>
        <w:t>oooOooo</w:t>
      </w:r>
    </w:p>
    <w:p w:rsidR="007F139D" w:rsidRPr="00391810" w:rsidRDefault="007F139D" w:rsidP="00E8516B">
      <w:pPr>
        <w:rPr>
          <w:rFonts w:asciiTheme="minorHAnsi" w:hAnsiTheme="minorHAnsi"/>
          <w:b/>
        </w:rPr>
      </w:pPr>
    </w:p>
    <w:p w:rsidR="00DE5F93" w:rsidRPr="00391810" w:rsidRDefault="00DE5F93" w:rsidP="00E8516B">
      <w:pPr>
        <w:rPr>
          <w:rFonts w:asciiTheme="minorHAnsi" w:hAnsiTheme="minorHAnsi"/>
          <w:b/>
        </w:rPr>
      </w:pPr>
    </w:p>
    <w:p w:rsidR="00DE5F93" w:rsidRPr="00391810" w:rsidRDefault="00DE5F93" w:rsidP="00E8516B">
      <w:pPr>
        <w:rPr>
          <w:rFonts w:asciiTheme="minorHAnsi" w:hAnsiTheme="minorHAnsi"/>
          <w:b/>
        </w:rPr>
      </w:pPr>
    </w:p>
    <w:p w:rsidR="00DE5F93" w:rsidRPr="00391810" w:rsidRDefault="00DE5F93" w:rsidP="00E8516B">
      <w:pPr>
        <w:rPr>
          <w:rFonts w:asciiTheme="minorHAnsi" w:hAnsiTheme="minorHAnsi"/>
          <w:b/>
        </w:rPr>
      </w:pPr>
      <w:bookmarkStart w:id="0" w:name="_GoBack"/>
      <w:bookmarkEnd w:id="0"/>
    </w:p>
    <w:sectPr w:rsidR="00DE5F93" w:rsidRPr="00391810" w:rsidSect="007F139D">
      <w:headerReference w:type="default" r:id="rId9"/>
      <w:footerReference w:type="default" r:id="rId10"/>
      <w:type w:val="oddPage"/>
      <w:pgSz w:w="11907" w:h="16840"/>
      <w:pgMar w:top="864" w:right="1440" w:bottom="864" w:left="1440" w:header="432" w:footer="6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6E6" w:rsidRDefault="005B26E6">
      <w:r>
        <w:separator/>
      </w:r>
    </w:p>
  </w:endnote>
  <w:endnote w:type="continuationSeparator" w:id="0">
    <w:p w:rsidR="005B26E6" w:rsidRDefault="005B2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DF9" w:rsidRPr="0022526A" w:rsidRDefault="00480DF9">
    <w:pPr>
      <w:pStyle w:val="Footer"/>
      <w:jc w:val="right"/>
      <w:rPr>
        <w:rFonts w:ascii="Calibri" w:hAnsi="Calibri" w:cs="Calibri"/>
      </w:rPr>
    </w:pPr>
    <w:r w:rsidRPr="0022526A">
      <w:rPr>
        <w:rFonts w:ascii="Calibri" w:hAnsi="Calibri" w:cs="Calibri"/>
      </w:rPr>
      <w:t xml:space="preserve">Page </w:t>
    </w:r>
    <w:r w:rsidRPr="0022526A">
      <w:rPr>
        <w:rFonts w:ascii="Calibri" w:hAnsi="Calibri" w:cs="Calibri"/>
        <w:b/>
        <w:szCs w:val="24"/>
      </w:rPr>
      <w:fldChar w:fldCharType="begin"/>
    </w:r>
    <w:r w:rsidRPr="0022526A">
      <w:rPr>
        <w:rFonts w:ascii="Calibri" w:hAnsi="Calibri" w:cs="Calibri"/>
        <w:b/>
      </w:rPr>
      <w:instrText xml:space="preserve"> PAGE </w:instrText>
    </w:r>
    <w:r w:rsidRPr="0022526A">
      <w:rPr>
        <w:rFonts w:ascii="Calibri" w:hAnsi="Calibri" w:cs="Calibri"/>
        <w:b/>
        <w:szCs w:val="24"/>
      </w:rPr>
      <w:fldChar w:fldCharType="separate"/>
    </w:r>
    <w:r w:rsidR="009D5165">
      <w:rPr>
        <w:rFonts w:ascii="Calibri" w:hAnsi="Calibri" w:cs="Calibri"/>
        <w:b/>
        <w:noProof/>
      </w:rPr>
      <w:t>3</w:t>
    </w:r>
    <w:r w:rsidRPr="0022526A">
      <w:rPr>
        <w:rFonts w:ascii="Calibri" w:hAnsi="Calibri" w:cs="Calibri"/>
        <w:b/>
        <w:szCs w:val="24"/>
      </w:rPr>
      <w:fldChar w:fldCharType="end"/>
    </w:r>
    <w:r w:rsidRPr="0022526A">
      <w:rPr>
        <w:rFonts w:ascii="Calibri" w:hAnsi="Calibri" w:cs="Calibri"/>
      </w:rPr>
      <w:t xml:space="preserve"> of </w:t>
    </w:r>
    <w:r w:rsidRPr="0022526A">
      <w:rPr>
        <w:rFonts w:ascii="Calibri" w:hAnsi="Calibri" w:cs="Calibri"/>
        <w:b/>
        <w:szCs w:val="24"/>
      </w:rPr>
      <w:fldChar w:fldCharType="begin"/>
    </w:r>
    <w:r w:rsidRPr="0022526A">
      <w:rPr>
        <w:rFonts w:ascii="Calibri" w:hAnsi="Calibri" w:cs="Calibri"/>
        <w:b/>
      </w:rPr>
      <w:instrText xml:space="preserve"> NUMPAGES  </w:instrText>
    </w:r>
    <w:r w:rsidRPr="0022526A">
      <w:rPr>
        <w:rFonts w:ascii="Calibri" w:hAnsi="Calibri" w:cs="Calibri"/>
        <w:b/>
        <w:szCs w:val="24"/>
      </w:rPr>
      <w:fldChar w:fldCharType="separate"/>
    </w:r>
    <w:r w:rsidR="009D5165">
      <w:rPr>
        <w:rFonts w:ascii="Calibri" w:hAnsi="Calibri" w:cs="Calibri"/>
        <w:b/>
        <w:noProof/>
      </w:rPr>
      <w:t>3</w:t>
    </w:r>
    <w:r w:rsidRPr="0022526A">
      <w:rPr>
        <w:rFonts w:ascii="Calibri" w:hAnsi="Calibri" w:cs="Calibri"/>
        <w:b/>
        <w:szCs w:val="24"/>
      </w:rPr>
      <w:fldChar w:fldCharType="end"/>
    </w:r>
  </w:p>
  <w:p w:rsidR="00480DF9" w:rsidRPr="0022526A" w:rsidRDefault="00480DF9" w:rsidP="00571C4A">
    <w:pPr>
      <w:pStyle w:val="Footer"/>
      <w:rPr>
        <w:rStyle w:val="PageNumber"/>
        <w:rFonts w:ascii="Calibri" w:hAnsi="Calibri" w:cs="Calibri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6E6" w:rsidRDefault="005B26E6">
      <w:r>
        <w:separator/>
      </w:r>
    </w:p>
  </w:footnote>
  <w:footnote w:type="continuationSeparator" w:id="0">
    <w:p w:rsidR="005B26E6" w:rsidRDefault="005B2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C22" w:rsidRPr="00B47BBA" w:rsidRDefault="00FE0C22">
    <w:pPr>
      <w:pStyle w:val="Header"/>
      <w:rPr>
        <w:rFonts w:asciiTheme="minorHAnsi" w:hAnsiTheme="minorHAnsi"/>
        <w:sz w:val="10"/>
      </w:rPr>
    </w:pPr>
  </w:p>
  <w:p w:rsidR="00480DF9" w:rsidRPr="00EF1735" w:rsidRDefault="00020EDB">
    <w:pPr>
      <w:pStyle w:val="Header"/>
      <w:rPr>
        <w:rFonts w:asciiTheme="minorHAnsi" w:hAnsiTheme="minorHAnsi"/>
      </w:rPr>
    </w:pPr>
    <w:r w:rsidRPr="00EF1735">
      <w:rPr>
        <w:rFonts w:asciiTheme="minorHAnsi" w:hAnsiTheme="minorHAnsi"/>
      </w:rPr>
      <w:t>Paper code</w:t>
    </w:r>
    <w:r w:rsidR="00480DF9" w:rsidRPr="00EF1735">
      <w:rPr>
        <w:rFonts w:asciiTheme="minorHAnsi" w:hAnsiTheme="minorHAnsi"/>
      </w:rPr>
      <w:t xml:space="preserve">: A           </w:t>
    </w:r>
    <w:r w:rsidR="00480DF9" w:rsidRPr="00EF1735">
      <w:rPr>
        <w:rFonts w:asciiTheme="minorHAnsi" w:hAnsiTheme="minorHAnsi"/>
      </w:rPr>
      <w:ptab w:relativeTo="margin" w:alignment="center" w:leader="none"/>
    </w:r>
    <w:r w:rsidR="00480DF9" w:rsidRPr="00EF1735">
      <w:rPr>
        <w:rFonts w:asciiTheme="minorHAnsi" w:hAnsiTheme="minorHAnsi"/>
      </w:rPr>
      <w:ptab w:relativeTo="margin" w:alignment="right" w:leader="none"/>
    </w:r>
    <w:r w:rsidR="00480DF9" w:rsidRPr="00EF1735">
      <w:rPr>
        <w:rFonts w:asciiTheme="minorHAnsi" w:hAnsiTheme="minorHAnsi"/>
      </w:rPr>
      <w:t>Reg. No.___________________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1D8"/>
    <w:multiLevelType w:val="hybridMultilevel"/>
    <w:tmpl w:val="95B020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F22E8"/>
    <w:multiLevelType w:val="hybridMultilevel"/>
    <w:tmpl w:val="C5C6D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41C6D"/>
    <w:multiLevelType w:val="hybridMultilevel"/>
    <w:tmpl w:val="959CE8CA"/>
    <w:lvl w:ilvl="0" w:tplc="02B4FC42">
      <w:start w:val="1"/>
      <w:numFmt w:val="lowerRoman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355EA2"/>
    <w:multiLevelType w:val="hybridMultilevel"/>
    <w:tmpl w:val="D9F044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CD1F4D"/>
    <w:multiLevelType w:val="hybridMultilevel"/>
    <w:tmpl w:val="FA80C12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AA34D2D"/>
    <w:multiLevelType w:val="hybridMultilevel"/>
    <w:tmpl w:val="3BEC36C0"/>
    <w:lvl w:ilvl="0" w:tplc="4FBAE240">
      <w:start w:val="1"/>
      <w:numFmt w:val="lowerLetter"/>
      <w:lvlText w:val="%1)"/>
      <w:lvlJc w:val="left"/>
      <w:pPr>
        <w:ind w:left="7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2" w:hanging="360"/>
      </w:pPr>
    </w:lvl>
    <w:lvl w:ilvl="2" w:tplc="4009001B" w:tentative="1">
      <w:start w:val="1"/>
      <w:numFmt w:val="lowerRoman"/>
      <w:lvlText w:val="%3."/>
      <w:lvlJc w:val="right"/>
      <w:pPr>
        <w:ind w:left="2142" w:hanging="180"/>
      </w:pPr>
    </w:lvl>
    <w:lvl w:ilvl="3" w:tplc="4009000F" w:tentative="1">
      <w:start w:val="1"/>
      <w:numFmt w:val="decimal"/>
      <w:lvlText w:val="%4."/>
      <w:lvlJc w:val="left"/>
      <w:pPr>
        <w:ind w:left="2862" w:hanging="360"/>
      </w:pPr>
    </w:lvl>
    <w:lvl w:ilvl="4" w:tplc="40090019" w:tentative="1">
      <w:start w:val="1"/>
      <w:numFmt w:val="lowerLetter"/>
      <w:lvlText w:val="%5."/>
      <w:lvlJc w:val="left"/>
      <w:pPr>
        <w:ind w:left="3582" w:hanging="360"/>
      </w:pPr>
    </w:lvl>
    <w:lvl w:ilvl="5" w:tplc="4009001B" w:tentative="1">
      <w:start w:val="1"/>
      <w:numFmt w:val="lowerRoman"/>
      <w:lvlText w:val="%6."/>
      <w:lvlJc w:val="right"/>
      <w:pPr>
        <w:ind w:left="4302" w:hanging="180"/>
      </w:pPr>
    </w:lvl>
    <w:lvl w:ilvl="6" w:tplc="4009000F" w:tentative="1">
      <w:start w:val="1"/>
      <w:numFmt w:val="decimal"/>
      <w:lvlText w:val="%7."/>
      <w:lvlJc w:val="left"/>
      <w:pPr>
        <w:ind w:left="5022" w:hanging="360"/>
      </w:pPr>
    </w:lvl>
    <w:lvl w:ilvl="7" w:tplc="40090019" w:tentative="1">
      <w:start w:val="1"/>
      <w:numFmt w:val="lowerLetter"/>
      <w:lvlText w:val="%8."/>
      <w:lvlJc w:val="left"/>
      <w:pPr>
        <w:ind w:left="5742" w:hanging="360"/>
      </w:pPr>
    </w:lvl>
    <w:lvl w:ilvl="8" w:tplc="4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 w15:restartNumberingAfterBreak="0">
    <w:nsid w:val="0C204F82"/>
    <w:multiLevelType w:val="hybridMultilevel"/>
    <w:tmpl w:val="0C9E8E9A"/>
    <w:lvl w:ilvl="0" w:tplc="88CECE0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55D9D"/>
    <w:multiLevelType w:val="hybridMultilevel"/>
    <w:tmpl w:val="530448DC"/>
    <w:lvl w:ilvl="0" w:tplc="01845BE8">
      <w:start w:val="1"/>
      <w:numFmt w:val="lowerLetter"/>
      <w:lvlText w:val="%1)"/>
      <w:lvlJc w:val="left"/>
      <w:pPr>
        <w:ind w:left="7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2" w:hanging="360"/>
      </w:pPr>
    </w:lvl>
    <w:lvl w:ilvl="2" w:tplc="4009001B" w:tentative="1">
      <w:start w:val="1"/>
      <w:numFmt w:val="lowerRoman"/>
      <w:lvlText w:val="%3."/>
      <w:lvlJc w:val="right"/>
      <w:pPr>
        <w:ind w:left="2142" w:hanging="180"/>
      </w:pPr>
    </w:lvl>
    <w:lvl w:ilvl="3" w:tplc="4009000F" w:tentative="1">
      <w:start w:val="1"/>
      <w:numFmt w:val="decimal"/>
      <w:lvlText w:val="%4."/>
      <w:lvlJc w:val="left"/>
      <w:pPr>
        <w:ind w:left="2862" w:hanging="360"/>
      </w:pPr>
    </w:lvl>
    <w:lvl w:ilvl="4" w:tplc="40090019" w:tentative="1">
      <w:start w:val="1"/>
      <w:numFmt w:val="lowerLetter"/>
      <w:lvlText w:val="%5."/>
      <w:lvlJc w:val="left"/>
      <w:pPr>
        <w:ind w:left="3582" w:hanging="360"/>
      </w:pPr>
    </w:lvl>
    <w:lvl w:ilvl="5" w:tplc="4009001B" w:tentative="1">
      <w:start w:val="1"/>
      <w:numFmt w:val="lowerRoman"/>
      <w:lvlText w:val="%6."/>
      <w:lvlJc w:val="right"/>
      <w:pPr>
        <w:ind w:left="4302" w:hanging="180"/>
      </w:pPr>
    </w:lvl>
    <w:lvl w:ilvl="6" w:tplc="4009000F" w:tentative="1">
      <w:start w:val="1"/>
      <w:numFmt w:val="decimal"/>
      <w:lvlText w:val="%7."/>
      <w:lvlJc w:val="left"/>
      <w:pPr>
        <w:ind w:left="5022" w:hanging="360"/>
      </w:pPr>
    </w:lvl>
    <w:lvl w:ilvl="7" w:tplc="40090019" w:tentative="1">
      <w:start w:val="1"/>
      <w:numFmt w:val="lowerLetter"/>
      <w:lvlText w:val="%8."/>
      <w:lvlJc w:val="left"/>
      <w:pPr>
        <w:ind w:left="5742" w:hanging="360"/>
      </w:pPr>
    </w:lvl>
    <w:lvl w:ilvl="8" w:tplc="40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8" w15:restartNumberingAfterBreak="0">
    <w:nsid w:val="27F05B5B"/>
    <w:multiLevelType w:val="hybridMultilevel"/>
    <w:tmpl w:val="3B6AA376"/>
    <w:lvl w:ilvl="0" w:tplc="E88021A4">
      <w:start w:val="1"/>
      <w:numFmt w:val="lowerLetter"/>
      <w:lvlText w:val="%1."/>
      <w:lvlJc w:val="righ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31E858AF"/>
    <w:multiLevelType w:val="hybridMultilevel"/>
    <w:tmpl w:val="E29864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301D11"/>
    <w:multiLevelType w:val="hybridMultilevel"/>
    <w:tmpl w:val="9EFA88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F85ADC"/>
    <w:multiLevelType w:val="hybridMultilevel"/>
    <w:tmpl w:val="87228EC0"/>
    <w:lvl w:ilvl="0" w:tplc="A46E8E72">
      <w:start w:val="1"/>
      <w:numFmt w:val="lowerLetter"/>
      <w:lvlText w:val="%1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A703D9"/>
    <w:multiLevelType w:val="hybridMultilevel"/>
    <w:tmpl w:val="E9701F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E10DA"/>
    <w:multiLevelType w:val="hybridMultilevel"/>
    <w:tmpl w:val="39A6E086"/>
    <w:lvl w:ilvl="0" w:tplc="D0D63F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97B6E"/>
    <w:multiLevelType w:val="hybridMultilevel"/>
    <w:tmpl w:val="DFE036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876BD"/>
    <w:multiLevelType w:val="hybridMultilevel"/>
    <w:tmpl w:val="D9F044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FFA6402"/>
    <w:multiLevelType w:val="hybridMultilevel"/>
    <w:tmpl w:val="DD0E0EC8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4494D"/>
    <w:multiLevelType w:val="hybridMultilevel"/>
    <w:tmpl w:val="FA80C12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9D26DB4"/>
    <w:multiLevelType w:val="hybridMultilevel"/>
    <w:tmpl w:val="E29864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A01198"/>
    <w:multiLevelType w:val="hybridMultilevel"/>
    <w:tmpl w:val="0DA0F014"/>
    <w:lvl w:ilvl="0" w:tplc="04090017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16"/>
  </w:num>
  <w:num w:numId="9">
    <w:abstractNumId w:val="3"/>
  </w:num>
  <w:num w:numId="10">
    <w:abstractNumId w:val="4"/>
  </w:num>
  <w:num w:numId="11">
    <w:abstractNumId w:val="18"/>
  </w:num>
  <w:num w:numId="12">
    <w:abstractNumId w:val="19"/>
  </w:num>
  <w:num w:numId="13">
    <w:abstractNumId w:val="17"/>
  </w:num>
  <w:num w:numId="14">
    <w:abstractNumId w:val="1"/>
  </w:num>
  <w:num w:numId="15">
    <w:abstractNumId w:val="15"/>
  </w:num>
  <w:num w:numId="16">
    <w:abstractNumId w:val="14"/>
  </w:num>
  <w:num w:numId="17">
    <w:abstractNumId w:val="20"/>
  </w:num>
  <w:num w:numId="18">
    <w:abstractNumId w:val="0"/>
  </w:num>
  <w:num w:numId="19">
    <w:abstractNumId w:val="12"/>
  </w:num>
  <w:num w:numId="20">
    <w:abstractNumId w:val="7"/>
  </w:num>
  <w:num w:numId="2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E0"/>
    <w:rsid w:val="00001AC9"/>
    <w:rsid w:val="00004CCE"/>
    <w:rsid w:val="00006711"/>
    <w:rsid w:val="00006E45"/>
    <w:rsid w:val="00013DB0"/>
    <w:rsid w:val="00020EDB"/>
    <w:rsid w:val="0002564E"/>
    <w:rsid w:val="0002626D"/>
    <w:rsid w:val="00026845"/>
    <w:rsid w:val="000269FB"/>
    <w:rsid w:val="0003165E"/>
    <w:rsid w:val="00034CD8"/>
    <w:rsid w:val="00034E1E"/>
    <w:rsid w:val="00036257"/>
    <w:rsid w:val="00041014"/>
    <w:rsid w:val="00041B21"/>
    <w:rsid w:val="00045359"/>
    <w:rsid w:val="00047B1A"/>
    <w:rsid w:val="0005635F"/>
    <w:rsid w:val="00057B52"/>
    <w:rsid w:val="00066009"/>
    <w:rsid w:val="000704BD"/>
    <w:rsid w:val="000804D0"/>
    <w:rsid w:val="000822DE"/>
    <w:rsid w:val="00085ED3"/>
    <w:rsid w:val="0008688D"/>
    <w:rsid w:val="000928C4"/>
    <w:rsid w:val="00096689"/>
    <w:rsid w:val="00096878"/>
    <w:rsid w:val="00096DD9"/>
    <w:rsid w:val="000A0BF0"/>
    <w:rsid w:val="000A200F"/>
    <w:rsid w:val="000A393B"/>
    <w:rsid w:val="000B4BCE"/>
    <w:rsid w:val="000B7456"/>
    <w:rsid w:val="000C141F"/>
    <w:rsid w:val="000C3CF6"/>
    <w:rsid w:val="000C4455"/>
    <w:rsid w:val="000C44EC"/>
    <w:rsid w:val="000C5362"/>
    <w:rsid w:val="000C7211"/>
    <w:rsid w:val="000D040D"/>
    <w:rsid w:val="000D27C2"/>
    <w:rsid w:val="000D2AB3"/>
    <w:rsid w:val="000E5201"/>
    <w:rsid w:val="000F183C"/>
    <w:rsid w:val="000F7B61"/>
    <w:rsid w:val="00100F1B"/>
    <w:rsid w:val="0010241C"/>
    <w:rsid w:val="0010396F"/>
    <w:rsid w:val="00104A54"/>
    <w:rsid w:val="001054E0"/>
    <w:rsid w:val="001115FA"/>
    <w:rsid w:val="00113159"/>
    <w:rsid w:val="00117547"/>
    <w:rsid w:val="001176BB"/>
    <w:rsid w:val="0012161E"/>
    <w:rsid w:val="00122F35"/>
    <w:rsid w:val="0013044B"/>
    <w:rsid w:val="001304BC"/>
    <w:rsid w:val="00132908"/>
    <w:rsid w:val="001353EC"/>
    <w:rsid w:val="001375A3"/>
    <w:rsid w:val="00140936"/>
    <w:rsid w:val="00140E2A"/>
    <w:rsid w:val="0014288C"/>
    <w:rsid w:val="00147877"/>
    <w:rsid w:val="00147AF2"/>
    <w:rsid w:val="001505ED"/>
    <w:rsid w:val="00151D3F"/>
    <w:rsid w:val="00154702"/>
    <w:rsid w:val="00157AB0"/>
    <w:rsid w:val="001624C6"/>
    <w:rsid w:val="00162980"/>
    <w:rsid w:val="001660DD"/>
    <w:rsid w:val="00167F58"/>
    <w:rsid w:val="00171839"/>
    <w:rsid w:val="00172B46"/>
    <w:rsid w:val="001766CC"/>
    <w:rsid w:val="001773EA"/>
    <w:rsid w:val="00180E8A"/>
    <w:rsid w:val="001849FF"/>
    <w:rsid w:val="00184CB4"/>
    <w:rsid w:val="00184D3F"/>
    <w:rsid w:val="00186D01"/>
    <w:rsid w:val="00190409"/>
    <w:rsid w:val="00190A09"/>
    <w:rsid w:val="00191D7B"/>
    <w:rsid w:val="001978BC"/>
    <w:rsid w:val="00197FA5"/>
    <w:rsid w:val="001A4531"/>
    <w:rsid w:val="001A6C94"/>
    <w:rsid w:val="001B05C0"/>
    <w:rsid w:val="001B1A4A"/>
    <w:rsid w:val="001B1E35"/>
    <w:rsid w:val="001B3CC4"/>
    <w:rsid w:val="001B6440"/>
    <w:rsid w:val="001B6551"/>
    <w:rsid w:val="001B6896"/>
    <w:rsid w:val="001B6D80"/>
    <w:rsid w:val="001C74E8"/>
    <w:rsid w:val="001D19A7"/>
    <w:rsid w:val="001D19D1"/>
    <w:rsid w:val="001D202A"/>
    <w:rsid w:val="001D4792"/>
    <w:rsid w:val="001D7C92"/>
    <w:rsid w:val="001E2EA0"/>
    <w:rsid w:val="001E3CF6"/>
    <w:rsid w:val="001E4D11"/>
    <w:rsid w:val="001E60BB"/>
    <w:rsid w:val="001F2646"/>
    <w:rsid w:val="001F38E3"/>
    <w:rsid w:val="001F60D2"/>
    <w:rsid w:val="001F7965"/>
    <w:rsid w:val="00203C2F"/>
    <w:rsid w:val="002062BC"/>
    <w:rsid w:val="00207F8A"/>
    <w:rsid w:val="00211109"/>
    <w:rsid w:val="00211AD0"/>
    <w:rsid w:val="00213A66"/>
    <w:rsid w:val="0022234F"/>
    <w:rsid w:val="0022526A"/>
    <w:rsid w:val="00225A1E"/>
    <w:rsid w:val="00231ACB"/>
    <w:rsid w:val="00233308"/>
    <w:rsid w:val="00233A2E"/>
    <w:rsid w:val="00242C3D"/>
    <w:rsid w:val="00244F16"/>
    <w:rsid w:val="002479D7"/>
    <w:rsid w:val="0025229A"/>
    <w:rsid w:val="00254110"/>
    <w:rsid w:val="00254FA0"/>
    <w:rsid w:val="00256211"/>
    <w:rsid w:val="002575BE"/>
    <w:rsid w:val="00257F4A"/>
    <w:rsid w:val="00270CB3"/>
    <w:rsid w:val="00270DCD"/>
    <w:rsid w:val="00275C44"/>
    <w:rsid w:val="00284A13"/>
    <w:rsid w:val="00294D03"/>
    <w:rsid w:val="00295138"/>
    <w:rsid w:val="00297DDE"/>
    <w:rsid w:val="002A0350"/>
    <w:rsid w:val="002A5421"/>
    <w:rsid w:val="002A6740"/>
    <w:rsid w:val="002B118A"/>
    <w:rsid w:val="002B1C7E"/>
    <w:rsid w:val="002B32AC"/>
    <w:rsid w:val="002B3F18"/>
    <w:rsid w:val="002B66E5"/>
    <w:rsid w:val="002B68FD"/>
    <w:rsid w:val="002C3AD4"/>
    <w:rsid w:val="002C3FA8"/>
    <w:rsid w:val="002C4C2B"/>
    <w:rsid w:val="002D128E"/>
    <w:rsid w:val="002D1CC1"/>
    <w:rsid w:val="002D21FC"/>
    <w:rsid w:val="002D3307"/>
    <w:rsid w:val="002D53E0"/>
    <w:rsid w:val="002D68EC"/>
    <w:rsid w:val="002D790B"/>
    <w:rsid w:val="002E1247"/>
    <w:rsid w:val="002E3189"/>
    <w:rsid w:val="002E4145"/>
    <w:rsid w:val="002E650D"/>
    <w:rsid w:val="002F13A7"/>
    <w:rsid w:val="002F1F62"/>
    <w:rsid w:val="002F3AA0"/>
    <w:rsid w:val="00301229"/>
    <w:rsid w:val="00302138"/>
    <w:rsid w:val="003023C8"/>
    <w:rsid w:val="0030254F"/>
    <w:rsid w:val="003027E4"/>
    <w:rsid w:val="00303734"/>
    <w:rsid w:val="00304717"/>
    <w:rsid w:val="00305DD4"/>
    <w:rsid w:val="003067B4"/>
    <w:rsid w:val="00313F16"/>
    <w:rsid w:val="00315716"/>
    <w:rsid w:val="00320CF5"/>
    <w:rsid w:val="0032106D"/>
    <w:rsid w:val="00321FB8"/>
    <w:rsid w:val="003262BC"/>
    <w:rsid w:val="0032671B"/>
    <w:rsid w:val="003269CB"/>
    <w:rsid w:val="00326F1E"/>
    <w:rsid w:val="00330857"/>
    <w:rsid w:val="003333D8"/>
    <w:rsid w:val="00333442"/>
    <w:rsid w:val="00333B4B"/>
    <w:rsid w:val="00340024"/>
    <w:rsid w:val="003472E2"/>
    <w:rsid w:val="00347995"/>
    <w:rsid w:val="003515AA"/>
    <w:rsid w:val="00352E30"/>
    <w:rsid w:val="0035529B"/>
    <w:rsid w:val="00356A05"/>
    <w:rsid w:val="00360E65"/>
    <w:rsid w:val="00370A77"/>
    <w:rsid w:val="00371632"/>
    <w:rsid w:val="00372ECC"/>
    <w:rsid w:val="003768F7"/>
    <w:rsid w:val="003812CD"/>
    <w:rsid w:val="00381BF6"/>
    <w:rsid w:val="00381BFC"/>
    <w:rsid w:val="00390C20"/>
    <w:rsid w:val="00391810"/>
    <w:rsid w:val="003930C6"/>
    <w:rsid w:val="003930E7"/>
    <w:rsid w:val="00396378"/>
    <w:rsid w:val="003A0C7E"/>
    <w:rsid w:val="003A6B31"/>
    <w:rsid w:val="003B3C48"/>
    <w:rsid w:val="003B50BF"/>
    <w:rsid w:val="003B7645"/>
    <w:rsid w:val="003C0168"/>
    <w:rsid w:val="003C1CC9"/>
    <w:rsid w:val="003C5F4A"/>
    <w:rsid w:val="003C7E15"/>
    <w:rsid w:val="003E4E90"/>
    <w:rsid w:val="003E67FB"/>
    <w:rsid w:val="003F1CA3"/>
    <w:rsid w:val="003F532A"/>
    <w:rsid w:val="003F56DC"/>
    <w:rsid w:val="004038FE"/>
    <w:rsid w:val="00405904"/>
    <w:rsid w:val="00406900"/>
    <w:rsid w:val="00416A51"/>
    <w:rsid w:val="00421D7C"/>
    <w:rsid w:val="004225C1"/>
    <w:rsid w:val="00422AF7"/>
    <w:rsid w:val="00424181"/>
    <w:rsid w:val="004320AF"/>
    <w:rsid w:val="00436F74"/>
    <w:rsid w:val="0044194F"/>
    <w:rsid w:val="00447C89"/>
    <w:rsid w:val="004520C7"/>
    <w:rsid w:val="00457782"/>
    <w:rsid w:val="00462628"/>
    <w:rsid w:val="00462EF9"/>
    <w:rsid w:val="004633E4"/>
    <w:rsid w:val="00463FB2"/>
    <w:rsid w:val="00465BF0"/>
    <w:rsid w:val="00470D81"/>
    <w:rsid w:val="00470F88"/>
    <w:rsid w:val="00474E0A"/>
    <w:rsid w:val="004755E6"/>
    <w:rsid w:val="0047581D"/>
    <w:rsid w:val="00477A34"/>
    <w:rsid w:val="00480DF9"/>
    <w:rsid w:val="00483C76"/>
    <w:rsid w:val="00484055"/>
    <w:rsid w:val="00484994"/>
    <w:rsid w:val="00486FC5"/>
    <w:rsid w:val="0048730A"/>
    <w:rsid w:val="00490592"/>
    <w:rsid w:val="00491AA6"/>
    <w:rsid w:val="00491C1A"/>
    <w:rsid w:val="004955BA"/>
    <w:rsid w:val="004A1BAD"/>
    <w:rsid w:val="004B13D9"/>
    <w:rsid w:val="004B463B"/>
    <w:rsid w:val="004C5ABA"/>
    <w:rsid w:val="004C7B02"/>
    <w:rsid w:val="004D1E67"/>
    <w:rsid w:val="004D5082"/>
    <w:rsid w:val="004D56D1"/>
    <w:rsid w:val="004E2197"/>
    <w:rsid w:val="004E2482"/>
    <w:rsid w:val="004F1B92"/>
    <w:rsid w:val="004F1DC2"/>
    <w:rsid w:val="004F32C9"/>
    <w:rsid w:val="004F5115"/>
    <w:rsid w:val="004F6209"/>
    <w:rsid w:val="0050036E"/>
    <w:rsid w:val="00506B56"/>
    <w:rsid w:val="0050725C"/>
    <w:rsid w:val="005110FC"/>
    <w:rsid w:val="00521458"/>
    <w:rsid w:val="00522603"/>
    <w:rsid w:val="00522897"/>
    <w:rsid w:val="00522E5C"/>
    <w:rsid w:val="00537F10"/>
    <w:rsid w:val="005403E4"/>
    <w:rsid w:val="005430D3"/>
    <w:rsid w:val="0054322A"/>
    <w:rsid w:val="00543E8A"/>
    <w:rsid w:val="00544162"/>
    <w:rsid w:val="00546363"/>
    <w:rsid w:val="00550DD1"/>
    <w:rsid w:val="00552AFA"/>
    <w:rsid w:val="00554BC4"/>
    <w:rsid w:val="00563DE3"/>
    <w:rsid w:val="005649AA"/>
    <w:rsid w:val="00564DBB"/>
    <w:rsid w:val="005664E3"/>
    <w:rsid w:val="00571C4A"/>
    <w:rsid w:val="0057245E"/>
    <w:rsid w:val="0057384F"/>
    <w:rsid w:val="005758D8"/>
    <w:rsid w:val="00586B36"/>
    <w:rsid w:val="00590CAF"/>
    <w:rsid w:val="00592DDC"/>
    <w:rsid w:val="00592E64"/>
    <w:rsid w:val="00594095"/>
    <w:rsid w:val="00594DB1"/>
    <w:rsid w:val="00597E53"/>
    <w:rsid w:val="005A1846"/>
    <w:rsid w:val="005A79B2"/>
    <w:rsid w:val="005B26E6"/>
    <w:rsid w:val="005B5F5F"/>
    <w:rsid w:val="005B5FDC"/>
    <w:rsid w:val="005C0F4C"/>
    <w:rsid w:val="005C3718"/>
    <w:rsid w:val="005C4B29"/>
    <w:rsid w:val="005C563C"/>
    <w:rsid w:val="005C7CBA"/>
    <w:rsid w:val="005D1A6B"/>
    <w:rsid w:val="005D468B"/>
    <w:rsid w:val="005D657C"/>
    <w:rsid w:val="005D7688"/>
    <w:rsid w:val="005D78C3"/>
    <w:rsid w:val="005D7F10"/>
    <w:rsid w:val="005E1423"/>
    <w:rsid w:val="005E6F3B"/>
    <w:rsid w:val="005F0025"/>
    <w:rsid w:val="005F2204"/>
    <w:rsid w:val="005F2E51"/>
    <w:rsid w:val="005F2EFC"/>
    <w:rsid w:val="005F7D88"/>
    <w:rsid w:val="00601E7A"/>
    <w:rsid w:val="00604F61"/>
    <w:rsid w:val="00606D55"/>
    <w:rsid w:val="00611A65"/>
    <w:rsid w:val="00612681"/>
    <w:rsid w:val="006163D2"/>
    <w:rsid w:val="00617241"/>
    <w:rsid w:val="00617427"/>
    <w:rsid w:val="00623390"/>
    <w:rsid w:val="00624863"/>
    <w:rsid w:val="006256BE"/>
    <w:rsid w:val="00625E1F"/>
    <w:rsid w:val="00626FC0"/>
    <w:rsid w:val="006271A1"/>
    <w:rsid w:val="0062796B"/>
    <w:rsid w:val="00631593"/>
    <w:rsid w:val="00632A0F"/>
    <w:rsid w:val="006335BA"/>
    <w:rsid w:val="006338F2"/>
    <w:rsid w:val="00633AD5"/>
    <w:rsid w:val="00635852"/>
    <w:rsid w:val="00640A26"/>
    <w:rsid w:val="006432E7"/>
    <w:rsid w:val="00646E80"/>
    <w:rsid w:val="006471EA"/>
    <w:rsid w:val="00655F54"/>
    <w:rsid w:val="00656015"/>
    <w:rsid w:val="00657565"/>
    <w:rsid w:val="00657E44"/>
    <w:rsid w:val="00664E22"/>
    <w:rsid w:val="0066503F"/>
    <w:rsid w:val="00665ED3"/>
    <w:rsid w:val="00671BF6"/>
    <w:rsid w:val="006762BF"/>
    <w:rsid w:val="006775F9"/>
    <w:rsid w:val="00684D82"/>
    <w:rsid w:val="006856B7"/>
    <w:rsid w:val="00686B3B"/>
    <w:rsid w:val="0068793D"/>
    <w:rsid w:val="00690FEA"/>
    <w:rsid w:val="00695005"/>
    <w:rsid w:val="00695A4D"/>
    <w:rsid w:val="00695D17"/>
    <w:rsid w:val="006A1A74"/>
    <w:rsid w:val="006A3062"/>
    <w:rsid w:val="006A721B"/>
    <w:rsid w:val="006B65E4"/>
    <w:rsid w:val="006B76B2"/>
    <w:rsid w:val="006C308D"/>
    <w:rsid w:val="006C418C"/>
    <w:rsid w:val="006D2899"/>
    <w:rsid w:val="006D2B29"/>
    <w:rsid w:val="006D3B94"/>
    <w:rsid w:val="006D4347"/>
    <w:rsid w:val="006E07F4"/>
    <w:rsid w:val="006E0B61"/>
    <w:rsid w:val="006E2552"/>
    <w:rsid w:val="006E3451"/>
    <w:rsid w:val="006E3B31"/>
    <w:rsid w:val="006E3DBB"/>
    <w:rsid w:val="006F1BFC"/>
    <w:rsid w:val="006F3BCB"/>
    <w:rsid w:val="00701179"/>
    <w:rsid w:val="00701BC3"/>
    <w:rsid w:val="0070374F"/>
    <w:rsid w:val="00704033"/>
    <w:rsid w:val="007170A0"/>
    <w:rsid w:val="00720E32"/>
    <w:rsid w:val="00723980"/>
    <w:rsid w:val="00723B93"/>
    <w:rsid w:val="00727401"/>
    <w:rsid w:val="00730E98"/>
    <w:rsid w:val="00731426"/>
    <w:rsid w:val="0073325E"/>
    <w:rsid w:val="00733801"/>
    <w:rsid w:val="0073384F"/>
    <w:rsid w:val="00733890"/>
    <w:rsid w:val="00746097"/>
    <w:rsid w:val="0074615D"/>
    <w:rsid w:val="00746580"/>
    <w:rsid w:val="007617EB"/>
    <w:rsid w:val="00761D0C"/>
    <w:rsid w:val="0076238A"/>
    <w:rsid w:val="00762E0E"/>
    <w:rsid w:val="007638C7"/>
    <w:rsid w:val="00767A05"/>
    <w:rsid w:val="007702E2"/>
    <w:rsid w:val="00773E62"/>
    <w:rsid w:val="00780534"/>
    <w:rsid w:val="00780F3C"/>
    <w:rsid w:val="00782287"/>
    <w:rsid w:val="00790536"/>
    <w:rsid w:val="00794340"/>
    <w:rsid w:val="00795797"/>
    <w:rsid w:val="007A1CB1"/>
    <w:rsid w:val="007A4530"/>
    <w:rsid w:val="007B158C"/>
    <w:rsid w:val="007C46DE"/>
    <w:rsid w:val="007C505B"/>
    <w:rsid w:val="007D031A"/>
    <w:rsid w:val="007D4730"/>
    <w:rsid w:val="007D558D"/>
    <w:rsid w:val="007E3A60"/>
    <w:rsid w:val="007E3EF6"/>
    <w:rsid w:val="007E408A"/>
    <w:rsid w:val="007F0A81"/>
    <w:rsid w:val="007F0D9D"/>
    <w:rsid w:val="007F139D"/>
    <w:rsid w:val="007F6501"/>
    <w:rsid w:val="007F76BD"/>
    <w:rsid w:val="00801BE7"/>
    <w:rsid w:val="00801CF2"/>
    <w:rsid w:val="008044DC"/>
    <w:rsid w:val="00804C9E"/>
    <w:rsid w:val="00810330"/>
    <w:rsid w:val="008104DC"/>
    <w:rsid w:val="008106CB"/>
    <w:rsid w:val="00810BD7"/>
    <w:rsid w:val="0082103E"/>
    <w:rsid w:val="008225B1"/>
    <w:rsid w:val="00823FE0"/>
    <w:rsid w:val="0082427F"/>
    <w:rsid w:val="008271CA"/>
    <w:rsid w:val="00842156"/>
    <w:rsid w:val="00843D85"/>
    <w:rsid w:val="00845813"/>
    <w:rsid w:val="0084585C"/>
    <w:rsid w:val="00852BE9"/>
    <w:rsid w:val="008554D9"/>
    <w:rsid w:val="008630B1"/>
    <w:rsid w:val="00863955"/>
    <w:rsid w:val="0086682F"/>
    <w:rsid w:val="00871751"/>
    <w:rsid w:val="008729D6"/>
    <w:rsid w:val="00876687"/>
    <w:rsid w:val="00876CD1"/>
    <w:rsid w:val="0087758D"/>
    <w:rsid w:val="0088074D"/>
    <w:rsid w:val="0088140D"/>
    <w:rsid w:val="008838B1"/>
    <w:rsid w:val="00884B76"/>
    <w:rsid w:val="00896E00"/>
    <w:rsid w:val="00897CC4"/>
    <w:rsid w:val="008B48C5"/>
    <w:rsid w:val="008B54D0"/>
    <w:rsid w:val="008C1070"/>
    <w:rsid w:val="008C1B5B"/>
    <w:rsid w:val="008C7B1D"/>
    <w:rsid w:val="008C7DD3"/>
    <w:rsid w:val="008D4B58"/>
    <w:rsid w:val="008D6AD8"/>
    <w:rsid w:val="008E0918"/>
    <w:rsid w:val="008E239F"/>
    <w:rsid w:val="008E3224"/>
    <w:rsid w:val="008E4FE6"/>
    <w:rsid w:val="008F078A"/>
    <w:rsid w:val="008F202D"/>
    <w:rsid w:val="00900A4F"/>
    <w:rsid w:val="00903E49"/>
    <w:rsid w:val="00904493"/>
    <w:rsid w:val="00910229"/>
    <w:rsid w:val="009104BD"/>
    <w:rsid w:val="009115CE"/>
    <w:rsid w:val="00916C9A"/>
    <w:rsid w:val="00917331"/>
    <w:rsid w:val="0093027A"/>
    <w:rsid w:val="009336C5"/>
    <w:rsid w:val="00935594"/>
    <w:rsid w:val="00936322"/>
    <w:rsid w:val="009412E2"/>
    <w:rsid w:val="0094482B"/>
    <w:rsid w:val="0094491A"/>
    <w:rsid w:val="00946F6F"/>
    <w:rsid w:val="00950AF8"/>
    <w:rsid w:val="00951F02"/>
    <w:rsid w:val="00955BE1"/>
    <w:rsid w:val="00956CD3"/>
    <w:rsid w:val="0096506F"/>
    <w:rsid w:val="0096510F"/>
    <w:rsid w:val="00971FC8"/>
    <w:rsid w:val="009728D4"/>
    <w:rsid w:val="009817FF"/>
    <w:rsid w:val="00992432"/>
    <w:rsid w:val="00994C95"/>
    <w:rsid w:val="0099613F"/>
    <w:rsid w:val="00996647"/>
    <w:rsid w:val="00997BD6"/>
    <w:rsid w:val="00997E72"/>
    <w:rsid w:val="009A2F8D"/>
    <w:rsid w:val="009A5FB1"/>
    <w:rsid w:val="009B09CC"/>
    <w:rsid w:val="009B26D4"/>
    <w:rsid w:val="009B29EF"/>
    <w:rsid w:val="009B30A9"/>
    <w:rsid w:val="009B685D"/>
    <w:rsid w:val="009C1D27"/>
    <w:rsid w:val="009C4244"/>
    <w:rsid w:val="009C7346"/>
    <w:rsid w:val="009D212C"/>
    <w:rsid w:val="009D440C"/>
    <w:rsid w:val="009D5165"/>
    <w:rsid w:val="009D68EE"/>
    <w:rsid w:val="009D765D"/>
    <w:rsid w:val="009D7E7D"/>
    <w:rsid w:val="009E139C"/>
    <w:rsid w:val="009E4D36"/>
    <w:rsid w:val="009E6D9C"/>
    <w:rsid w:val="009F1044"/>
    <w:rsid w:val="009F2602"/>
    <w:rsid w:val="009F45C7"/>
    <w:rsid w:val="009F5855"/>
    <w:rsid w:val="009F65B8"/>
    <w:rsid w:val="00A07CC8"/>
    <w:rsid w:val="00A10055"/>
    <w:rsid w:val="00A10947"/>
    <w:rsid w:val="00A11124"/>
    <w:rsid w:val="00A12483"/>
    <w:rsid w:val="00A235E1"/>
    <w:rsid w:val="00A33B93"/>
    <w:rsid w:val="00A351FF"/>
    <w:rsid w:val="00A36B3D"/>
    <w:rsid w:val="00A3713B"/>
    <w:rsid w:val="00A40D89"/>
    <w:rsid w:val="00A427E1"/>
    <w:rsid w:val="00A43F13"/>
    <w:rsid w:val="00A46E0C"/>
    <w:rsid w:val="00A502AD"/>
    <w:rsid w:val="00A53577"/>
    <w:rsid w:val="00A5472E"/>
    <w:rsid w:val="00A60EF9"/>
    <w:rsid w:val="00A61B1E"/>
    <w:rsid w:val="00A62BA6"/>
    <w:rsid w:val="00A64EA4"/>
    <w:rsid w:val="00A7093B"/>
    <w:rsid w:val="00A70F94"/>
    <w:rsid w:val="00A724D9"/>
    <w:rsid w:val="00A72B99"/>
    <w:rsid w:val="00A730E4"/>
    <w:rsid w:val="00A73FBF"/>
    <w:rsid w:val="00A83037"/>
    <w:rsid w:val="00A83D28"/>
    <w:rsid w:val="00A848CE"/>
    <w:rsid w:val="00A858CD"/>
    <w:rsid w:val="00A86C8D"/>
    <w:rsid w:val="00A95B8D"/>
    <w:rsid w:val="00A95FCA"/>
    <w:rsid w:val="00AA24C6"/>
    <w:rsid w:val="00AA4CBB"/>
    <w:rsid w:val="00AA6A3C"/>
    <w:rsid w:val="00AA7932"/>
    <w:rsid w:val="00AB0DBD"/>
    <w:rsid w:val="00AB2033"/>
    <w:rsid w:val="00AB3317"/>
    <w:rsid w:val="00AB7503"/>
    <w:rsid w:val="00AC4A2D"/>
    <w:rsid w:val="00AC64F9"/>
    <w:rsid w:val="00AD0A02"/>
    <w:rsid w:val="00AD2374"/>
    <w:rsid w:val="00AD3672"/>
    <w:rsid w:val="00AD441C"/>
    <w:rsid w:val="00AD58BD"/>
    <w:rsid w:val="00AD5F8F"/>
    <w:rsid w:val="00AD762D"/>
    <w:rsid w:val="00AE0338"/>
    <w:rsid w:val="00AE6D56"/>
    <w:rsid w:val="00AE7D4F"/>
    <w:rsid w:val="00AF0D82"/>
    <w:rsid w:val="00AF3E24"/>
    <w:rsid w:val="00AF7471"/>
    <w:rsid w:val="00B008EC"/>
    <w:rsid w:val="00B01341"/>
    <w:rsid w:val="00B035D6"/>
    <w:rsid w:val="00B074D5"/>
    <w:rsid w:val="00B0752A"/>
    <w:rsid w:val="00B141AE"/>
    <w:rsid w:val="00B20478"/>
    <w:rsid w:val="00B228B0"/>
    <w:rsid w:val="00B234A5"/>
    <w:rsid w:val="00B33269"/>
    <w:rsid w:val="00B33BB2"/>
    <w:rsid w:val="00B341AE"/>
    <w:rsid w:val="00B36562"/>
    <w:rsid w:val="00B3746B"/>
    <w:rsid w:val="00B43590"/>
    <w:rsid w:val="00B439DB"/>
    <w:rsid w:val="00B4565E"/>
    <w:rsid w:val="00B45960"/>
    <w:rsid w:val="00B47BBA"/>
    <w:rsid w:val="00B57563"/>
    <w:rsid w:val="00B705FA"/>
    <w:rsid w:val="00B75EC4"/>
    <w:rsid w:val="00B76157"/>
    <w:rsid w:val="00B77922"/>
    <w:rsid w:val="00B923B1"/>
    <w:rsid w:val="00B96A74"/>
    <w:rsid w:val="00BC1E47"/>
    <w:rsid w:val="00BC271D"/>
    <w:rsid w:val="00BD726B"/>
    <w:rsid w:val="00BE2E72"/>
    <w:rsid w:val="00BE3E5C"/>
    <w:rsid w:val="00BF5EBD"/>
    <w:rsid w:val="00C025FA"/>
    <w:rsid w:val="00C03AE5"/>
    <w:rsid w:val="00C101A4"/>
    <w:rsid w:val="00C102EF"/>
    <w:rsid w:val="00C13ACF"/>
    <w:rsid w:val="00C15B0E"/>
    <w:rsid w:val="00C17212"/>
    <w:rsid w:val="00C2375A"/>
    <w:rsid w:val="00C26922"/>
    <w:rsid w:val="00C35606"/>
    <w:rsid w:val="00C423FB"/>
    <w:rsid w:val="00C43840"/>
    <w:rsid w:val="00C47E6D"/>
    <w:rsid w:val="00C5242F"/>
    <w:rsid w:val="00C5304E"/>
    <w:rsid w:val="00C62510"/>
    <w:rsid w:val="00C663C4"/>
    <w:rsid w:val="00C73344"/>
    <w:rsid w:val="00C776CB"/>
    <w:rsid w:val="00C77707"/>
    <w:rsid w:val="00C77B7B"/>
    <w:rsid w:val="00C812B7"/>
    <w:rsid w:val="00C82CE4"/>
    <w:rsid w:val="00C83BA6"/>
    <w:rsid w:val="00C85231"/>
    <w:rsid w:val="00C85820"/>
    <w:rsid w:val="00C87630"/>
    <w:rsid w:val="00C94C0B"/>
    <w:rsid w:val="00C950D0"/>
    <w:rsid w:val="00C950EC"/>
    <w:rsid w:val="00C96D3E"/>
    <w:rsid w:val="00CA28C3"/>
    <w:rsid w:val="00CA34FA"/>
    <w:rsid w:val="00CA38A0"/>
    <w:rsid w:val="00CA4AD9"/>
    <w:rsid w:val="00CB5DD4"/>
    <w:rsid w:val="00CB710A"/>
    <w:rsid w:val="00CC1003"/>
    <w:rsid w:val="00CC1B60"/>
    <w:rsid w:val="00CC1B70"/>
    <w:rsid w:val="00CC464B"/>
    <w:rsid w:val="00CD0589"/>
    <w:rsid w:val="00CD2834"/>
    <w:rsid w:val="00CD3438"/>
    <w:rsid w:val="00CD3A1D"/>
    <w:rsid w:val="00CD5C06"/>
    <w:rsid w:val="00CD6647"/>
    <w:rsid w:val="00CD7A58"/>
    <w:rsid w:val="00CE0594"/>
    <w:rsid w:val="00CE2B6E"/>
    <w:rsid w:val="00CE5763"/>
    <w:rsid w:val="00CF27EB"/>
    <w:rsid w:val="00D04057"/>
    <w:rsid w:val="00D05B9D"/>
    <w:rsid w:val="00D06FFE"/>
    <w:rsid w:val="00D0729E"/>
    <w:rsid w:val="00D14240"/>
    <w:rsid w:val="00D20413"/>
    <w:rsid w:val="00D264F2"/>
    <w:rsid w:val="00D27708"/>
    <w:rsid w:val="00D3171B"/>
    <w:rsid w:val="00D32834"/>
    <w:rsid w:val="00D36522"/>
    <w:rsid w:val="00D40A09"/>
    <w:rsid w:val="00D41ECB"/>
    <w:rsid w:val="00D4444B"/>
    <w:rsid w:val="00D53FFB"/>
    <w:rsid w:val="00D620FC"/>
    <w:rsid w:val="00D63D21"/>
    <w:rsid w:val="00D646CA"/>
    <w:rsid w:val="00D70AB0"/>
    <w:rsid w:val="00D73623"/>
    <w:rsid w:val="00D745E4"/>
    <w:rsid w:val="00D74EE6"/>
    <w:rsid w:val="00D83B55"/>
    <w:rsid w:val="00D84BEF"/>
    <w:rsid w:val="00D87648"/>
    <w:rsid w:val="00D9224A"/>
    <w:rsid w:val="00D92D01"/>
    <w:rsid w:val="00D94599"/>
    <w:rsid w:val="00D9566D"/>
    <w:rsid w:val="00DA3836"/>
    <w:rsid w:val="00DB00F8"/>
    <w:rsid w:val="00DB5678"/>
    <w:rsid w:val="00DB7D20"/>
    <w:rsid w:val="00DC07B5"/>
    <w:rsid w:val="00DC2C2E"/>
    <w:rsid w:val="00DC73D8"/>
    <w:rsid w:val="00DD1155"/>
    <w:rsid w:val="00DD1D02"/>
    <w:rsid w:val="00DD24BE"/>
    <w:rsid w:val="00DD4300"/>
    <w:rsid w:val="00DD53F5"/>
    <w:rsid w:val="00DD7009"/>
    <w:rsid w:val="00DE042B"/>
    <w:rsid w:val="00DE1163"/>
    <w:rsid w:val="00DE52F2"/>
    <w:rsid w:val="00DE5F93"/>
    <w:rsid w:val="00DE6A0A"/>
    <w:rsid w:val="00DE72CA"/>
    <w:rsid w:val="00DE7E4C"/>
    <w:rsid w:val="00DF0C31"/>
    <w:rsid w:val="00DF32CB"/>
    <w:rsid w:val="00DF3F31"/>
    <w:rsid w:val="00DF6839"/>
    <w:rsid w:val="00DF6C56"/>
    <w:rsid w:val="00DF6EB7"/>
    <w:rsid w:val="00DF725D"/>
    <w:rsid w:val="00E00C0B"/>
    <w:rsid w:val="00E022C8"/>
    <w:rsid w:val="00E119E7"/>
    <w:rsid w:val="00E33F11"/>
    <w:rsid w:val="00E34163"/>
    <w:rsid w:val="00E35D99"/>
    <w:rsid w:val="00E37DC5"/>
    <w:rsid w:val="00E41B28"/>
    <w:rsid w:val="00E43D7B"/>
    <w:rsid w:val="00E44AED"/>
    <w:rsid w:val="00E45991"/>
    <w:rsid w:val="00E47816"/>
    <w:rsid w:val="00E47D3E"/>
    <w:rsid w:val="00E47E6D"/>
    <w:rsid w:val="00E50AFE"/>
    <w:rsid w:val="00E538E6"/>
    <w:rsid w:val="00E558CE"/>
    <w:rsid w:val="00E67CE9"/>
    <w:rsid w:val="00E74CE0"/>
    <w:rsid w:val="00E81CF9"/>
    <w:rsid w:val="00E8201C"/>
    <w:rsid w:val="00E82657"/>
    <w:rsid w:val="00E8516B"/>
    <w:rsid w:val="00E86AF7"/>
    <w:rsid w:val="00E91C11"/>
    <w:rsid w:val="00E924B0"/>
    <w:rsid w:val="00E960B4"/>
    <w:rsid w:val="00E96FEE"/>
    <w:rsid w:val="00EA439B"/>
    <w:rsid w:val="00EB1C29"/>
    <w:rsid w:val="00EB1EC1"/>
    <w:rsid w:val="00EB581F"/>
    <w:rsid w:val="00EB7125"/>
    <w:rsid w:val="00EC0369"/>
    <w:rsid w:val="00EC125F"/>
    <w:rsid w:val="00EC3983"/>
    <w:rsid w:val="00EC5364"/>
    <w:rsid w:val="00EC5FA8"/>
    <w:rsid w:val="00EC624C"/>
    <w:rsid w:val="00ED04C8"/>
    <w:rsid w:val="00ED47D5"/>
    <w:rsid w:val="00ED707C"/>
    <w:rsid w:val="00ED7F5F"/>
    <w:rsid w:val="00EE0AAE"/>
    <w:rsid w:val="00EE2675"/>
    <w:rsid w:val="00EE337E"/>
    <w:rsid w:val="00EE66C6"/>
    <w:rsid w:val="00EE6D8F"/>
    <w:rsid w:val="00EF1735"/>
    <w:rsid w:val="00EF36AD"/>
    <w:rsid w:val="00EF4D4F"/>
    <w:rsid w:val="00F00D91"/>
    <w:rsid w:val="00F02B2E"/>
    <w:rsid w:val="00F02D11"/>
    <w:rsid w:val="00F03805"/>
    <w:rsid w:val="00F11995"/>
    <w:rsid w:val="00F127D3"/>
    <w:rsid w:val="00F13A5C"/>
    <w:rsid w:val="00F15209"/>
    <w:rsid w:val="00F15A2C"/>
    <w:rsid w:val="00F15B1C"/>
    <w:rsid w:val="00F15F64"/>
    <w:rsid w:val="00F20D24"/>
    <w:rsid w:val="00F23B12"/>
    <w:rsid w:val="00F31417"/>
    <w:rsid w:val="00F42F98"/>
    <w:rsid w:val="00F4347C"/>
    <w:rsid w:val="00F45708"/>
    <w:rsid w:val="00F51157"/>
    <w:rsid w:val="00F53E9F"/>
    <w:rsid w:val="00F54D05"/>
    <w:rsid w:val="00F55A99"/>
    <w:rsid w:val="00F56513"/>
    <w:rsid w:val="00F565CA"/>
    <w:rsid w:val="00F6375B"/>
    <w:rsid w:val="00F65F5B"/>
    <w:rsid w:val="00F67DF1"/>
    <w:rsid w:val="00F748DA"/>
    <w:rsid w:val="00F8089E"/>
    <w:rsid w:val="00F90555"/>
    <w:rsid w:val="00FA7BBD"/>
    <w:rsid w:val="00FB37E0"/>
    <w:rsid w:val="00FC0E87"/>
    <w:rsid w:val="00FC3F04"/>
    <w:rsid w:val="00FC509C"/>
    <w:rsid w:val="00FD3B42"/>
    <w:rsid w:val="00FE0529"/>
    <w:rsid w:val="00FE0C22"/>
    <w:rsid w:val="00FE2A66"/>
    <w:rsid w:val="00FE415E"/>
    <w:rsid w:val="00FE438C"/>
    <w:rsid w:val="00FF30D4"/>
    <w:rsid w:val="00FF396A"/>
    <w:rsid w:val="00FF3B20"/>
    <w:rsid w:val="00FF5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C06C9E-2F8C-4930-951B-3EC8A6A2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4E8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C74E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C74E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C74E8"/>
    <w:pPr>
      <w:keepNext/>
      <w:jc w:val="both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74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1C74E8"/>
    <w:pPr>
      <w:tabs>
        <w:tab w:val="center" w:pos="4153"/>
        <w:tab w:val="right" w:pos="8306"/>
      </w:tabs>
    </w:pPr>
    <w:rPr>
      <w:lang w:eastAsia="x-none"/>
    </w:rPr>
  </w:style>
  <w:style w:type="character" w:styleId="PageNumber">
    <w:name w:val="page number"/>
    <w:basedOn w:val="DefaultParagraphFont"/>
    <w:rsid w:val="001C74E8"/>
  </w:style>
  <w:style w:type="paragraph" w:styleId="BodyText">
    <w:name w:val="Body Text"/>
    <w:basedOn w:val="Normal"/>
    <w:link w:val="BodyTextChar"/>
    <w:rsid w:val="001C74E8"/>
    <w:pPr>
      <w:jc w:val="both"/>
    </w:pPr>
    <w:rPr>
      <w:i/>
    </w:rPr>
  </w:style>
  <w:style w:type="paragraph" w:styleId="ListParagraph">
    <w:name w:val="List Paragraph"/>
    <w:basedOn w:val="Normal"/>
    <w:uiPriority w:val="34"/>
    <w:qFormat/>
    <w:rsid w:val="00C102EF"/>
    <w:pPr>
      <w:ind w:left="720"/>
      <w:contextualSpacing/>
    </w:pPr>
  </w:style>
  <w:style w:type="character" w:styleId="PlaceholderText">
    <w:name w:val="Placeholder Text"/>
    <w:uiPriority w:val="99"/>
    <w:semiHidden/>
    <w:rsid w:val="005D7F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F10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5D7F10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727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22526A"/>
    <w:rPr>
      <w:sz w:val="24"/>
      <w:lang w:val="en-GB"/>
    </w:rPr>
  </w:style>
  <w:style w:type="character" w:customStyle="1" w:styleId="Heading1Char">
    <w:name w:val="Heading 1 Char"/>
    <w:basedOn w:val="DefaultParagraphFont"/>
    <w:link w:val="Heading1"/>
    <w:rsid w:val="002062BC"/>
    <w:rPr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2062BC"/>
    <w:rPr>
      <w:i/>
      <w:sz w:val="24"/>
      <w:lang w:val="en-GB"/>
    </w:rPr>
  </w:style>
  <w:style w:type="character" w:customStyle="1" w:styleId="mo">
    <w:name w:val="mo"/>
    <w:basedOn w:val="DefaultParagraphFont"/>
    <w:rsid w:val="00313F16"/>
  </w:style>
  <w:style w:type="character" w:customStyle="1" w:styleId="mi">
    <w:name w:val="mi"/>
    <w:basedOn w:val="DefaultParagraphFont"/>
    <w:rsid w:val="00313F16"/>
  </w:style>
  <w:style w:type="character" w:customStyle="1" w:styleId="mn">
    <w:name w:val="mn"/>
    <w:basedOn w:val="DefaultParagraphFont"/>
    <w:rsid w:val="00313F16"/>
  </w:style>
  <w:style w:type="character" w:customStyle="1" w:styleId="mjxassistivemathml">
    <w:name w:val="mjx_assistive_mathml"/>
    <w:basedOn w:val="DefaultParagraphFont"/>
    <w:rsid w:val="00313F16"/>
  </w:style>
  <w:style w:type="character" w:customStyle="1" w:styleId="apple-converted-space">
    <w:name w:val="apple-converted-space"/>
    <w:basedOn w:val="DefaultParagraphFont"/>
    <w:rsid w:val="00313F16"/>
  </w:style>
  <w:style w:type="paragraph" w:styleId="NoSpacing">
    <w:name w:val="No Spacing"/>
    <w:uiPriority w:val="1"/>
    <w:qFormat/>
    <w:rsid w:val="00E8516B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pril%20Part%20Time%20PEPs\Forms\Exam%20Pap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4561CC-20F0-4A85-A846-CD499D2C8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 Papers</Template>
  <TotalTime>23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MSRUAS</vt:lpstr>
    </vt:vector>
  </TitlesOfParts>
  <Company>Coventry University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MSRUAS</dc:title>
  <dc:creator>Dr. Chandankumar S</dc:creator>
  <cp:lastModifiedBy>Mahadev M C</cp:lastModifiedBy>
  <cp:revision>31</cp:revision>
  <cp:lastPrinted>2017-12-07T07:17:00Z</cp:lastPrinted>
  <dcterms:created xsi:type="dcterms:W3CDTF">2017-12-12T07:25:00Z</dcterms:created>
  <dcterms:modified xsi:type="dcterms:W3CDTF">2018-11-22T05:39:00Z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