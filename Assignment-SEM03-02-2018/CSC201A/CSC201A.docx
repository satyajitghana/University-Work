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64181" w14:textId="77777777" w:rsidR="007D40CC" w:rsidRPr="009D4E60" w:rsidRDefault="0023379E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48975C" wp14:editId="0AE389F4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8D7AB" w14:textId="77777777" w:rsidR="00D01BEE" w:rsidRDefault="00D01B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6E4FB8" wp14:editId="6CF52B72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8975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54A8D7AB" w14:textId="77777777" w:rsidR="00D01BEE" w:rsidRDefault="00D01BEE">
                      <w:r>
                        <w:rPr>
                          <w:noProof/>
                        </w:rPr>
                        <w:drawing>
                          <wp:inline distT="0" distB="0" distL="0" distR="0" wp14:anchorId="526E4FB8" wp14:editId="6CF52B72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14:paraId="363BCEA0" w14:textId="77777777" w:rsidR="007D40CC" w:rsidRPr="009D4E60" w:rsidRDefault="007D40CC" w:rsidP="007D40CC">
      <w:pPr>
        <w:rPr>
          <w:rFonts w:ascii="Calibri" w:hAnsi="Calibri" w:cs="Calibri"/>
        </w:rPr>
      </w:pPr>
    </w:p>
    <w:p w14:paraId="2F72A505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5C3182F0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72790E05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291BD80B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Spec="center" w:tblpY="2997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14:paraId="11DF3298" w14:textId="77777777" w:rsidTr="001B3F73">
        <w:trPr>
          <w:trHeight w:val="1167"/>
        </w:trPr>
        <w:tc>
          <w:tcPr>
            <w:tcW w:w="7848" w:type="dxa"/>
            <w:gridSpan w:val="2"/>
            <w:vAlign w:val="center"/>
          </w:tcPr>
          <w:p w14:paraId="2C3BEC26" w14:textId="77777777" w:rsidR="007D40CC" w:rsidRPr="009D4E60" w:rsidRDefault="007D40CC" w:rsidP="001B3F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0" w:name="_Toc294515509"/>
            <w:r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9D4E60" w14:paraId="49BD80D8" w14:textId="77777777" w:rsidTr="001B3F73">
        <w:trPr>
          <w:trHeight w:val="465"/>
        </w:trPr>
        <w:tc>
          <w:tcPr>
            <w:tcW w:w="2358" w:type="dxa"/>
            <w:vAlign w:val="center"/>
          </w:tcPr>
          <w:p w14:paraId="3AA49AF4" w14:textId="77777777" w:rsidR="007D40CC" w:rsidRPr="009D4E60" w:rsidRDefault="009D451D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14:paraId="57D96326" w14:textId="77777777" w:rsidR="007D40CC" w:rsidRPr="009D4E60" w:rsidRDefault="001C5924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CSC20</w:t>
            </w:r>
            <w:r w:rsidR="002E6579">
              <w:rPr>
                <w:rFonts w:ascii="Calibri" w:hAnsi="Calibri" w:cs="Calibri"/>
                <w:color w:val="548DD4"/>
                <w:sz w:val="32"/>
                <w:lang w:val="en-GB"/>
              </w:rPr>
              <w:t>1</w:t>
            </w: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A</w:t>
            </w:r>
          </w:p>
        </w:tc>
      </w:tr>
      <w:tr w:rsidR="007D40CC" w:rsidRPr="009D4E60" w14:paraId="6FC92BF4" w14:textId="77777777" w:rsidTr="001B3F73">
        <w:trPr>
          <w:trHeight w:val="438"/>
        </w:trPr>
        <w:tc>
          <w:tcPr>
            <w:tcW w:w="2358" w:type="dxa"/>
            <w:vAlign w:val="center"/>
          </w:tcPr>
          <w:p w14:paraId="0604C8B9" w14:textId="77777777" w:rsidR="007D40CC" w:rsidRPr="009D4E60" w:rsidRDefault="009D451D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14:paraId="0095040E" w14:textId="12226AB2" w:rsidR="007D40CC" w:rsidRPr="009D4E60" w:rsidRDefault="002E6579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Discrete Mathematics - I</w:t>
            </w:r>
          </w:p>
        </w:tc>
      </w:tr>
      <w:tr w:rsidR="007D40CC" w:rsidRPr="009D4E60" w14:paraId="2CFF629C" w14:textId="77777777" w:rsidTr="001B3F73">
        <w:trPr>
          <w:trHeight w:val="456"/>
        </w:trPr>
        <w:tc>
          <w:tcPr>
            <w:tcW w:w="2358" w:type="dxa"/>
            <w:vAlign w:val="center"/>
          </w:tcPr>
          <w:p w14:paraId="13A8298E" w14:textId="77777777" w:rsidR="007D40CC" w:rsidRPr="009D4E60" w:rsidRDefault="00B8254A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14:paraId="354ED99E" w14:textId="77777777" w:rsidR="007D40CC" w:rsidRPr="009D4E60" w:rsidRDefault="001B3F73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B.Tech</w:t>
            </w:r>
            <w:proofErr w:type="spellEnd"/>
          </w:p>
        </w:tc>
      </w:tr>
      <w:tr w:rsidR="007D40CC" w:rsidRPr="009D4E60" w14:paraId="31D75207" w14:textId="77777777" w:rsidTr="001B3F73">
        <w:trPr>
          <w:trHeight w:val="456"/>
        </w:trPr>
        <w:tc>
          <w:tcPr>
            <w:tcW w:w="2358" w:type="dxa"/>
            <w:vAlign w:val="center"/>
          </w:tcPr>
          <w:p w14:paraId="5C76B6D6" w14:textId="77777777" w:rsidR="007D40CC" w:rsidRPr="009D4E60" w:rsidRDefault="007D40CC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14:paraId="51512A79" w14:textId="77777777" w:rsidR="007D40CC" w:rsidRPr="009D4E60" w:rsidRDefault="001B3F73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CSE</w:t>
            </w:r>
          </w:p>
        </w:tc>
      </w:tr>
      <w:tr w:rsidR="006646F4" w:rsidRPr="009D4E60" w14:paraId="71496754" w14:textId="77777777" w:rsidTr="001B3F73">
        <w:trPr>
          <w:trHeight w:val="456"/>
        </w:trPr>
        <w:tc>
          <w:tcPr>
            <w:tcW w:w="2358" w:type="dxa"/>
            <w:vAlign w:val="center"/>
          </w:tcPr>
          <w:p w14:paraId="2C72A9DD" w14:textId="77777777" w:rsidR="006646F4" w:rsidRPr="009D4E60" w:rsidRDefault="006646F4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45EB5C86" w14:textId="77777777" w:rsidR="006646F4" w:rsidRPr="009D4E60" w:rsidRDefault="001B3F73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FET</w:t>
            </w:r>
          </w:p>
        </w:tc>
      </w:tr>
    </w:tbl>
    <w:p w14:paraId="280DFBE0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3B848BAE" w14:textId="77777777"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14:paraId="66EF5ABD" w14:textId="77777777"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14:paraId="0778FE46" w14:textId="77777777"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14:paraId="47BF6F56" w14:textId="77777777" w:rsidR="007D40CC" w:rsidRPr="009D4E60" w:rsidRDefault="007D40CC" w:rsidP="007D40CC">
      <w:pPr>
        <w:rPr>
          <w:rFonts w:ascii="Calibri" w:hAnsi="Calibri" w:cs="Calibri"/>
        </w:rPr>
      </w:pPr>
    </w:p>
    <w:p w14:paraId="161F2105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  <w:r w:rsidRPr="009D4E60">
        <w:rPr>
          <w:rFonts w:ascii="Calibri" w:hAnsi="Calibri" w:cs="Calibri"/>
        </w:rPr>
        <w:t xml:space="preserve">    </w:t>
      </w:r>
    </w:p>
    <w:p w14:paraId="43426A13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5EC29A6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006C1D6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E47043D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57A554D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1274D34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BC9A2BF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17577F1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2872A74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167445B6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5A318FC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D02391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953F986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107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14:paraId="5BF8D80A" w14:textId="77777777" w:rsidTr="001B3F73">
        <w:trPr>
          <w:trHeight w:val="546"/>
        </w:trPr>
        <w:tc>
          <w:tcPr>
            <w:tcW w:w="3031" w:type="dxa"/>
            <w:vAlign w:val="center"/>
          </w:tcPr>
          <w:p w14:paraId="659853EF" w14:textId="77777777" w:rsidR="007D40CC" w:rsidRPr="009D4E60" w:rsidRDefault="007D40CC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14:paraId="1FD8D1E4" w14:textId="77777777" w:rsidR="007D40CC" w:rsidRPr="009D4E60" w:rsidRDefault="001B3F73" w:rsidP="001B3F73">
            <w:pPr>
              <w:rPr>
                <w:rFonts w:ascii="Calibri" w:hAnsi="Calibri" w:cs="Calibri"/>
                <w:sz w:val="28"/>
                <w:lang w:val="en-GB"/>
              </w:rPr>
            </w:pPr>
            <w:r>
              <w:rPr>
                <w:rFonts w:ascii="Calibri" w:hAnsi="Calibri" w:cs="Calibri"/>
                <w:sz w:val="28"/>
                <w:lang w:val="en-GB"/>
              </w:rPr>
              <w:t>Satyajit Ghana</w:t>
            </w:r>
          </w:p>
        </w:tc>
      </w:tr>
      <w:tr w:rsidR="007D40CC" w:rsidRPr="009D4E60" w14:paraId="6AD566AB" w14:textId="77777777" w:rsidTr="001B3F73">
        <w:trPr>
          <w:trHeight w:val="546"/>
        </w:trPr>
        <w:tc>
          <w:tcPr>
            <w:tcW w:w="3031" w:type="dxa"/>
            <w:vAlign w:val="center"/>
          </w:tcPr>
          <w:p w14:paraId="7484EB05" w14:textId="77777777" w:rsidR="007D40CC" w:rsidRPr="009D4E60" w:rsidRDefault="007D40CC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14:paraId="2A391488" w14:textId="77777777" w:rsidR="007D40CC" w:rsidRPr="009D4E60" w:rsidRDefault="001B3F73" w:rsidP="001B3F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17ETCS002159</w:t>
            </w:r>
          </w:p>
        </w:tc>
      </w:tr>
      <w:tr w:rsidR="007D40CC" w:rsidRPr="009D4E60" w14:paraId="52EDED10" w14:textId="77777777" w:rsidTr="001B3F73">
        <w:trPr>
          <w:trHeight w:val="546"/>
        </w:trPr>
        <w:tc>
          <w:tcPr>
            <w:tcW w:w="3031" w:type="dxa"/>
            <w:vAlign w:val="center"/>
          </w:tcPr>
          <w:p w14:paraId="17D08FFB" w14:textId="77777777" w:rsidR="007D40CC" w:rsidRPr="009D4E60" w:rsidRDefault="00B8254A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37304C5A" w14:textId="77777777" w:rsidR="007D40CC" w:rsidRPr="009D4E60" w:rsidRDefault="001B3F73" w:rsidP="001B3F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03/2018 </w:t>
            </w:r>
          </w:p>
        </w:tc>
      </w:tr>
      <w:tr w:rsidR="007D40CC" w:rsidRPr="009D4E60" w14:paraId="3C762179" w14:textId="77777777" w:rsidTr="001B3F73">
        <w:trPr>
          <w:trHeight w:val="546"/>
        </w:trPr>
        <w:tc>
          <w:tcPr>
            <w:tcW w:w="3031" w:type="dxa"/>
            <w:vAlign w:val="center"/>
          </w:tcPr>
          <w:p w14:paraId="0CAC6CE3" w14:textId="77777777" w:rsidR="007D40CC" w:rsidRPr="009D4E60" w:rsidRDefault="009D451D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4DD9ED6C" w14:textId="150D2657" w:rsidR="007D40CC" w:rsidRPr="009D4E60" w:rsidRDefault="002E6579" w:rsidP="001B3F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Ms </w:t>
            </w:r>
            <w:proofErr w:type="spellStart"/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Sahana</w:t>
            </w:r>
            <w:proofErr w:type="spellEnd"/>
          </w:p>
        </w:tc>
      </w:tr>
    </w:tbl>
    <w:p w14:paraId="1AEF059D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EB705AA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2E613C5A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footerReference w:type="default" r:id="rId9"/>
          <w:headerReference w:type="first" r:id="rId10"/>
          <w:footerReference w:type="first" r:id="rId11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63550A41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50775D58" w14:textId="77777777"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0"/>
        <w:gridCol w:w="624"/>
        <w:gridCol w:w="1519"/>
        <w:gridCol w:w="388"/>
        <w:gridCol w:w="363"/>
        <w:gridCol w:w="460"/>
        <w:gridCol w:w="1662"/>
        <w:gridCol w:w="748"/>
        <w:gridCol w:w="1906"/>
      </w:tblGrid>
      <w:tr w:rsidR="007D40CC" w:rsidRPr="009D4E60" w14:paraId="00276E95" w14:textId="77777777" w:rsidTr="00E85847">
        <w:trPr>
          <w:trHeight w:val="350"/>
        </w:trPr>
        <w:tc>
          <w:tcPr>
            <w:tcW w:w="9410" w:type="dxa"/>
            <w:gridSpan w:val="9"/>
          </w:tcPr>
          <w:p w14:paraId="0E44CADE" w14:textId="77777777"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8" w:name="_Toc185910103"/>
            <w:bookmarkStart w:id="9" w:name="_Toc294515530"/>
            <w:bookmarkStart w:id="10" w:name="_Toc528426259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8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9D4E60" w14:paraId="621C93F3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03CA0BFF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793ADC26" w14:textId="77777777" w:rsidR="007D40CC" w:rsidRPr="009D4E60" w:rsidRDefault="001B3F73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Satyajit Ghana</w:t>
            </w:r>
          </w:p>
        </w:tc>
      </w:tr>
      <w:tr w:rsidR="007D40CC" w:rsidRPr="009D4E60" w14:paraId="2D8265E9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7D64CBC8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1EEAB730" w14:textId="77777777" w:rsidR="007D40CC" w:rsidRPr="009D4E60" w:rsidRDefault="001B3F73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17ETCS002159</w:t>
            </w:r>
          </w:p>
        </w:tc>
      </w:tr>
      <w:tr w:rsidR="007D40CC" w:rsidRPr="009D4E60" w14:paraId="66C5EB0B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7E8C5B55" w14:textId="77777777"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 w:rsidRPr="009D4E60">
              <w:rPr>
                <w:rFonts w:ascii="Calibri" w:hAnsi="Calibri"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14:paraId="6998B4DA" w14:textId="77777777" w:rsidR="007D40CC" w:rsidRPr="009D4E60" w:rsidRDefault="001B3F73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B.Tech</w:t>
            </w:r>
            <w:proofErr w:type="spellEnd"/>
          </w:p>
        </w:tc>
        <w:tc>
          <w:tcPr>
            <w:tcW w:w="776" w:type="dxa"/>
            <w:vAlign w:val="center"/>
          </w:tcPr>
          <w:p w14:paraId="225EFB78" w14:textId="77777777"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30E1F021" w14:textId="77777777" w:rsidR="007D40CC" w:rsidRPr="009D4E60" w:rsidRDefault="001B3F73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03/2018</w:t>
            </w:r>
          </w:p>
        </w:tc>
      </w:tr>
      <w:tr w:rsidR="007D40CC" w:rsidRPr="009D4E60" w14:paraId="21BE9953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51D6E2A8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3BC222D2" w14:textId="586C5BE9" w:rsidR="007D40CC" w:rsidRPr="009D4E60" w:rsidRDefault="00AE0901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CSC20</w:t>
            </w:r>
            <w:r w:rsidR="005A6AB0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A</w:t>
            </w:r>
          </w:p>
        </w:tc>
      </w:tr>
      <w:tr w:rsidR="007D40CC" w:rsidRPr="009D4E60" w14:paraId="24C0BD5A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280CC01F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0C333D3B" w14:textId="77777777" w:rsidR="007D40CC" w:rsidRPr="009D4E60" w:rsidRDefault="00AE0901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Advanced Programming Concepts</w:t>
            </w:r>
          </w:p>
        </w:tc>
      </w:tr>
      <w:tr w:rsidR="007D40CC" w:rsidRPr="009D4E60" w14:paraId="7B948DFF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112CF306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0473F20B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14:paraId="6F1940B2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14:paraId="36D3EF6A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670EECB0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0D185D56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7AC15CB8" w14:textId="45DBCBBA" w:rsidR="007D40CC" w:rsidRPr="009D4E60" w:rsidRDefault="005A6AB0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Sahana</w:t>
            </w:r>
            <w:proofErr w:type="spellEnd"/>
          </w:p>
        </w:tc>
      </w:tr>
      <w:tr w:rsidR="007D40CC" w:rsidRPr="009D4E60" w14:paraId="4D841084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429B00DE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4F7D11D3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0C21A8F1" w14:textId="77777777"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14:paraId="025ADE80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731689C5" w14:textId="77777777"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14:paraId="42B05064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14:paraId="0108E69F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14:paraId="3423E265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5E7A7EFB" w14:textId="77777777"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1C663F20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14:paraId="19905D3C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14:paraId="52557986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69DEF2BE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5FB118E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14:paraId="28162CF1" w14:textId="77777777"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 xml:space="preserve">(by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75C6E227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5DACC078" w14:textId="77777777" w:rsidTr="00435573">
        <w:trPr>
          <w:trHeight w:val="325"/>
        </w:trPr>
        <w:tc>
          <w:tcPr>
            <w:tcW w:w="4705" w:type="dxa"/>
            <w:gridSpan w:val="4"/>
          </w:tcPr>
          <w:p w14:paraId="2913578A" w14:textId="77777777"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66120DEA" w14:textId="77777777"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14:paraId="2E48A44C" w14:textId="77777777" w:rsidTr="00435573">
        <w:trPr>
          <w:trHeight w:val="1607"/>
        </w:trPr>
        <w:tc>
          <w:tcPr>
            <w:tcW w:w="4705" w:type="dxa"/>
            <w:gridSpan w:val="4"/>
          </w:tcPr>
          <w:p w14:paraId="47609C1A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14:paraId="6051697C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14:paraId="33D3C0D1" w14:textId="77777777" w:rsidR="007D40CC" w:rsidRPr="009D4E60" w:rsidRDefault="007D40CC" w:rsidP="007D40CC">
      <w:pPr>
        <w:jc w:val="right"/>
        <w:rPr>
          <w:rFonts w:ascii="Calibri" w:hAnsi="Calibri" w:cs="Calibri"/>
        </w:rPr>
      </w:pPr>
      <w:r w:rsidRPr="009D4E60">
        <w:rPr>
          <w:rFonts w:ascii="Calibri" w:hAnsi="Calibri" w:cs="Calibri"/>
        </w:rPr>
        <w:br w:type="page"/>
      </w:r>
      <w:r w:rsidRPr="009D4E60">
        <w:rPr>
          <w:rFonts w:ascii="Calibri" w:hAnsi="Calibri" w:cs="Calibri"/>
        </w:rPr>
        <w:lastRenderedPageBreak/>
        <w:t xml:space="preserve">    </w:t>
      </w:r>
    </w:p>
    <w:p w14:paraId="5D98D728" w14:textId="77777777" w:rsidR="007D40CC" w:rsidRPr="009D4E60" w:rsidRDefault="005317C2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1" w:name="_Toc528426260"/>
      <w:r w:rsidRPr="009D4E60">
        <w:rPr>
          <w:rFonts w:ascii="Calibri" w:hAnsi="Calibri" w:cs="Calibri"/>
          <w:b/>
          <w:sz w:val="24"/>
        </w:rPr>
        <w:t>Contents</w:t>
      </w:r>
      <w:bookmarkEnd w:id="11"/>
    </w:p>
    <w:p w14:paraId="4B831370" w14:textId="77777777"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14:paraId="7E8D9DD4" w14:textId="77777777" w:rsidR="005317C2" w:rsidRPr="009D4E60" w:rsidRDefault="005317C2" w:rsidP="005317C2">
      <w:pPr>
        <w:pStyle w:val="TOC1"/>
        <w:rPr>
          <w:rFonts w:ascii="Calibri" w:hAnsi="Calibri" w:cs="Calibri"/>
        </w:rPr>
      </w:pPr>
    </w:p>
    <w:p w14:paraId="43BE2881" w14:textId="19720D1E" w:rsidR="00E828B1" w:rsidRDefault="009D5A5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00BF">
        <w:rPr>
          <w:rFonts w:ascii="Calibri" w:hAnsi="Calibri" w:cs="Calibri"/>
          <w:sz w:val="22"/>
          <w:szCs w:val="22"/>
        </w:rPr>
        <w:fldChar w:fldCharType="begin"/>
      </w:r>
      <w:r w:rsidR="005317C2" w:rsidRPr="008300BF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8300BF">
        <w:rPr>
          <w:rFonts w:ascii="Calibri" w:hAnsi="Calibri" w:cs="Calibri"/>
          <w:sz w:val="22"/>
          <w:szCs w:val="22"/>
        </w:rPr>
        <w:fldChar w:fldCharType="separate"/>
      </w:r>
      <w:hyperlink w:anchor="_Toc528426259" w:history="1">
        <w:r w:rsidR="00E828B1" w:rsidRPr="00716332">
          <w:rPr>
            <w:rStyle w:val="Hyperlink"/>
            <w:rFonts w:ascii="Calibri" w:hAnsi="Calibri" w:cs="Calibri"/>
            <w:b/>
            <w:noProof/>
          </w:rPr>
          <w:t>Declaration Sheet</w:t>
        </w:r>
        <w:r w:rsidR="00E828B1">
          <w:rPr>
            <w:noProof/>
            <w:webHidden/>
          </w:rPr>
          <w:tab/>
        </w:r>
        <w:r w:rsidR="00E828B1">
          <w:rPr>
            <w:noProof/>
            <w:webHidden/>
          </w:rPr>
          <w:fldChar w:fldCharType="begin"/>
        </w:r>
        <w:r w:rsidR="00E828B1">
          <w:rPr>
            <w:noProof/>
            <w:webHidden/>
          </w:rPr>
          <w:instrText xml:space="preserve"> PAGEREF _Toc528426259 \h </w:instrText>
        </w:r>
        <w:r w:rsidR="00E828B1">
          <w:rPr>
            <w:noProof/>
            <w:webHidden/>
          </w:rPr>
        </w:r>
        <w:r w:rsidR="00E828B1"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ii</w:t>
        </w:r>
        <w:r w:rsidR="00E828B1">
          <w:rPr>
            <w:noProof/>
            <w:webHidden/>
          </w:rPr>
          <w:fldChar w:fldCharType="end"/>
        </w:r>
      </w:hyperlink>
    </w:p>
    <w:p w14:paraId="7124A996" w14:textId="00F8B6CF" w:rsidR="00E828B1" w:rsidRDefault="00E828B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26260" w:history="1">
        <w:r w:rsidRPr="00716332">
          <w:rPr>
            <w:rStyle w:val="Hyperlink"/>
            <w:rFonts w:ascii="Calibri" w:hAnsi="Calibri" w:cs="Calibr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268ADFB2" w14:textId="2287A1D3" w:rsidR="00E828B1" w:rsidRDefault="00E828B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26261" w:history="1">
        <w:r w:rsidRPr="00716332">
          <w:rPr>
            <w:rStyle w:val="Hyperlink"/>
            <w:rFonts w:ascii="Calibri" w:hAnsi="Calibri" w:cs="Calibri"/>
            <w:b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38B48169" w14:textId="6FAB88E0" w:rsidR="00E828B1" w:rsidRDefault="00E828B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26262" w:history="1">
        <w:r w:rsidRPr="00716332">
          <w:rPr>
            <w:rStyle w:val="Hyperlink"/>
            <w:rFonts w:ascii="Calibri" w:hAnsi="Calibri" w:cs="Calibri"/>
            <w:b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FD57980" w14:textId="2D6FF71A" w:rsidR="00E828B1" w:rsidRDefault="00E828B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26263" w:history="1">
        <w:r w:rsidRPr="00716332">
          <w:rPr>
            <w:rStyle w:val="Hyperlink"/>
            <w:rFonts w:ascii="Calibri" w:hAnsi="Calibri" w:cs="Calibr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A313F8" w14:textId="07DFE154" w:rsidR="00E828B1" w:rsidRDefault="00E828B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26264" w:history="1">
        <w:r w:rsidRPr="00716332">
          <w:rPr>
            <w:rStyle w:val="Hyperlink"/>
            <w:rFonts w:ascii="Calibri" w:hAnsi="Calibri" w:cs="Calibri"/>
            <w:noProof/>
          </w:rPr>
          <w:t>A 1. Deffie-Hellman Key Exchange and its applications: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41DD4B" w14:textId="0DDD5044" w:rsidR="00E828B1" w:rsidRDefault="00E828B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26265" w:history="1">
        <w:r w:rsidRPr="00716332">
          <w:rPr>
            <w:rStyle w:val="Hyperlink"/>
            <w:rFonts w:ascii="Calibri" w:hAnsi="Calibri" w:cs="Calibri"/>
            <w:b/>
            <w:noProof/>
          </w:rPr>
          <w:t>Question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D37C08" w14:textId="4D2A903D" w:rsidR="00E828B1" w:rsidRDefault="00E828B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26266" w:history="1">
        <w:r w:rsidRPr="00716332">
          <w:rPr>
            <w:rStyle w:val="Hyperlink"/>
            <w:rFonts w:ascii="Calibri" w:hAnsi="Calibri" w:cs="Calibri"/>
            <w:noProof/>
          </w:rPr>
          <w:t>B 1.1 Solution of the recurrence relations: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4A2D6E" w14:textId="294DDE1A" w:rsidR="00E828B1" w:rsidRDefault="00E828B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26267" w:history="1">
        <w:r w:rsidRPr="00716332">
          <w:rPr>
            <w:rStyle w:val="Hyperlink"/>
            <w:rFonts w:ascii="Calibri" w:hAnsi="Calibri" w:cs="Calibri"/>
            <w:noProof/>
          </w:rPr>
          <w:t>B 1.2 Verification of correctness of the solution: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BD855E" w14:textId="79C9F09A" w:rsidR="00E828B1" w:rsidRDefault="00E828B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26268" w:history="1">
        <w:r w:rsidRPr="00716332">
          <w:rPr>
            <w:rStyle w:val="Hyperlink"/>
            <w:rFonts w:ascii="Calibri" w:hAnsi="Calibri" w:cs="Calibri"/>
            <w:noProof/>
          </w:rPr>
          <w:t>B 1.3 Computation and plotting the amount of data transferred: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B227A9" w14:textId="16F78229" w:rsidR="00E828B1" w:rsidRDefault="00E828B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26269" w:history="1">
        <w:r w:rsidRPr="00716332">
          <w:rPr>
            <w:rStyle w:val="Hyperlink"/>
            <w:rFonts w:ascii="Calibri" w:hAnsi="Calibri" w:cs="Calibri"/>
            <w:b/>
            <w:noProof/>
          </w:rPr>
          <w:t>Question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A8674B" w14:textId="7E32F99A" w:rsidR="00E828B1" w:rsidRDefault="00E828B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26270" w:history="1">
        <w:r w:rsidRPr="00716332">
          <w:rPr>
            <w:rStyle w:val="Hyperlink"/>
            <w:rFonts w:ascii="Calibri" w:hAnsi="Calibri" w:cs="Calibri"/>
            <w:noProof/>
          </w:rPr>
          <w:t>B 2.1. Solution of the simultaneous equations: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8F8D7A" w14:textId="51FA5D60" w:rsidR="00E828B1" w:rsidRDefault="00E828B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26271" w:history="1">
        <w:r w:rsidRPr="00716332">
          <w:rPr>
            <w:rStyle w:val="Hyperlink"/>
            <w:rFonts w:ascii="Calibri" w:hAnsi="Calibri" w:cs="Calibri"/>
            <w:noProof/>
          </w:rPr>
          <w:t>B 2.2 Determining the complete set of solutions: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334402" w14:textId="1639AEC4" w:rsidR="00E828B1" w:rsidRDefault="00E828B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26272" w:history="1">
        <w:r w:rsidRPr="00716332">
          <w:rPr>
            <w:rStyle w:val="Hyperlink"/>
            <w:rFonts w:ascii="Calibri" w:hAnsi="Calibri" w:cs="Calibri"/>
            <w:noProof/>
          </w:rPr>
          <w:t>B 2.3 Verification of the set of solutions: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A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C73703" w14:textId="3332ED16" w:rsidR="005317C2" w:rsidRPr="009D4E60" w:rsidRDefault="009D5A53" w:rsidP="0012176F">
      <w:pPr>
        <w:spacing w:line="360" w:lineRule="auto"/>
        <w:rPr>
          <w:rFonts w:ascii="Calibri" w:hAnsi="Calibri" w:cs="Calibri"/>
        </w:rPr>
      </w:pPr>
      <w:r w:rsidRPr="008300BF">
        <w:rPr>
          <w:rFonts w:ascii="Calibri" w:hAnsi="Calibri" w:cs="Calibri"/>
          <w:sz w:val="22"/>
          <w:szCs w:val="22"/>
        </w:rPr>
        <w:fldChar w:fldCharType="end"/>
      </w:r>
    </w:p>
    <w:p w14:paraId="45962D67" w14:textId="77777777" w:rsidR="007D40CC" w:rsidRPr="009D4E60" w:rsidRDefault="007D40CC" w:rsidP="007D40CC">
      <w:pPr>
        <w:spacing w:line="360" w:lineRule="auto"/>
        <w:jc w:val="both"/>
        <w:rPr>
          <w:rFonts w:ascii="Calibri" w:hAnsi="Calibri" w:cs="Calibri"/>
        </w:rPr>
      </w:pPr>
    </w:p>
    <w:p w14:paraId="2D58B4EA" w14:textId="77777777" w:rsidR="007D40CC" w:rsidRPr="009D4E60" w:rsidRDefault="007D40CC" w:rsidP="007D40CC">
      <w:pPr>
        <w:jc w:val="right"/>
        <w:rPr>
          <w:rFonts w:ascii="Calibri" w:hAnsi="Calibri" w:cs="Calibri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14:paraId="3F214F72" w14:textId="77777777" w:rsidR="007D40CC" w:rsidRPr="009D4E60" w:rsidRDefault="007D40CC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2" w:name="_Toc528426261"/>
      <w:r w:rsidRPr="009D4E60">
        <w:rPr>
          <w:rFonts w:ascii="Calibri" w:hAnsi="Calibri" w:cs="Calibri"/>
          <w:b/>
          <w:sz w:val="24"/>
        </w:rPr>
        <w:lastRenderedPageBreak/>
        <w:t>List of Tables</w:t>
      </w:r>
      <w:bookmarkEnd w:id="12"/>
    </w:p>
    <w:p w14:paraId="7BF1AB77" w14:textId="77777777" w:rsidR="007D40CC" w:rsidRPr="009D4E60" w:rsidRDefault="007D40CC" w:rsidP="007D40CC">
      <w:pPr>
        <w:jc w:val="right"/>
        <w:rPr>
          <w:rFonts w:ascii="Calibri" w:hAnsi="Calibri" w:cs="Calibri"/>
          <w:b/>
        </w:rPr>
      </w:pPr>
      <w:r w:rsidRPr="009D4E60">
        <w:rPr>
          <w:rFonts w:ascii="Calibri" w:hAnsi="Calibri" w:cs="Calibri"/>
          <w:b/>
        </w:rPr>
        <w:t>____________________________________________________________________________</w:t>
      </w:r>
    </w:p>
    <w:p w14:paraId="014BF962" w14:textId="77777777" w:rsidR="007D40CC" w:rsidRPr="009D4E60" w:rsidRDefault="007D40CC" w:rsidP="007D40CC">
      <w:pPr>
        <w:rPr>
          <w:rFonts w:ascii="Calibri" w:hAnsi="Calibri" w:cs="Calibri"/>
        </w:rPr>
      </w:pPr>
    </w:p>
    <w:p w14:paraId="5AAACF89" w14:textId="77777777" w:rsidR="007D40CC" w:rsidRPr="009D4E60" w:rsidRDefault="007D40CC" w:rsidP="007D40CC">
      <w:pPr>
        <w:rPr>
          <w:rFonts w:ascii="Calibri" w:hAnsi="Calibri" w:cs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58"/>
        <w:gridCol w:w="6120"/>
        <w:gridCol w:w="873"/>
      </w:tblGrid>
      <w:tr w:rsidR="007D40CC" w:rsidRPr="009D4E60" w14:paraId="43B4243B" w14:textId="77777777" w:rsidTr="005317C2">
        <w:tc>
          <w:tcPr>
            <w:tcW w:w="1458" w:type="dxa"/>
          </w:tcPr>
          <w:p w14:paraId="65E897AE" w14:textId="77777777" w:rsidR="007D40CC" w:rsidRPr="009D4E60" w:rsidRDefault="007D40CC" w:rsidP="00435573">
            <w:pPr>
              <w:jc w:val="center"/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Table No.</w:t>
            </w:r>
          </w:p>
        </w:tc>
        <w:tc>
          <w:tcPr>
            <w:tcW w:w="6120" w:type="dxa"/>
          </w:tcPr>
          <w:p w14:paraId="270FDC82" w14:textId="77777777" w:rsidR="007D40CC" w:rsidRPr="009D4E60" w:rsidRDefault="007D40CC" w:rsidP="009D4E60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Title of the table</w:t>
            </w:r>
          </w:p>
        </w:tc>
        <w:tc>
          <w:tcPr>
            <w:tcW w:w="873" w:type="dxa"/>
          </w:tcPr>
          <w:p w14:paraId="268B2917" w14:textId="77777777" w:rsidR="007D40CC" w:rsidRPr="009D4E60" w:rsidRDefault="007D40CC" w:rsidP="00435573">
            <w:pPr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9D4E60">
              <w:rPr>
                <w:rFonts w:ascii="Calibri" w:hAnsi="Calibri" w:cs="Calibri"/>
                <w:b/>
              </w:rPr>
              <w:t>Pg.No</w:t>
            </w:r>
            <w:proofErr w:type="spellEnd"/>
            <w:r w:rsidRPr="009D4E60">
              <w:rPr>
                <w:rFonts w:ascii="Calibri" w:hAnsi="Calibri" w:cs="Calibri"/>
                <w:b/>
              </w:rPr>
              <w:t>.</w:t>
            </w:r>
          </w:p>
        </w:tc>
      </w:tr>
      <w:tr w:rsidR="007D40CC" w:rsidRPr="009D4E60" w14:paraId="73DFDADB" w14:textId="77777777" w:rsidTr="005317C2">
        <w:tc>
          <w:tcPr>
            <w:tcW w:w="1458" w:type="dxa"/>
          </w:tcPr>
          <w:p w14:paraId="1205EAC8" w14:textId="77777777" w:rsidR="007D40CC" w:rsidRPr="009D4E60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6120" w:type="dxa"/>
          </w:tcPr>
          <w:p w14:paraId="080CBF12" w14:textId="77777777" w:rsidR="007D40CC" w:rsidRPr="009D4E60" w:rsidRDefault="007D40CC" w:rsidP="009D4E60">
            <w:pPr>
              <w:rPr>
                <w:rFonts w:ascii="Calibri" w:hAnsi="Calibri" w:cs="Calibri"/>
              </w:rPr>
            </w:pPr>
          </w:p>
        </w:tc>
        <w:tc>
          <w:tcPr>
            <w:tcW w:w="873" w:type="dxa"/>
          </w:tcPr>
          <w:p w14:paraId="6C0AC2CB" w14:textId="77777777" w:rsidR="007D40CC" w:rsidRPr="009D4E60" w:rsidRDefault="007D40CC" w:rsidP="00435573">
            <w:pPr>
              <w:rPr>
                <w:rFonts w:ascii="Calibri" w:hAnsi="Calibri" w:cs="Calibri"/>
              </w:rPr>
            </w:pPr>
          </w:p>
        </w:tc>
      </w:tr>
    </w:tbl>
    <w:p w14:paraId="6DDC0029" w14:textId="77777777" w:rsidR="007D40CC" w:rsidRPr="009D4E60" w:rsidRDefault="007D40CC" w:rsidP="007D40CC">
      <w:pPr>
        <w:rPr>
          <w:rFonts w:ascii="Calibri" w:hAnsi="Calibri" w:cs="Calibri"/>
        </w:rPr>
      </w:pPr>
    </w:p>
    <w:p w14:paraId="2BFF27CC" w14:textId="77777777" w:rsidR="007D40CC" w:rsidRPr="009D4E60" w:rsidRDefault="007D40CC" w:rsidP="007D40CC">
      <w:pPr>
        <w:rPr>
          <w:rFonts w:ascii="Calibri" w:hAnsi="Calibri" w:cs="Calibri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  <w:r w:rsidRPr="009D4E60">
        <w:rPr>
          <w:rFonts w:ascii="Calibri" w:hAnsi="Calibri" w:cs="Calibri"/>
        </w:rPr>
        <w:tab/>
      </w:r>
      <w:bookmarkStart w:id="13" w:name="_Toc185910106"/>
    </w:p>
    <w:p w14:paraId="76A67D2C" w14:textId="77777777" w:rsidR="007D40CC" w:rsidRPr="009D4E60" w:rsidRDefault="007D40CC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4" w:name="_Toc528426262"/>
      <w:r w:rsidRPr="009D4E60">
        <w:rPr>
          <w:rFonts w:ascii="Calibri" w:hAnsi="Calibri" w:cs="Calibri"/>
          <w:b/>
          <w:sz w:val="24"/>
        </w:rPr>
        <w:lastRenderedPageBreak/>
        <w:t>List of Figures</w:t>
      </w:r>
      <w:bookmarkEnd w:id="13"/>
      <w:bookmarkEnd w:id="14"/>
    </w:p>
    <w:p w14:paraId="6C1CE66F" w14:textId="77777777"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14:paraId="2BC12E6E" w14:textId="77777777" w:rsidR="007D40CC" w:rsidRPr="009D4E60" w:rsidRDefault="007D40CC" w:rsidP="007D40CC">
      <w:pPr>
        <w:rPr>
          <w:rFonts w:ascii="Calibri" w:hAnsi="Calibri" w:cs="Calibri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6120"/>
        <w:gridCol w:w="873"/>
      </w:tblGrid>
      <w:tr w:rsidR="007D40CC" w:rsidRPr="009D4E60" w14:paraId="59A7FFC8" w14:textId="77777777" w:rsidTr="00435573">
        <w:trPr>
          <w:jc w:val="center"/>
        </w:trPr>
        <w:tc>
          <w:tcPr>
            <w:tcW w:w="1458" w:type="dxa"/>
          </w:tcPr>
          <w:p w14:paraId="2D1F006A" w14:textId="77777777" w:rsidR="007D40CC" w:rsidRPr="009D4E60" w:rsidRDefault="007D40CC" w:rsidP="00435573">
            <w:pPr>
              <w:jc w:val="center"/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Figure No.</w:t>
            </w:r>
          </w:p>
        </w:tc>
        <w:tc>
          <w:tcPr>
            <w:tcW w:w="6120" w:type="dxa"/>
          </w:tcPr>
          <w:p w14:paraId="195F9CCE" w14:textId="77777777" w:rsidR="007D40CC" w:rsidRPr="009D4E60" w:rsidRDefault="007D40CC" w:rsidP="009D4E60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Title of the figure</w:t>
            </w:r>
          </w:p>
        </w:tc>
        <w:tc>
          <w:tcPr>
            <w:tcW w:w="810" w:type="dxa"/>
          </w:tcPr>
          <w:p w14:paraId="040F4A74" w14:textId="77777777" w:rsidR="007D40CC" w:rsidRPr="009D4E60" w:rsidRDefault="007D40CC" w:rsidP="00435573">
            <w:pPr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9D4E60">
              <w:rPr>
                <w:rFonts w:ascii="Calibri" w:hAnsi="Calibri" w:cs="Calibri"/>
                <w:b/>
              </w:rPr>
              <w:t>Pg.No</w:t>
            </w:r>
            <w:proofErr w:type="spellEnd"/>
            <w:r w:rsidRPr="009D4E60">
              <w:rPr>
                <w:rFonts w:ascii="Calibri" w:hAnsi="Calibri" w:cs="Calibri"/>
                <w:b/>
              </w:rPr>
              <w:t>.</w:t>
            </w:r>
          </w:p>
        </w:tc>
      </w:tr>
      <w:tr w:rsidR="007D40CC" w:rsidRPr="009D4E60" w14:paraId="4C51BBE9" w14:textId="77777777" w:rsidTr="00435573">
        <w:trPr>
          <w:jc w:val="center"/>
        </w:trPr>
        <w:tc>
          <w:tcPr>
            <w:tcW w:w="1458" w:type="dxa"/>
          </w:tcPr>
          <w:p w14:paraId="1D0C8BFA" w14:textId="0E3C0520" w:rsidR="007D40CC" w:rsidRPr="009D4E60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Figure </w:t>
            </w:r>
            <w:r w:rsidR="00C0410A">
              <w:rPr>
                <w:rFonts w:ascii="Calibri" w:hAnsi="Calibri" w:cs="Calibri"/>
              </w:rPr>
              <w:t>B</w:t>
            </w:r>
            <w:r w:rsidRPr="009D4E60">
              <w:rPr>
                <w:rFonts w:ascii="Calibri" w:hAnsi="Calibri" w:cs="Calibri"/>
              </w:rPr>
              <w:t>1.1</w:t>
            </w:r>
          </w:p>
        </w:tc>
        <w:tc>
          <w:tcPr>
            <w:tcW w:w="6120" w:type="dxa"/>
          </w:tcPr>
          <w:p w14:paraId="0562B404" w14:textId="5404794A" w:rsidR="007D40CC" w:rsidRPr="009D4E60" w:rsidRDefault="00C0410A" w:rsidP="004355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Recurrence relation plot</w:t>
            </w:r>
            <w:r w:rsidR="007D40CC" w:rsidRPr="009D4E60">
              <w:rPr>
                <w:rFonts w:ascii="Calibri" w:hAnsi="Calibri" w:cs="Calibri"/>
              </w:rPr>
              <w:t xml:space="preserve">  </w:t>
            </w:r>
          </w:p>
        </w:tc>
        <w:tc>
          <w:tcPr>
            <w:tcW w:w="810" w:type="dxa"/>
          </w:tcPr>
          <w:p w14:paraId="36A0A7CA" w14:textId="43EA6CD0" w:rsidR="007D40CC" w:rsidRPr="009D4E60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1</w:t>
            </w:r>
            <w:r w:rsidR="00C0410A">
              <w:rPr>
                <w:rFonts w:ascii="Calibri" w:hAnsi="Calibri" w:cs="Calibri"/>
              </w:rPr>
              <w:t>0</w:t>
            </w:r>
          </w:p>
        </w:tc>
      </w:tr>
      <w:tr w:rsidR="007D40CC" w:rsidRPr="009D4E60" w14:paraId="211C6680" w14:textId="77777777" w:rsidTr="00435573">
        <w:trPr>
          <w:jc w:val="center"/>
        </w:trPr>
        <w:tc>
          <w:tcPr>
            <w:tcW w:w="1458" w:type="dxa"/>
          </w:tcPr>
          <w:p w14:paraId="76A2B714" w14:textId="2F9D563F" w:rsidR="007D40CC" w:rsidRPr="009D4E60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Figure </w:t>
            </w:r>
            <w:r w:rsidR="00C0410A">
              <w:rPr>
                <w:rFonts w:ascii="Calibri" w:hAnsi="Calibri" w:cs="Calibri"/>
              </w:rPr>
              <w:t>B</w:t>
            </w:r>
            <w:r w:rsidRPr="009D4E60">
              <w:rPr>
                <w:rFonts w:ascii="Calibri" w:hAnsi="Calibri" w:cs="Calibri"/>
              </w:rPr>
              <w:t>1.2</w:t>
            </w:r>
          </w:p>
        </w:tc>
        <w:tc>
          <w:tcPr>
            <w:tcW w:w="6120" w:type="dxa"/>
          </w:tcPr>
          <w:p w14:paraId="5B566782" w14:textId="6B4C6AC2" w:rsidR="007D40CC" w:rsidRPr="009D4E60" w:rsidRDefault="00932E71" w:rsidP="004355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Recurrence relation stem plot</w:t>
            </w:r>
          </w:p>
        </w:tc>
        <w:tc>
          <w:tcPr>
            <w:tcW w:w="810" w:type="dxa"/>
          </w:tcPr>
          <w:p w14:paraId="1CCDE023" w14:textId="7E0CE248" w:rsidR="007D40CC" w:rsidRPr="009D4E60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1</w:t>
            </w:r>
            <w:r w:rsidR="00C0410A">
              <w:rPr>
                <w:rFonts w:ascii="Calibri" w:hAnsi="Calibri" w:cs="Calibri"/>
              </w:rPr>
              <w:t>1</w:t>
            </w:r>
          </w:p>
        </w:tc>
      </w:tr>
      <w:tr w:rsidR="007D40CC" w:rsidRPr="009D4E60" w14:paraId="08691CB4" w14:textId="77777777" w:rsidTr="00435573">
        <w:trPr>
          <w:jc w:val="center"/>
        </w:trPr>
        <w:tc>
          <w:tcPr>
            <w:tcW w:w="1458" w:type="dxa"/>
          </w:tcPr>
          <w:p w14:paraId="5994F06D" w14:textId="35456338" w:rsidR="007D40CC" w:rsidRPr="009D4E60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Figure </w:t>
            </w:r>
            <w:r w:rsidR="00C0410A">
              <w:rPr>
                <w:rFonts w:ascii="Calibri" w:hAnsi="Calibri" w:cs="Calibri"/>
              </w:rPr>
              <w:t>B1</w:t>
            </w:r>
            <w:r w:rsidRPr="009D4E60">
              <w:rPr>
                <w:rFonts w:ascii="Calibri" w:hAnsi="Calibri" w:cs="Calibri"/>
              </w:rPr>
              <w:t>.</w:t>
            </w:r>
            <w:r w:rsidR="00C0410A">
              <w:rPr>
                <w:rFonts w:ascii="Calibri" w:hAnsi="Calibri" w:cs="Calibri"/>
              </w:rPr>
              <w:t>2</w:t>
            </w:r>
          </w:p>
        </w:tc>
        <w:tc>
          <w:tcPr>
            <w:tcW w:w="6120" w:type="dxa"/>
          </w:tcPr>
          <w:p w14:paraId="41D85AB7" w14:textId="01D95102" w:rsidR="007D40CC" w:rsidRPr="009D4E60" w:rsidRDefault="00932E71" w:rsidP="004355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Recurrence relation plot for discrete values</w:t>
            </w:r>
          </w:p>
        </w:tc>
        <w:tc>
          <w:tcPr>
            <w:tcW w:w="810" w:type="dxa"/>
          </w:tcPr>
          <w:p w14:paraId="241D0582" w14:textId="13145636" w:rsidR="007D40CC" w:rsidRPr="009D4E60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1</w:t>
            </w:r>
            <w:r w:rsidR="00C0410A">
              <w:rPr>
                <w:rFonts w:ascii="Calibri" w:hAnsi="Calibri" w:cs="Calibri"/>
              </w:rPr>
              <w:t>2</w:t>
            </w:r>
          </w:p>
        </w:tc>
      </w:tr>
      <w:tr w:rsidR="007D40CC" w:rsidRPr="009D4E60" w14:paraId="72941086" w14:textId="77777777" w:rsidTr="00435573">
        <w:trPr>
          <w:jc w:val="center"/>
        </w:trPr>
        <w:tc>
          <w:tcPr>
            <w:tcW w:w="1458" w:type="dxa"/>
          </w:tcPr>
          <w:p w14:paraId="437EDC03" w14:textId="77777777" w:rsidR="007D40CC" w:rsidRPr="009D4E60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6120" w:type="dxa"/>
          </w:tcPr>
          <w:p w14:paraId="74CB48E3" w14:textId="77777777" w:rsidR="007D40CC" w:rsidRPr="009D4E60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810" w:type="dxa"/>
          </w:tcPr>
          <w:p w14:paraId="35B81896" w14:textId="77777777" w:rsidR="007D40CC" w:rsidRPr="009D4E60" w:rsidRDefault="007D40CC" w:rsidP="00435573">
            <w:pPr>
              <w:rPr>
                <w:rFonts w:ascii="Calibri" w:hAnsi="Calibri" w:cs="Calibri"/>
              </w:rPr>
            </w:pPr>
          </w:p>
        </w:tc>
      </w:tr>
    </w:tbl>
    <w:p w14:paraId="354AE34F" w14:textId="77777777" w:rsidR="007D40CC" w:rsidRPr="009D4E60" w:rsidRDefault="007D40CC" w:rsidP="007D40CC">
      <w:pPr>
        <w:rPr>
          <w:rFonts w:ascii="Calibri" w:hAnsi="Calibri" w:cs="Calibri"/>
        </w:rPr>
      </w:pPr>
    </w:p>
    <w:p w14:paraId="14FF26A4" w14:textId="77777777" w:rsidR="007D40CC" w:rsidRPr="009D4E60" w:rsidRDefault="007D40CC" w:rsidP="0012176F">
      <w:pPr>
        <w:rPr>
          <w:rFonts w:ascii="Calibri" w:hAnsi="Calibri" w:cs="Calibri"/>
        </w:rPr>
      </w:pPr>
    </w:p>
    <w:p w14:paraId="1B7A2C5C" w14:textId="77777777" w:rsidR="007D40CC" w:rsidRPr="009D4E60" w:rsidRDefault="007D40CC" w:rsidP="00B623FB">
      <w:pPr>
        <w:pStyle w:val="Heading1"/>
        <w:jc w:val="right"/>
        <w:rPr>
          <w:rFonts w:ascii="Calibri" w:hAnsi="Calibri" w:cs="Calibri"/>
          <w:u w:val="single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  <w:bookmarkStart w:id="15" w:name="_Toc185910107"/>
    </w:p>
    <w:bookmarkEnd w:id="15"/>
    <w:p w14:paraId="3904838A" w14:textId="77777777" w:rsidR="007D40CC" w:rsidRPr="009D4E60" w:rsidRDefault="007D40CC" w:rsidP="007D40CC">
      <w:pPr>
        <w:rPr>
          <w:rFonts w:ascii="Calibri" w:hAnsi="Calibri" w:cs="Calibri"/>
          <w:b/>
        </w:rPr>
        <w:sectPr w:rsidR="007D40CC" w:rsidRPr="009D4E60" w:rsidSect="00435573">
          <w:headerReference w:type="first" r:id="rId12"/>
          <w:footerReference w:type="first" r:id="rId13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14:paraId="444203EF" w14:textId="71F1E5E9" w:rsidR="009D4E60" w:rsidRPr="00657777" w:rsidRDefault="009D4E60" w:rsidP="00657777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16" w:name="_Toc185910110"/>
      <w:bookmarkStart w:id="17" w:name="_Toc528426263"/>
      <w:r w:rsidRPr="009A40F5">
        <w:rPr>
          <w:rFonts w:ascii="Calibri" w:hAnsi="Calibri" w:cs="Calibri"/>
          <w:b/>
          <w:sz w:val="24"/>
          <w:u w:val="single"/>
        </w:rPr>
        <w:lastRenderedPageBreak/>
        <w:t>Question No. 1</w:t>
      </w:r>
      <w:bookmarkEnd w:id="17"/>
    </w:p>
    <w:p w14:paraId="4699E2BD" w14:textId="75164214" w:rsidR="009A40F5" w:rsidRDefault="009D4E60" w:rsidP="009D4E60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>Solution to Question No. 1</w:t>
      </w:r>
      <w:r w:rsidR="007C6167">
        <w:rPr>
          <w:rFonts w:ascii="Calibri" w:hAnsi="Calibri" w:cs="Calibri"/>
          <w:b/>
          <w:u w:val="single"/>
        </w:rPr>
        <w:t xml:space="preserve"> Part A</w:t>
      </w:r>
      <w:r w:rsidRPr="009D4E60">
        <w:rPr>
          <w:rFonts w:ascii="Calibri" w:hAnsi="Calibri" w:cs="Calibri"/>
          <w:b/>
          <w:u w:val="single"/>
        </w:rPr>
        <w:t>:</w:t>
      </w:r>
    </w:p>
    <w:p w14:paraId="189C508B" w14:textId="680E042B" w:rsidR="00B77DEA" w:rsidRDefault="002119CA" w:rsidP="00BE7B80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18" w:name="_Toc528426264"/>
      <w:r>
        <w:rPr>
          <w:rFonts w:ascii="Calibri" w:hAnsi="Calibri" w:cs="Calibri"/>
          <w:color w:val="auto"/>
          <w:sz w:val="22"/>
          <w:szCs w:val="24"/>
        </w:rPr>
        <w:t xml:space="preserve">A </w:t>
      </w:r>
      <w:r w:rsidR="00B77DEA" w:rsidRPr="00BE7B80">
        <w:rPr>
          <w:rFonts w:ascii="Calibri" w:hAnsi="Calibri" w:cs="Calibri"/>
          <w:color w:val="auto"/>
          <w:sz w:val="22"/>
          <w:szCs w:val="24"/>
        </w:rPr>
        <w:t>1</w:t>
      </w:r>
      <w:r w:rsidR="00E22287">
        <w:rPr>
          <w:rFonts w:ascii="Calibri" w:hAnsi="Calibri" w:cs="Calibri"/>
          <w:color w:val="auto"/>
          <w:sz w:val="22"/>
          <w:szCs w:val="24"/>
        </w:rPr>
        <w:t>.</w:t>
      </w:r>
      <w:r w:rsidR="00B77DEA" w:rsidRPr="00BE7B80">
        <w:rPr>
          <w:rFonts w:ascii="Calibri" w:hAnsi="Calibri" w:cs="Calibri"/>
          <w:color w:val="auto"/>
          <w:sz w:val="22"/>
          <w:szCs w:val="24"/>
        </w:rPr>
        <w:t xml:space="preserve"> </w:t>
      </w:r>
      <w:proofErr w:type="spellStart"/>
      <w:r w:rsidR="00E22287">
        <w:rPr>
          <w:rFonts w:ascii="Calibri" w:hAnsi="Calibri" w:cs="Calibri"/>
          <w:color w:val="auto"/>
          <w:sz w:val="22"/>
          <w:szCs w:val="24"/>
        </w:rPr>
        <w:t>Deffie</w:t>
      </w:r>
      <w:proofErr w:type="spellEnd"/>
      <w:r w:rsidR="00E22287">
        <w:rPr>
          <w:rFonts w:ascii="Calibri" w:hAnsi="Calibri" w:cs="Calibri"/>
          <w:color w:val="auto"/>
          <w:sz w:val="22"/>
          <w:szCs w:val="24"/>
        </w:rPr>
        <w:t>-Hellman Key Exchange and its applications</w:t>
      </w:r>
      <w:r w:rsidR="00B77DEA" w:rsidRPr="00BE7B80">
        <w:rPr>
          <w:rFonts w:ascii="Calibri" w:hAnsi="Calibri" w:cs="Calibri"/>
          <w:color w:val="auto"/>
          <w:sz w:val="22"/>
          <w:szCs w:val="24"/>
        </w:rPr>
        <w:t>:</w:t>
      </w:r>
      <w:bookmarkEnd w:id="18"/>
    </w:p>
    <w:p w14:paraId="7CC2CE71" w14:textId="77777777" w:rsidR="00657777" w:rsidRPr="00657777" w:rsidRDefault="00657777" w:rsidP="00657777"/>
    <w:p w14:paraId="5697B67C" w14:textId="21953B72" w:rsidR="00657777" w:rsidRPr="00657777" w:rsidRDefault="00657777" w:rsidP="00657777">
      <w:pPr>
        <w:spacing w:line="360" w:lineRule="auto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657777">
        <w:rPr>
          <w:rFonts w:ascii="Calibri" w:hAnsi="Calibri" w:cs="Calibri"/>
          <w:b/>
          <w:sz w:val="22"/>
          <w:szCs w:val="22"/>
          <w:u w:val="single"/>
        </w:rPr>
        <w:t>Introduction:</w:t>
      </w:r>
    </w:p>
    <w:p w14:paraId="69151A1C" w14:textId="5D17013F" w:rsidR="00D70268" w:rsidRDefault="00DA4418" w:rsidP="00D70268">
      <w:pPr>
        <w:spacing w:line="360" w:lineRule="auto"/>
        <w:ind w:firstLine="720"/>
        <w:jc w:val="both"/>
        <w:rPr>
          <w:rFonts w:ascii="Calibri" w:hAnsi="Calibri" w:cs="Calibri"/>
          <w:sz w:val="22"/>
          <w:szCs w:val="22"/>
        </w:rPr>
      </w:pPr>
      <w:r w:rsidRPr="00DA4418">
        <w:rPr>
          <w:rFonts w:ascii="Calibri" w:hAnsi="Calibri" w:cs="Calibri"/>
          <w:sz w:val="22"/>
          <w:szCs w:val="22"/>
        </w:rPr>
        <w:t xml:space="preserve">DH is a mathematical algorithm that permits two PCs to produce an </w:t>
      </w:r>
      <w:proofErr w:type="spellStart"/>
      <w:r w:rsidRPr="00DA4418">
        <w:rPr>
          <w:rFonts w:ascii="Calibri" w:hAnsi="Calibri" w:cs="Calibri"/>
          <w:sz w:val="22"/>
          <w:szCs w:val="22"/>
        </w:rPr>
        <w:t>indentical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DA4418">
        <w:rPr>
          <w:rFonts w:ascii="Calibri" w:hAnsi="Calibri" w:cs="Calibri"/>
          <w:sz w:val="22"/>
          <w:szCs w:val="22"/>
        </w:rPr>
        <w:t>shared secret on both systems, despite the fact that those systems</w:t>
      </w:r>
      <w:r>
        <w:rPr>
          <w:rFonts w:ascii="Calibri" w:hAnsi="Calibri" w:cs="Calibri"/>
          <w:sz w:val="22"/>
          <w:szCs w:val="22"/>
        </w:rPr>
        <w:t xml:space="preserve"> </w:t>
      </w:r>
      <w:r w:rsidRPr="00DA4418">
        <w:rPr>
          <w:rFonts w:ascii="Calibri" w:hAnsi="Calibri" w:cs="Calibri"/>
          <w:sz w:val="22"/>
          <w:szCs w:val="22"/>
        </w:rPr>
        <w:t>might never have communicated with one another. That shared secret can</w:t>
      </w:r>
      <w:r>
        <w:rPr>
          <w:rFonts w:ascii="Calibri" w:hAnsi="Calibri" w:cs="Calibri"/>
          <w:sz w:val="22"/>
          <w:szCs w:val="22"/>
        </w:rPr>
        <w:t xml:space="preserve"> </w:t>
      </w:r>
      <w:r w:rsidRPr="00DA4418">
        <w:rPr>
          <w:rFonts w:ascii="Calibri" w:hAnsi="Calibri" w:cs="Calibri"/>
          <w:sz w:val="22"/>
          <w:szCs w:val="22"/>
        </w:rPr>
        <w:t>then be utilized to safely exchange a cryptographic encryption key. That key</w:t>
      </w:r>
      <w:r>
        <w:rPr>
          <w:rFonts w:ascii="Calibri" w:hAnsi="Calibri" w:cs="Calibri"/>
          <w:sz w:val="22"/>
          <w:szCs w:val="22"/>
        </w:rPr>
        <w:t xml:space="preserve"> </w:t>
      </w:r>
      <w:r w:rsidRPr="00DA4418">
        <w:rPr>
          <w:rFonts w:ascii="Calibri" w:hAnsi="Calibri" w:cs="Calibri"/>
          <w:sz w:val="22"/>
          <w:szCs w:val="22"/>
        </w:rPr>
        <w:t>then encrypts traffic between the two systems.</w:t>
      </w:r>
    </w:p>
    <w:p w14:paraId="171AA171" w14:textId="5F9EC5BF" w:rsidR="00036B54" w:rsidRPr="00036B54" w:rsidRDefault="00036B54" w:rsidP="00D70268">
      <w:pPr>
        <w:spacing w:line="360" w:lineRule="auto"/>
        <w:ind w:firstLine="720"/>
        <w:jc w:val="both"/>
        <w:rPr>
          <w:rFonts w:ascii="Calibri" w:hAnsi="Calibri" w:cs="Calibri"/>
          <w:sz w:val="22"/>
          <w:szCs w:val="22"/>
        </w:rPr>
      </w:pPr>
      <w:r w:rsidRPr="00036B54">
        <w:rPr>
          <w:rFonts w:ascii="Calibri" w:hAnsi="Calibri" w:cs="Calibri"/>
          <w:sz w:val="22"/>
          <w:szCs w:val="22"/>
        </w:rPr>
        <w:t>Diffie-Hellman is not an encryption mechanism as we regularly consider them,</w:t>
      </w:r>
      <w:r>
        <w:rPr>
          <w:rFonts w:ascii="Calibri" w:hAnsi="Calibri" w:cs="Calibri"/>
          <w:sz w:val="22"/>
          <w:szCs w:val="22"/>
        </w:rPr>
        <w:t xml:space="preserve"> </w:t>
      </w:r>
      <w:r w:rsidRPr="00036B54">
        <w:rPr>
          <w:rFonts w:ascii="Calibri" w:hAnsi="Calibri" w:cs="Calibri"/>
          <w:sz w:val="22"/>
          <w:szCs w:val="22"/>
        </w:rPr>
        <w:t>in that we don’t commonly utilize DH to encrypt data. Rather, it is a</w:t>
      </w:r>
      <w:r>
        <w:rPr>
          <w:rFonts w:ascii="Calibri" w:hAnsi="Calibri" w:cs="Calibri"/>
          <w:sz w:val="22"/>
          <w:szCs w:val="22"/>
        </w:rPr>
        <w:t xml:space="preserve"> </w:t>
      </w:r>
      <w:r w:rsidRPr="00036B54">
        <w:rPr>
          <w:rFonts w:ascii="Calibri" w:hAnsi="Calibri" w:cs="Calibri"/>
          <w:sz w:val="22"/>
          <w:szCs w:val="22"/>
        </w:rPr>
        <w:t>strategy for secure exchange of the keys that encrypt data. DH performs</w:t>
      </w:r>
      <w:r>
        <w:rPr>
          <w:rFonts w:ascii="Calibri" w:hAnsi="Calibri" w:cs="Calibri"/>
          <w:sz w:val="22"/>
          <w:szCs w:val="22"/>
        </w:rPr>
        <w:t xml:space="preserve"> </w:t>
      </w:r>
      <w:r w:rsidRPr="00036B54">
        <w:rPr>
          <w:rFonts w:ascii="Calibri" w:hAnsi="Calibri" w:cs="Calibri"/>
          <w:sz w:val="22"/>
          <w:szCs w:val="22"/>
        </w:rPr>
        <w:t xml:space="preserve">this protected exchange by making a </w:t>
      </w:r>
      <w:r w:rsidR="00097A43">
        <w:rPr>
          <w:rFonts w:ascii="Calibri" w:hAnsi="Calibri" w:cs="Calibri"/>
          <w:sz w:val="22"/>
          <w:szCs w:val="22"/>
        </w:rPr>
        <w:t>“</w:t>
      </w:r>
      <w:r w:rsidRPr="00036B54">
        <w:rPr>
          <w:rFonts w:ascii="Calibri" w:hAnsi="Calibri" w:cs="Calibri"/>
          <w:sz w:val="22"/>
          <w:szCs w:val="22"/>
        </w:rPr>
        <w:t>shared secret” (once in a while called</w:t>
      </w:r>
      <w:r>
        <w:rPr>
          <w:rFonts w:ascii="Calibri" w:hAnsi="Calibri" w:cs="Calibri"/>
          <w:sz w:val="22"/>
          <w:szCs w:val="22"/>
        </w:rPr>
        <w:t xml:space="preserve"> </w:t>
      </w:r>
      <w:r w:rsidRPr="00036B54">
        <w:rPr>
          <w:rFonts w:ascii="Calibri" w:hAnsi="Calibri" w:cs="Calibri"/>
          <w:sz w:val="22"/>
          <w:szCs w:val="22"/>
        </w:rPr>
        <w:t xml:space="preserve">a </w:t>
      </w:r>
      <w:r w:rsidR="00097A43">
        <w:rPr>
          <w:rFonts w:ascii="Calibri" w:hAnsi="Calibri" w:cs="Calibri"/>
          <w:sz w:val="22"/>
          <w:szCs w:val="22"/>
        </w:rPr>
        <w:t>“</w:t>
      </w:r>
      <w:r w:rsidRPr="00036B54">
        <w:rPr>
          <w:rFonts w:ascii="Calibri" w:hAnsi="Calibri" w:cs="Calibri"/>
          <w:sz w:val="22"/>
          <w:szCs w:val="22"/>
        </w:rPr>
        <w:t>Key Encryption Key” or KEK) between two devices. The shared secret</w:t>
      </w:r>
      <w:r>
        <w:rPr>
          <w:rFonts w:ascii="Calibri" w:hAnsi="Calibri" w:cs="Calibri"/>
          <w:sz w:val="22"/>
          <w:szCs w:val="22"/>
        </w:rPr>
        <w:t xml:space="preserve"> </w:t>
      </w:r>
      <w:r w:rsidRPr="00036B54">
        <w:rPr>
          <w:rFonts w:ascii="Calibri" w:hAnsi="Calibri" w:cs="Calibri"/>
          <w:sz w:val="22"/>
          <w:szCs w:val="22"/>
        </w:rPr>
        <w:t>then encrypts the symmetric key for secure transmittal. The symmetric</w:t>
      </w:r>
      <w:r>
        <w:rPr>
          <w:rFonts w:ascii="Calibri" w:hAnsi="Calibri" w:cs="Calibri"/>
          <w:sz w:val="22"/>
          <w:szCs w:val="22"/>
        </w:rPr>
        <w:t xml:space="preserve"> </w:t>
      </w:r>
      <w:r w:rsidRPr="00036B54">
        <w:rPr>
          <w:rFonts w:ascii="Calibri" w:hAnsi="Calibri" w:cs="Calibri"/>
          <w:sz w:val="22"/>
          <w:szCs w:val="22"/>
        </w:rPr>
        <w:t xml:space="preserve">key is some of the time called a </w:t>
      </w:r>
      <w:r w:rsidR="00097A43">
        <w:rPr>
          <w:rFonts w:ascii="Calibri" w:hAnsi="Calibri" w:cs="Calibri"/>
          <w:sz w:val="22"/>
          <w:szCs w:val="22"/>
        </w:rPr>
        <w:t>“</w:t>
      </w:r>
      <w:r w:rsidRPr="00036B54">
        <w:rPr>
          <w:rFonts w:ascii="Calibri" w:hAnsi="Calibri" w:cs="Calibri"/>
          <w:sz w:val="22"/>
          <w:szCs w:val="22"/>
        </w:rPr>
        <w:t xml:space="preserve">Traffic Encryption Key” (TEK) or </w:t>
      </w:r>
      <w:r w:rsidR="00097A43">
        <w:rPr>
          <w:rFonts w:ascii="Calibri" w:hAnsi="Calibri" w:cs="Calibri"/>
          <w:sz w:val="22"/>
          <w:szCs w:val="22"/>
        </w:rPr>
        <w:t>“</w:t>
      </w:r>
      <w:r w:rsidRPr="00036B54">
        <w:rPr>
          <w:rFonts w:ascii="Calibri" w:hAnsi="Calibri" w:cs="Calibri"/>
          <w:sz w:val="22"/>
          <w:szCs w:val="22"/>
        </w:rPr>
        <w:t>Data</w:t>
      </w:r>
      <w:r w:rsidR="00097A43">
        <w:rPr>
          <w:rFonts w:ascii="Calibri" w:hAnsi="Calibri" w:cs="Calibri"/>
          <w:sz w:val="22"/>
          <w:szCs w:val="22"/>
        </w:rPr>
        <w:t xml:space="preserve"> </w:t>
      </w:r>
      <w:r w:rsidRPr="00036B54">
        <w:rPr>
          <w:rFonts w:ascii="Calibri" w:hAnsi="Calibri" w:cs="Calibri"/>
          <w:sz w:val="22"/>
          <w:szCs w:val="22"/>
        </w:rPr>
        <w:t>Encryption Dey” (DEK).</w:t>
      </w:r>
    </w:p>
    <w:p w14:paraId="1C32A114" w14:textId="3CD5852A" w:rsidR="00DA4418" w:rsidRDefault="00036B54" w:rsidP="00D70268">
      <w:pPr>
        <w:spacing w:line="360" w:lineRule="auto"/>
        <w:ind w:firstLine="720"/>
        <w:jc w:val="both"/>
        <w:rPr>
          <w:rFonts w:ascii="Calibri" w:hAnsi="Calibri" w:cs="Calibri"/>
          <w:sz w:val="22"/>
          <w:szCs w:val="22"/>
        </w:rPr>
      </w:pPr>
      <w:r w:rsidRPr="00036B54">
        <w:rPr>
          <w:rFonts w:ascii="Calibri" w:hAnsi="Calibri" w:cs="Calibri"/>
          <w:sz w:val="22"/>
          <w:szCs w:val="22"/>
        </w:rPr>
        <w:t>The procedure starts when every side of the correspondence generates a</w:t>
      </w:r>
      <w:r>
        <w:rPr>
          <w:rFonts w:ascii="Calibri" w:hAnsi="Calibri" w:cs="Calibri"/>
          <w:sz w:val="22"/>
          <w:szCs w:val="22"/>
        </w:rPr>
        <w:t xml:space="preserve"> </w:t>
      </w:r>
      <w:r w:rsidRPr="00036B54">
        <w:rPr>
          <w:rFonts w:ascii="Calibri" w:hAnsi="Calibri" w:cs="Calibri"/>
          <w:sz w:val="22"/>
          <w:szCs w:val="22"/>
        </w:rPr>
        <w:t>private key. Every side then produces</w:t>
      </w:r>
      <w:r>
        <w:rPr>
          <w:rFonts w:ascii="Calibri" w:hAnsi="Calibri" w:cs="Calibri"/>
          <w:sz w:val="22"/>
          <w:szCs w:val="22"/>
        </w:rPr>
        <w:t xml:space="preserve"> </w:t>
      </w:r>
      <w:r w:rsidRPr="00036B54">
        <w:rPr>
          <w:rFonts w:ascii="Calibri" w:hAnsi="Calibri" w:cs="Calibri"/>
          <w:sz w:val="22"/>
          <w:szCs w:val="22"/>
        </w:rPr>
        <w:t>a public key, which is a derivative of the private key. The two</w:t>
      </w:r>
      <w:r>
        <w:rPr>
          <w:rFonts w:ascii="Calibri" w:hAnsi="Calibri" w:cs="Calibri"/>
          <w:sz w:val="22"/>
          <w:szCs w:val="22"/>
        </w:rPr>
        <w:t xml:space="preserve"> </w:t>
      </w:r>
      <w:r w:rsidRPr="00036B54">
        <w:rPr>
          <w:rFonts w:ascii="Calibri" w:hAnsi="Calibri" w:cs="Calibri"/>
          <w:sz w:val="22"/>
          <w:szCs w:val="22"/>
        </w:rPr>
        <w:t>systems then exchange their public keys. Every side of the correspondence</w:t>
      </w:r>
      <w:r>
        <w:rPr>
          <w:rFonts w:ascii="Calibri" w:hAnsi="Calibri" w:cs="Calibri"/>
          <w:sz w:val="22"/>
          <w:szCs w:val="22"/>
        </w:rPr>
        <w:t xml:space="preserve"> </w:t>
      </w:r>
      <w:r w:rsidRPr="00036B54">
        <w:rPr>
          <w:rFonts w:ascii="Calibri" w:hAnsi="Calibri" w:cs="Calibri"/>
          <w:sz w:val="22"/>
          <w:szCs w:val="22"/>
        </w:rPr>
        <w:t>now has its own private key and the other system’s public key</w:t>
      </w:r>
    </w:p>
    <w:p w14:paraId="06EF63D6" w14:textId="306D5517" w:rsidR="009D4E60" w:rsidRDefault="00D70268" w:rsidP="00D70268">
      <w:pPr>
        <w:spacing w:line="360" w:lineRule="auto"/>
        <w:ind w:firstLine="720"/>
        <w:jc w:val="both"/>
        <w:rPr>
          <w:rFonts w:ascii="Calibri" w:hAnsi="Calibri" w:cs="Calibri"/>
          <w:sz w:val="22"/>
          <w:szCs w:val="22"/>
        </w:rPr>
      </w:pPr>
      <w:r w:rsidRPr="00D70268">
        <w:rPr>
          <w:rFonts w:ascii="Calibri" w:hAnsi="Calibri" w:cs="Calibri"/>
          <w:sz w:val="22"/>
          <w:szCs w:val="22"/>
        </w:rPr>
        <w:t>By running the mathematical operation against your own private key and</w:t>
      </w:r>
      <w:r>
        <w:rPr>
          <w:rFonts w:ascii="Calibri" w:hAnsi="Calibri" w:cs="Calibri"/>
          <w:sz w:val="22"/>
          <w:szCs w:val="22"/>
        </w:rPr>
        <w:t xml:space="preserve"> </w:t>
      </w:r>
      <w:r w:rsidRPr="00D70268">
        <w:rPr>
          <w:rFonts w:ascii="Calibri" w:hAnsi="Calibri" w:cs="Calibri"/>
          <w:sz w:val="22"/>
          <w:szCs w:val="22"/>
        </w:rPr>
        <w:t xml:space="preserve">the other side’s public key, you produce a value. At the point when the </w:t>
      </w:r>
      <w:r w:rsidR="00B62839" w:rsidRPr="00D70268">
        <w:rPr>
          <w:rFonts w:ascii="Calibri" w:hAnsi="Calibri" w:cs="Calibri"/>
          <w:sz w:val="22"/>
          <w:szCs w:val="22"/>
        </w:rPr>
        <w:t>far</w:t>
      </w:r>
      <w:r w:rsidR="00B62839">
        <w:rPr>
          <w:rFonts w:ascii="Calibri" w:hAnsi="Calibri" w:cs="Calibri"/>
          <w:sz w:val="22"/>
          <w:szCs w:val="22"/>
        </w:rPr>
        <w:t>-off</w:t>
      </w:r>
      <w:r w:rsidRPr="00D70268">
        <w:rPr>
          <w:rFonts w:ascii="Calibri" w:hAnsi="Calibri" w:cs="Calibri"/>
          <w:sz w:val="22"/>
          <w:szCs w:val="22"/>
        </w:rPr>
        <w:t xml:space="preserve"> end runs the same operation against your public key and its own private</w:t>
      </w:r>
      <w:r>
        <w:rPr>
          <w:rFonts w:ascii="Calibri" w:hAnsi="Calibri" w:cs="Calibri"/>
          <w:sz w:val="22"/>
          <w:szCs w:val="22"/>
        </w:rPr>
        <w:t xml:space="preserve"> </w:t>
      </w:r>
      <w:r w:rsidRPr="00D70268">
        <w:rPr>
          <w:rFonts w:ascii="Calibri" w:hAnsi="Calibri" w:cs="Calibri"/>
          <w:sz w:val="22"/>
          <w:szCs w:val="22"/>
        </w:rPr>
        <w:t>key, that end also creates a value. The critical point is that the two qualities</w:t>
      </w:r>
      <w:r>
        <w:rPr>
          <w:rFonts w:ascii="Calibri" w:hAnsi="Calibri" w:cs="Calibri"/>
          <w:sz w:val="22"/>
          <w:szCs w:val="22"/>
        </w:rPr>
        <w:t xml:space="preserve"> </w:t>
      </w:r>
      <w:r w:rsidRPr="00D70268">
        <w:rPr>
          <w:rFonts w:ascii="Calibri" w:hAnsi="Calibri" w:cs="Calibri"/>
          <w:sz w:val="22"/>
          <w:szCs w:val="22"/>
        </w:rPr>
        <w:t xml:space="preserve">produced are </w:t>
      </w:r>
      <w:r w:rsidR="00B91F90" w:rsidRPr="00D70268">
        <w:rPr>
          <w:rFonts w:ascii="Calibri" w:hAnsi="Calibri" w:cs="Calibri"/>
          <w:sz w:val="22"/>
          <w:szCs w:val="22"/>
        </w:rPr>
        <w:t>identical</w:t>
      </w:r>
      <w:r w:rsidRPr="00D70268">
        <w:rPr>
          <w:rFonts w:ascii="Calibri" w:hAnsi="Calibri" w:cs="Calibri"/>
          <w:sz w:val="22"/>
          <w:szCs w:val="22"/>
        </w:rPr>
        <w:t xml:space="preserve">. They are the </w:t>
      </w:r>
      <w:r w:rsidR="00B62839">
        <w:rPr>
          <w:rFonts w:ascii="Calibri" w:hAnsi="Calibri" w:cs="Calibri"/>
          <w:sz w:val="22"/>
          <w:szCs w:val="22"/>
        </w:rPr>
        <w:t>“</w:t>
      </w:r>
      <w:r w:rsidRPr="00D70268">
        <w:rPr>
          <w:rFonts w:ascii="Calibri" w:hAnsi="Calibri" w:cs="Calibri"/>
          <w:sz w:val="22"/>
          <w:szCs w:val="22"/>
        </w:rPr>
        <w:t>shared secret” that can encrypt data</w:t>
      </w:r>
      <w:r>
        <w:rPr>
          <w:rFonts w:ascii="Calibri" w:hAnsi="Calibri" w:cs="Calibri"/>
          <w:sz w:val="22"/>
          <w:szCs w:val="22"/>
        </w:rPr>
        <w:t xml:space="preserve"> </w:t>
      </w:r>
      <w:r w:rsidRPr="00D70268">
        <w:rPr>
          <w:rFonts w:ascii="Calibri" w:hAnsi="Calibri" w:cs="Calibri"/>
          <w:sz w:val="22"/>
          <w:szCs w:val="22"/>
        </w:rPr>
        <w:t>between systems.</w:t>
      </w:r>
    </w:p>
    <w:p w14:paraId="6D662327" w14:textId="77777777" w:rsidR="008963E2" w:rsidRDefault="008963E2" w:rsidP="00D70268">
      <w:pPr>
        <w:spacing w:line="360" w:lineRule="auto"/>
        <w:ind w:firstLine="720"/>
        <w:jc w:val="both"/>
        <w:rPr>
          <w:rFonts w:ascii="Calibri" w:hAnsi="Calibri" w:cs="Calibri"/>
          <w:sz w:val="22"/>
          <w:szCs w:val="22"/>
        </w:rPr>
      </w:pPr>
    </w:p>
    <w:p w14:paraId="78A16CBC" w14:textId="3C710CF0" w:rsidR="006B4E5F" w:rsidRPr="006B4E5F" w:rsidRDefault="006B4E5F" w:rsidP="006B4E5F">
      <w:pPr>
        <w:spacing w:line="360" w:lineRule="auto"/>
        <w:rPr>
          <w:rFonts w:ascii="Calibri" w:hAnsi="Calibri" w:cs="Calibri"/>
          <w:b/>
          <w:sz w:val="22"/>
          <w:szCs w:val="22"/>
          <w:u w:val="single"/>
        </w:rPr>
      </w:pPr>
      <w:r w:rsidRPr="006B4E5F">
        <w:rPr>
          <w:rFonts w:ascii="Calibri" w:hAnsi="Calibri" w:cs="Calibri"/>
          <w:b/>
          <w:sz w:val="22"/>
          <w:szCs w:val="22"/>
          <w:u w:val="single"/>
        </w:rPr>
        <w:t>Steps</w:t>
      </w:r>
      <w:r>
        <w:rPr>
          <w:rFonts w:ascii="Calibri" w:hAnsi="Calibri" w:cs="Calibri"/>
          <w:b/>
          <w:sz w:val="22"/>
          <w:szCs w:val="22"/>
          <w:u w:val="single"/>
        </w:rPr>
        <w:t>:</w:t>
      </w:r>
      <w:r w:rsidRPr="006B4E5F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14:paraId="4912ED25" w14:textId="762070A4" w:rsidR="00BC50BC" w:rsidRDefault="00BC50BC" w:rsidP="00BC50BC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58E395D" w14:textId="5481A33F" w:rsidR="00BC50BC" w:rsidRDefault="00BC50BC" w:rsidP="00BC50BC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514253" wp14:editId="0BCE96C3">
            <wp:extent cx="4921857" cy="1852654"/>
            <wp:effectExtent l="0" t="266700" r="12700" b="26225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C607883" w14:textId="77777777" w:rsidR="005B1EC0" w:rsidRDefault="005B1EC0" w:rsidP="00BC50BC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</w:p>
    <w:p w14:paraId="34357D05" w14:textId="0A902454" w:rsidR="004F7411" w:rsidRDefault="003C6E19" w:rsidP="003C6E19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Foo and Bar agree on a prime number </w:t>
      </w:r>
      <m:oMath>
        <m:r>
          <w:rPr>
            <w:rFonts w:ascii="Cambria Math" w:hAnsi="Cambria Math" w:cs="Calibri"/>
            <w:sz w:val="22"/>
            <w:szCs w:val="22"/>
          </w:rPr>
          <m:t>p</m:t>
        </m:r>
      </m:oMath>
      <w:r>
        <w:rPr>
          <w:rFonts w:ascii="Calibri" w:hAnsi="Calibri" w:cs="Calibri"/>
          <w:sz w:val="22"/>
          <w:szCs w:val="22"/>
        </w:rPr>
        <w:t xml:space="preserve"> and a base </w:t>
      </w:r>
      <m:oMath>
        <m:r>
          <w:rPr>
            <w:rFonts w:ascii="Cambria Math" w:hAnsi="Cambria Math" w:cs="Calibri"/>
            <w:sz w:val="22"/>
            <w:szCs w:val="22"/>
          </w:rPr>
          <m:t>g</m:t>
        </m:r>
      </m:oMath>
      <w:r>
        <w:rPr>
          <w:rFonts w:ascii="Calibri" w:hAnsi="Calibri" w:cs="Calibri"/>
          <w:sz w:val="22"/>
          <w:szCs w:val="22"/>
        </w:rPr>
        <w:t>.</w:t>
      </w:r>
    </w:p>
    <w:p w14:paraId="56CE73B8" w14:textId="40798577" w:rsidR="0003094D" w:rsidRDefault="0003094D" w:rsidP="003C6E19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Foo chooses a secret integer </w:t>
      </w:r>
      <m:oMath>
        <m:r>
          <w:rPr>
            <w:rFonts w:ascii="Cambria Math" w:hAnsi="Cambria Math" w:cs="Calibri"/>
            <w:sz w:val="22"/>
            <w:szCs w:val="22"/>
          </w:rPr>
          <m:t>a</m:t>
        </m:r>
      </m:oMath>
      <w:r>
        <w:rPr>
          <w:rFonts w:ascii="Calibri" w:hAnsi="Calibri" w:cs="Calibri"/>
          <w:sz w:val="22"/>
          <w:szCs w:val="22"/>
        </w:rPr>
        <w:t>, then sends Bar</w:t>
      </w:r>
    </w:p>
    <w:p w14:paraId="1101EA6B" w14:textId="1896BF94" w:rsidR="005D1F4B" w:rsidRPr="005D1F4B" w:rsidRDefault="005D1F4B" w:rsidP="005D1F4B">
      <w:pPr>
        <w:pStyle w:val="ListParagraph"/>
        <w:spacing w:line="360" w:lineRule="auto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A=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g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mod p</m:t>
          </m:r>
        </m:oMath>
      </m:oMathPara>
    </w:p>
    <w:p w14:paraId="6A405E50" w14:textId="104A76BC" w:rsidR="005D1F4B" w:rsidRDefault="009B0027" w:rsidP="009B0027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Bar chooses a secret integer </w:t>
      </w:r>
      <m:oMath>
        <m:r>
          <w:rPr>
            <w:rFonts w:ascii="Cambria Math" w:hAnsi="Cambria Math" w:cs="Calibri"/>
            <w:sz w:val="22"/>
            <w:szCs w:val="22"/>
          </w:rPr>
          <m:t>b</m:t>
        </m:r>
      </m:oMath>
      <w:r>
        <w:rPr>
          <w:rFonts w:ascii="Calibri" w:hAnsi="Calibri" w:cs="Calibri"/>
          <w:sz w:val="22"/>
          <w:szCs w:val="22"/>
        </w:rPr>
        <w:t>, then sends Foo</w:t>
      </w:r>
    </w:p>
    <w:p w14:paraId="13B9CAE3" w14:textId="05BF0EA8" w:rsidR="009B0027" w:rsidRPr="009B0027" w:rsidRDefault="009B0027" w:rsidP="009B0027">
      <w:pPr>
        <w:pStyle w:val="ListParagraph"/>
        <w:spacing w:line="360" w:lineRule="auto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B=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g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mod p</m:t>
          </m:r>
        </m:oMath>
      </m:oMathPara>
    </w:p>
    <w:p w14:paraId="0DA1E966" w14:textId="3766049F" w:rsidR="009B0027" w:rsidRDefault="00C42136" w:rsidP="00FA7458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Bar computes</w:t>
      </w:r>
    </w:p>
    <w:p w14:paraId="5FCC2532" w14:textId="60A22AF5" w:rsidR="00C42136" w:rsidRPr="00C42136" w:rsidRDefault="00D01BEE" w:rsidP="00C42136">
      <w:pPr>
        <w:pStyle w:val="ListParagraph"/>
        <w:spacing w:line="360" w:lineRule="auto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mod p</m:t>
          </m:r>
        </m:oMath>
      </m:oMathPara>
    </w:p>
    <w:p w14:paraId="4856DD55" w14:textId="2EE5E5C0" w:rsidR="00C42136" w:rsidRDefault="00C42136" w:rsidP="00C42136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Foo computes</w:t>
      </w:r>
    </w:p>
    <w:p w14:paraId="44ABC3A0" w14:textId="51560978" w:rsidR="00C42136" w:rsidRPr="00B93600" w:rsidRDefault="00D01BEE" w:rsidP="00C42136">
      <w:pPr>
        <w:pStyle w:val="ListParagraph"/>
        <w:spacing w:line="360" w:lineRule="auto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mod p</m:t>
          </m:r>
        </m:oMath>
      </m:oMathPara>
    </w:p>
    <w:p w14:paraId="6CB62046" w14:textId="1F8BFDA6" w:rsidR="00B93600" w:rsidRDefault="00B93600" w:rsidP="00B93600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Foo and Bar now share a secret i.e. both Bob and Alice can use this number as their key.</w:t>
      </w:r>
    </w:p>
    <w:p w14:paraId="588E8A0B" w14:textId="77777777" w:rsidR="00C71A7F" w:rsidRPr="006A41A0" w:rsidRDefault="00C71A7F" w:rsidP="006A41A0">
      <w:pPr>
        <w:spacing w:line="360" w:lineRule="auto"/>
        <w:rPr>
          <w:rFonts w:ascii="Calibri" w:hAnsi="Calibri" w:cs="Calibri"/>
          <w:sz w:val="22"/>
          <w:szCs w:val="22"/>
        </w:rPr>
      </w:pPr>
    </w:p>
    <w:p w14:paraId="78FDE02A" w14:textId="628A0D9C" w:rsidR="00657777" w:rsidRPr="00657777" w:rsidRDefault="00657777" w:rsidP="00657777">
      <w:pPr>
        <w:spacing w:line="360" w:lineRule="auto"/>
        <w:rPr>
          <w:rFonts w:ascii="Calibri" w:hAnsi="Calibri" w:cs="Calibri"/>
          <w:b/>
          <w:sz w:val="22"/>
          <w:szCs w:val="22"/>
          <w:u w:val="single"/>
        </w:rPr>
      </w:pPr>
      <w:r w:rsidRPr="00657777">
        <w:rPr>
          <w:rFonts w:ascii="Calibri" w:hAnsi="Calibri" w:cs="Calibri"/>
          <w:b/>
          <w:sz w:val="22"/>
          <w:szCs w:val="22"/>
          <w:u w:val="single"/>
        </w:rPr>
        <w:t>Applications:</w:t>
      </w:r>
    </w:p>
    <w:p w14:paraId="65391779" w14:textId="6A24EBDB" w:rsidR="00657777" w:rsidRDefault="000E2346" w:rsidP="000E2346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Secure Sockets Layer (SSL)</w:t>
      </w:r>
    </w:p>
    <w:p w14:paraId="25793077" w14:textId="07E344C4" w:rsidR="00DD5B2F" w:rsidRPr="00DD5B2F" w:rsidRDefault="00DC0D77" w:rsidP="00DC0D77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DC0D77">
        <w:rPr>
          <w:rFonts w:ascii="Calibri" w:hAnsi="Calibri" w:cs="Calibri"/>
          <w:sz w:val="22"/>
          <w:szCs w:val="22"/>
        </w:rPr>
        <w:t>SSL is all about encryption. SSL uses certificates, private/public key exchange pairs and Diffie-Hellman key</w:t>
      </w:r>
      <w:r w:rsidR="00C3776C">
        <w:rPr>
          <w:rFonts w:ascii="Calibri" w:hAnsi="Calibri" w:cs="Calibri"/>
          <w:sz w:val="22"/>
          <w:szCs w:val="22"/>
        </w:rPr>
        <w:t xml:space="preserve"> </w:t>
      </w:r>
      <w:r w:rsidRPr="00DC0D77">
        <w:rPr>
          <w:rFonts w:ascii="Calibri" w:hAnsi="Calibri" w:cs="Calibri"/>
          <w:sz w:val="22"/>
          <w:szCs w:val="22"/>
        </w:rPr>
        <w:t>agreements to provide privacy (key exchange), authentication and integrity with Message Authentication Code</w:t>
      </w:r>
      <w:r>
        <w:rPr>
          <w:rFonts w:ascii="Calibri" w:hAnsi="Calibri" w:cs="Calibri"/>
          <w:sz w:val="22"/>
          <w:szCs w:val="22"/>
        </w:rPr>
        <w:t xml:space="preserve"> </w:t>
      </w:r>
      <w:r w:rsidRPr="00DC0D77">
        <w:rPr>
          <w:rFonts w:ascii="Calibri" w:hAnsi="Calibri" w:cs="Calibri"/>
          <w:sz w:val="22"/>
          <w:szCs w:val="22"/>
        </w:rPr>
        <w:t>(MAC). This information is known as a cipher suite and exists within a Public Key Infrastructure (PKI).</w:t>
      </w:r>
      <w:r>
        <w:rPr>
          <w:rFonts w:ascii="Calibri" w:hAnsi="Calibri" w:cs="Calibri"/>
          <w:sz w:val="22"/>
          <w:szCs w:val="22"/>
        </w:rPr>
        <w:t xml:space="preserve"> </w:t>
      </w:r>
      <w:r w:rsidRPr="00DC0D77">
        <w:rPr>
          <w:rFonts w:ascii="Calibri" w:hAnsi="Calibri" w:cs="Calibri"/>
          <w:sz w:val="22"/>
          <w:szCs w:val="22"/>
        </w:rPr>
        <w:t>SSL is useful for business/financial traffic, e.g. credit card transactions. SSL ensures confidentiality (it</w:t>
      </w:r>
      <w:r>
        <w:rPr>
          <w:rFonts w:ascii="Calibri" w:hAnsi="Calibri" w:cs="Calibri"/>
          <w:sz w:val="22"/>
          <w:szCs w:val="22"/>
        </w:rPr>
        <w:t xml:space="preserve"> </w:t>
      </w:r>
      <w:r w:rsidRPr="00DC0D77">
        <w:rPr>
          <w:rFonts w:ascii="Calibri" w:hAnsi="Calibri" w:cs="Calibri"/>
          <w:sz w:val="22"/>
          <w:szCs w:val="22"/>
        </w:rPr>
        <w:t>prevents</w:t>
      </w:r>
      <w:r>
        <w:rPr>
          <w:rFonts w:ascii="Calibri" w:hAnsi="Calibri" w:cs="Calibri"/>
          <w:sz w:val="22"/>
          <w:szCs w:val="22"/>
        </w:rPr>
        <w:t xml:space="preserve"> </w:t>
      </w:r>
      <w:r w:rsidRPr="00DC0D77">
        <w:rPr>
          <w:rFonts w:ascii="Calibri" w:hAnsi="Calibri" w:cs="Calibri"/>
          <w:sz w:val="22"/>
          <w:szCs w:val="22"/>
        </w:rPr>
        <w:t>eavesdropping), authenticity (the sender is really who he says he is), and integrity (the message has not been</w:t>
      </w:r>
      <w:r>
        <w:rPr>
          <w:rFonts w:ascii="Calibri" w:hAnsi="Calibri" w:cs="Calibri"/>
          <w:sz w:val="22"/>
          <w:szCs w:val="22"/>
        </w:rPr>
        <w:t xml:space="preserve"> </w:t>
      </w:r>
      <w:r w:rsidRPr="00DC0D77">
        <w:rPr>
          <w:rFonts w:ascii="Calibri" w:hAnsi="Calibri" w:cs="Calibri"/>
          <w:sz w:val="22"/>
          <w:szCs w:val="22"/>
        </w:rPr>
        <w:t xml:space="preserve">changed </w:t>
      </w:r>
      <w:proofErr w:type="spellStart"/>
      <w:r w:rsidRPr="00DC0D77">
        <w:rPr>
          <w:rFonts w:ascii="Calibri" w:hAnsi="Calibri" w:cs="Calibri"/>
          <w:sz w:val="22"/>
          <w:szCs w:val="22"/>
        </w:rPr>
        <w:t>en</w:t>
      </w:r>
      <w:proofErr w:type="spellEnd"/>
      <w:r w:rsidRPr="00DC0D77">
        <w:rPr>
          <w:rFonts w:ascii="Calibri" w:hAnsi="Calibri" w:cs="Calibri"/>
          <w:sz w:val="22"/>
          <w:szCs w:val="22"/>
        </w:rPr>
        <w:t xml:space="preserve"> route). It is possible that a user might not know SSL is used in the course of</w:t>
      </w:r>
      <w:r>
        <w:rPr>
          <w:rFonts w:ascii="Calibri" w:hAnsi="Calibri" w:cs="Calibri"/>
          <w:sz w:val="22"/>
          <w:szCs w:val="22"/>
        </w:rPr>
        <w:t xml:space="preserve"> </w:t>
      </w:r>
      <w:r w:rsidRPr="00DC0D77">
        <w:rPr>
          <w:rFonts w:ascii="Calibri" w:hAnsi="Calibri" w:cs="Calibri"/>
          <w:sz w:val="22"/>
          <w:szCs w:val="22"/>
        </w:rPr>
        <w:t>communication but they</w:t>
      </w:r>
      <w:r>
        <w:rPr>
          <w:rFonts w:ascii="Calibri" w:hAnsi="Calibri" w:cs="Calibri"/>
          <w:sz w:val="22"/>
          <w:szCs w:val="22"/>
        </w:rPr>
        <w:t xml:space="preserve"> </w:t>
      </w:r>
      <w:r w:rsidRPr="00DC0D77">
        <w:rPr>
          <w:rFonts w:ascii="Calibri" w:hAnsi="Calibri" w:cs="Calibri"/>
          <w:sz w:val="22"/>
          <w:szCs w:val="22"/>
        </w:rPr>
        <w:t>are likely to notice some blockages.</w:t>
      </w:r>
    </w:p>
    <w:p w14:paraId="08F27CD4" w14:textId="3F2A6790" w:rsidR="000E2346" w:rsidRDefault="000E2346" w:rsidP="000E2346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Secure Shell (SSH)</w:t>
      </w:r>
    </w:p>
    <w:p w14:paraId="58D3E164" w14:textId="3412BB06" w:rsidR="001B331B" w:rsidRPr="001B331B" w:rsidRDefault="001B331B" w:rsidP="0002417C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1B331B">
        <w:rPr>
          <w:rFonts w:ascii="Calibri" w:hAnsi="Calibri" w:cs="Calibri"/>
          <w:sz w:val="22"/>
          <w:szCs w:val="22"/>
        </w:rPr>
        <w:t>SSH is a network security protocol very common for secure remote login on the Internet.</w:t>
      </w:r>
      <w:r w:rsidRPr="001B331B">
        <w:t xml:space="preserve"> </w:t>
      </w:r>
      <w:r w:rsidRPr="001B331B">
        <w:rPr>
          <w:rFonts w:ascii="Calibri" w:hAnsi="Calibri" w:cs="Calibri"/>
          <w:sz w:val="22"/>
          <w:szCs w:val="22"/>
        </w:rPr>
        <w:t>The protocol proceeds in three stages. The first of these is the “Hello” phase, where the first identification is</w:t>
      </w:r>
      <w:r w:rsidR="0002417C">
        <w:rPr>
          <w:rFonts w:ascii="Calibri" w:hAnsi="Calibri" w:cs="Calibri"/>
          <w:sz w:val="22"/>
          <w:szCs w:val="22"/>
        </w:rPr>
        <w:t xml:space="preserve"> </w:t>
      </w:r>
      <w:r w:rsidRPr="001B331B">
        <w:rPr>
          <w:rFonts w:ascii="Calibri" w:hAnsi="Calibri" w:cs="Calibri"/>
          <w:sz w:val="22"/>
          <w:szCs w:val="22"/>
        </w:rPr>
        <w:t>done. A list of supported algorithms is involved here after the first “Hi” message, and this list details the</w:t>
      </w:r>
      <w:r w:rsidR="0002417C">
        <w:rPr>
          <w:rFonts w:ascii="Calibri" w:hAnsi="Calibri" w:cs="Calibri"/>
          <w:sz w:val="22"/>
          <w:szCs w:val="22"/>
        </w:rPr>
        <w:t xml:space="preserve"> </w:t>
      </w:r>
      <w:r w:rsidRPr="001B331B">
        <w:rPr>
          <w:rFonts w:ascii="Calibri" w:hAnsi="Calibri" w:cs="Calibri"/>
          <w:sz w:val="22"/>
          <w:szCs w:val="22"/>
        </w:rPr>
        <w:t>supported Diffie-Hellman key groups, among other things. The second stage sees the two parties agree upon a</w:t>
      </w:r>
      <w:r w:rsidR="0002417C">
        <w:rPr>
          <w:rFonts w:ascii="Calibri" w:hAnsi="Calibri" w:cs="Calibri"/>
          <w:sz w:val="22"/>
          <w:szCs w:val="22"/>
        </w:rPr>
        <w:t xml:space="preserve"> </w:t>
      </w:r>
      <w:r w:rsidRPr="001B331B">
        <w:rPr>
          <w:rFonts w:ascii="Calibri" w:hAnsi="Calibri" w:cs="Calibri"/>
          <w:sz w:val="22"/>
          <w:szCs w:val="22"/>
        </w:rPr>
        <w:t>shared secret key x, which is done by an implementation of a Diffie-Hellman exchange. At the final stage, the</w:t>
      </w:r>
      <w:r w:rsidR="0002417C">
        <w:rPr>
          <w:rFonts w:ascii="Calibri" w:hAnsi="Calibri" w:cs="Calibri"/>
          <w:sz w:val="22"/>
          <w:szCs w:val="22"/>
        </w:rPr>
        <w:t xml:space="preserve"> </w:t>
      </w:r>
      <w:r w:rsidRPr="001B331B">
        <w:rPr>
          <w:rFonts w:ascii="Calibri" w:hAnsi="Calibri" w:cs="Calibri"/>
          <w:sz w:val="22"/>
          <w:szCs w:val="22"/>
        </w:rPr>
        <w:t>shared secret key, session identifier and digest are used to generate the application keys.</w:t>
      </w:r>
    </w:p>
    <w:p w14:paraId="790F68A2" w14:textId="02DEE2D5" w:rsidR="000E2346" w:rsidRDefault="000E2346" w:rsidP="000E2346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IP Security (IPSec)</w:t>
      </w:r>
    </w:p>
    <w:p w14:paraId="3BB0BB1A" w14:textId="2D3B9E66" w:rsidR="00D832E7" w:rsidRPr="00D832E7" w:rsidRDefault="00D832E7" w:rsidP="0002417C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D832E7">
        <w:rPr>
          <w:rFonts w:ascii="Calibri" w:hAnsi="Calibri" w:cs="Calibri"/>
          <w:sz w:val="22"/>
          <w:szCs w:val="22"/>
        </w:rPr>
        <w:t>Like the previous protocols, IPSec uses D-H and asymmetric cryptography to establish identities, preferred</w:t>
      </w:r>
      <w:r w:rsidR="0002417C">
        <w:rPr>
          <w:rFonts w:ascii="Calibri" w:hAnsi="Calibri" w:cs="Calibri"/>
          <w:sz w:val="22"/>
          <w:szCs w:val="22"/>
        </w:rPr>
        <w:t xml:space="preserve"> </w:t>
      </w:r>
      <w:r w:rsidRPr="00D832E7">
        <w:rPr>
          <w:rFonts w:ascii="Calibri" w:hAnsi="Calibri" w:cs="Calibri"/>
          <w:sz w:val="22"/>
          <w:szCs w:val="22"/>
        </w:rPr>
        <w:t>algorithms, and a shared secret. Before IPSec can begin encrypting the data stream, some preliminary</w:t>
      </w:r>
      <w:r w:rsidR="0002417C">
        <w:rPr>
          <w:rFonts w:ascii="Calibri" w:hAnsi="Calibri" w:cs="Calibri"/>
          <w:sz w:val="22"/>
          <w:szCs w:val="22"/>
        </w:rPr>
        <w:t xml:space="preserve"> </w:t>
      </w:r>
      <w:r w:rsidRPr="00D832E7">
        <w:rPr>
          <w:rFonts w:ascii="Calibri" w:hAnsi="Calibri" w:cs="Calibri"/>
          <w:sz w:val="22"/>
          <w:szCs w:val="22"/>
        </w:rPr>
        <w:t>information exchange is necessary. This is accomplished with the Internet Key Exchange (IKE) protocol. IKE</w:t>
      </w:r>
      <w:r w:rsidR="0002417C">
        <w:rPr>
          <w:rFonts w:ascii="Calibri" w:hAnsi="Calibri" w:cs="Calibri"/>
          <w:sz w:val="22"/>
          <w:szCs w:val="22"/>
        </w:rPr>
        <w:t xml:space="preserve"> </w:t>
      </w:r>
      <w:r w:rsidRPr="00D832E7">
        <w:rPr>
          <w:rFonts w:ascii="Calibri" w:hAnsi="Calibri" w:cs="Calibri"/>
          <w:sz w:val="22"/>
          <w:szCs w:val="22"/>
        </w:rPr>
        <w:t>uses DH to produce a shared secret via the usual mechanisms, and then authenticate each other; after that, the</w:t>
      </w:r>
      <w:r w:rsidR="0002417C">
        <w:rPr>
          <w:rFonts w:ascii="Calibri" w:hAnsi="Calibri" w:cs="Calibri"/>
          <w:sz w:val="22"/>
          <w:szCs w:val="22"/>
        </w:rPr>
        <w:t xml:space="preserve"> </w:t>
      </w:r>
      <w:r w:rsidRPr="00D832E7">
        <w:rPr>
          <w:rFonts w:ascii="Calibri" w:hAnsi="Calibri" w:cs="Calibri"/>
          <w:sz w:val="22"/>
          <w:szCs w:val="22"/>
        </w:rPr>
        <w:t>secret key is used for encryption purposes. This shared secret key is never exchanged over the insecure channel</w:t>
      </w:r>
    </w:p>
    <w:p w14:paraId="28D5C8E2" w14:textId="77777777" w:rsidR="008D3283" w:rsidRPr="00415E41" w:rsidRDefault="009D4E60" w:rsidP="00415E41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r w:rsidRPr="00D70268">
        <w:rPr>
          <w:rFonts w:ascii="Calibri" w:hAnsi="Calibri" w:cs="Calibri"/>
          <w:sz w:val="22"/>
          <w:szCs w:val="22"/>
        </w:rPr>
        <w:br w:type="page"/>
      </w:r>
      <w:bookmarkStart w:id="19" w:name="_Toc528426265"/>
      <w:r w:rsidR="008D3283" w:rsidRPr="00415E41">
        <w:rPr>
          <w:rFonts w:ascii="Calibri" w:hAnsi="Calibri" w:cs="Calibri"/>
          <w:b/>
          <w:sz w:val="24"/>
          <w:u w:val="single"/>
        </w:rPr>
        <w:lastRenderedPageBreak/>
        <w:t>Question No. 2</w:t>
      </w:r>
      <w:bookmarkEnd w:id="19"/>
    </w:p>
    <w:p w14:paraId="2C884C29" w14:textId="77777777" w:rsidR="008D3283" w:rsidRDefault="008D3283" w:rsidP="008D3283">
      <w:pPr>
        <w:jc w:val="right"/>
        <w:rPr>
          <w:rFonts w:ascii="Calibri" w:hAnsi="Calibri" w:cs="Calibri"/>
          <w:b/>
          <w:sz w:val="28"/>
          <w:u w:val="single"/>
        </w:rPr>
      </w:pPr>
    </w:p>
    <w:p w14:paraId="03DE945E" w14:textId="77777777" w:rsidR="008D3283" w:rsidRDefault="008D3283" w:rsidP="008D3283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 xml:space="preserve">Solution to Question No. </w:t>
      </w:r>
      <w:r w:rsidR="002119CA">
        <w:rPr>
          <w:rFonts w:ascii="Calibri" w:hAnsi="Calibri" w:cs="Calibri"/>
          <w:b/>
          <w:u w:val="single"/>
        </w:rPr>
        <w:t>1 Part B</w:t>
      </w:r>
      <w:r w:rsidRPr="009D4E60">
        <w:rPr>
          <w:rFonts w:ascii="Calibri" w:hAnsi="Calibri" w:cs="Calibri"/>
          <w:b/>
          <w:u w:val="single"/>
        </w:rPr>
        <w:t>:</w:t>
      </w:r>
    </w:p>
    <w:p w14:paraId="0CEE9AF7" w14:textId="77777777" w:rsidR="008D3283" w:rsidRDefault="008D3283" w:rsidP="008D3283">
      <w:pPr>
        <w:rPr>
          <w:rFonts w:ascii="Calibri" w:hAnsi="Calibri" w:cs="Calibri"/>
          <w:b/>
          <w:u w:val="single"/>
        </w:rPr>
      </w:pPr>
    </w:p>
    <w:p w14:paraId="38BBADC7" w14:textId="282C6515" w:rsidR="008D3283" w:rsidRPr="00142A93" w:rsidRDefault="002119CA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0" w:name="_Toc528426266"/>
      <w:r>
        <w:rPr>
          <w:rFonts w:ascii="Calibri" w:hAnsi="Calibri" w:cs="Calibri"/>
          <w:color w:val="auto"/>
          <w:sz w:val="22"/>
          <w:szCs w:val="24"/>
        </w:rPr>
        <w:t>B 1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.1 </w:t>
      </w:r>
      <w:r w:rsidR="00BF4B80">
        <w:rPr>
          <w:rFonts w:ascii="Calibri" w:hAnsi="Calibri" w:cs="Calibri"/>
          <w:color w:val="auto"/>
          <w:sz w:val="22"/>
          <w:szCs w:val="24"/>
        </w:rPr>
        <w:t>Solution of the recurrence relations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20"/>
    </w:p>
    <w:p w14:paraId="1306800A" w14:textId="4CA67E0C" w:rsidR="008D3283" w:rsidRDefault="006C37C4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Given the recurrence </w:t>
      </w:r>
      <w:r w:rsidR="008528F9">
        <w:rPr>
          <w:rFonts w:ascii="Calibri" w:hAnsi="Calibri" w:cs="Calibri"/>
          <w:sz w:val="22"/>
          <w:szCs w:val="22"/>
        </w:rPr>
        <w:t>relation</w:t>
      </w:r>
      <w:r>
        <w:rPr>
          <w:rFonts w:ascii="Calibri" w:hAnsi="Calibri" w:cs="Calibri"/>
          <w:sz w:val="22"/>
          <w:szCs w:val="22"/>
        </w:rPr>
        <w:t>,</w:t>
      </w:r>
    </w:p>
    <w:p w14:paraId="55C8C003" w14:textId="4439621C" w:rsidR="006C37C4" w:rsidRPr="008528F9" w:rsidRDefault="00D01BE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n-1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n-2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n-3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 xml:space="preserve">              -(1)</m:t>
          </m:r>
        </m:oMath>
      </m:oMathPara>
    </w:p>
    <w:p w14:paraId="37B18EA2" w14:textId="41D31D9F" w:rsidR="008528F9" w:rsidRDefault="008528F9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n</m:t>
            </m:r>
          </m:sub>
        </m:sSub>
      </m:oMath>
      <w:r>
        <w:rPr>
          <w:rFonts w:ascii="Calibri" w:hAnsi="Calibri" w:cs="Calibri"/>
          <w:sz w:val="22"/>
          <w:szCs w:val="22"/>
        </w:rPr>
        <w:t xml:space="preserve"> denotes the data transferred during the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th</m:t>
            </m:r>
          </m:sup>
        </m:sSup>
      </m:oMath>
      <w:r>
        <w:rPr>
          <w:rFonts w:ascii="Calibri" w:hAnsi="Calibri" w:cs="Calibri"/>
          <w:sz w:val="22"/>
          <w:szCs w:val="22"/>
        </w:rPr>
        <w:t xml:space="preserve"> hour of the operation.</w:t>
      </w:r>
    </w:p>
    <w:p w14:paraId="5B242ECF" w14:textId="30B20E50" w:rsidR="00FD5EDB" w:rsidRDefault="00FD5EDB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Also, the values of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n</m:t>
            </m:r>
          </m:sub>
        </m:sSub>
      </m:oMath>
      <w:r>
        <w:rPr>
          <w:rFonts w:ascii="Calibri" w:hAnsi="Calibri" w:cs="Calibri"/>
          <w:sz w:val="22"/>
          <w:szCs w:val="22"/>
        </w:rPr>
        <w:t xml:space="preserve"> for </w:t>
      </w:r>
      <m:oMath>
        <m:r>
          <w:rPr>
            <w:rFonts w:ascii="Cambria Math" w:hAnsi="Cambria Math" w:cs="Calibri"/>
            <w:sz w:val="22"/>
            <w:szCs w:val="22"/>
          </w:rPr>
          <m:t>n=0,1,2,3,4,5</m:t>
        </m:r>
      </m:oMath>
      <w:r>
        <w:rPr>
          <w:rFonts w:ascii="Calibri" w:hAnsi="Calibri" w:cs="Calibri"/>
          <w:sz w:val="22"/>
          <w:szCs w:val="22"/>
        </w:rPr>
        <w:t xml:space="preserve"> are </w:t>
      </w:r>
      <m:oMath>
        <m:r>
          <w:rPr>
            <w:rFonts w:ascii="Cambria Math" w:hAnsi="Cambria Math" w:cs="Calibri"/>
            <w:sz w:val="22"/>
            <w:szCs w:val="22"/>
          </w:rPr>
          <m:t>44, -3.87138, 16.4883, -12.9416, 9.9215, -12.3688</m:t>
        </m:r>
      </m:oMath>
      <w:r>
        <w:rPr>
          <w:rFonts w:ascii="Calibri" w:hAnsi="Calibri" w:cs="Calibri"/>
          <w:sz w:val="22"/>
          <w:szCs w:val="22"/>
        </w:rPr>
        <w:t xml:space="preserve">. </w:t>
      </w:r>
    </w:p>
    <w:p w14:paraId="7DEAA87C" w14:textId="69E1CA64" w:rsidR="00F53ACA" w:rsidRDefault="00F53ACA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value of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alibri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alibri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b>
        </m:sSub>
      </m:oMath>
      <w:r>
        <w:rPr>
          <w:rFonts w:ascii="Calibri" w:hAnsi="Calibri" w:cs="Calibri"/>
          <w:sz w:val="22"/>
          <w:szCs w:val="22"/>
        </w:rPr>
        <w:t xml:space="preserve"> are obtained by substituting </w:t>
      </w:r>
      <m:oMath>
        <m:r>
          <w:rPr>
            <w:rFonts w:ascii="Cambria Math" w:hAnsi="Cambria Math" w:cs="Calibri"/>
            <w:sz w:val="22"/>
            <w:szCs w:val="22"/>
          </w:rPr>
          <m:t>n=3,4,5</m:t>
        </m:r>
      </m:oMath>
      <w:r>
        <w:rPr>
          <w:rFonts w:ascii="Calibri" w:hAnsi="Calibri" w:cs="Calibri"/>
          <w:sz w:val="22"/>
          <w:szCs w:val="22"/>
        </w:rPr>
        <w:t xml:space="preserve"> in </w:t>
      </w:r>
      <m:oMath>
        <m:r>
          <w:rPr>
            <w:rFonts w:ascii="Cambria Math" w:hAnsi="Cambria Math" w:cs="Calibri"/>
            <w:sz w:val="22"/>
            <w:szCs w:val="22"/>
          </w:rPr>
          <m:t>(1)</m:t>
        </m:r>
      </m:oMath>
      <w:r>
        <w:rPr>
          <w:rFonts w:ascii="Calibri" w:hAnsi="Calibri" w:cs="Calibri"/>
          <w:sz w:val="22"/>
          <w:szCs w:val="22"/>
        </w:rPr>
        <w:t xml:space="preserve"> and then solving the system of linear equations.</w:t>
      </w:r>
    </w:p>
    <w:p w14:paraId="161E5ED5" w14:textId="575BA80F" w:rsidR="00F53ACA" w:rsidRPr="006330E0" w:rsidRDefault="00D01BE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</m:sub>
          </m:sSub>
        </m:oMath>
      </m:oMathPara>
    </w:p>
    <w:p w14:paraId="724B385D" w14:textId="77777777" w:rsidR="006330E0" w:rsidRPr="00022014" w:rsidRDefault="006330E0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B564CA2" w14:textId="06BFA655" w:rsidR="00022014" w:rsidRDefault="00022014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substituting,</w:t>
      </w:r>
    </w:p>
    <w:p w14:paraId="015CC1BB" w14:textId="373BE84A" w:rsidR="002454BC" w:rsidRPr="006330E0" w:rsidRDefault="00D01BE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16.4882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-3.87138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-12.9416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16.4883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-3.87138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9.9215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-12.9416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16.4883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-12.9416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9.9215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-12.3688</m:t>
                    </m:r>
                  </m:e>
                </m:mr>
              </m:m>
            </m:e>
          </m:d>
        </m:oMath>
      </m:oMathPara>
    </w:p>
    <w:p w14:paraId="104B2458" w14:textId="77777777" w:rsidR="006330E0" w:rsidRPr="00851E4B" w:rsidRDefault="006330E0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212993B" w14:textId="4E18AF81" w:rsidR="00851E4B" w:rsidRPr="00A35AD1" w:rsidRDefault="00D01BE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mPr>
            <m:m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0.28622</m:t>
                </m:r>
              </m:e>
            </m:mr>
            <m:m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0.74758</m:t>
                </m:r>
              </m:e>
            </m:mr>
            <m:m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-0.35560</m:t>
                </m:r>
              </m:e>
            </m:mr>
          </m:m>
        </m:oMath>
      </m:oMathPara>
    </w:p>
    <w:p w14:paraId="2411D962" w14:textId="7C884CC5" w:rsidR="00A35AD1" w:rsidRDefault="00A35AD1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Substituting these values in </w:t>
      </w:r>
      <m:oMath>
        <m:r>
          <w:rPr>
            <w:rFonts w:ascii="Cambria Math" w:hAnsi="Cambria Math" w:cs="Calibri"/>
            <w:sz w:val="22"/>
            <w:szCs w:val="22"/>
          </w:rPr>
          <m:t>(1)</m:t>
        </m:r>
      </m:oMath>
    </w:p>
    <w:p w14:paraId="13F62B4A" w14:textId="2DBE060F" w:rsidR="00E34915" w:rsidRPr="006330E0" w:rsidRDefault="00D01BE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=0.28622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n-1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+0.74758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n-2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-0.35560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n-3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 xml:space="preserve"> </m:t>
          </m:r>
        </m:oMath>
      </m:oMathPara>
    </w:p>
    <w:p w14:paraId="6DFB28DD" w14:textId="77777777" w:rsidR="006330E0" w:rsidRPr="00E43778" w:rsidRDefault="006330E0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66000B0" w14:textId="5CC4475C" w:rsidR="00E43778" w:rsidRDefault="00E43778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characteristic equation is,</w:t>
      </w:r>
    </w:p>
    <w:p w14:paraId="70F2778D" w14:textId="615021FA" w:rsidR="00E43778" w:rsidRPr="00E43778" w:rsidRDefault="00D01BE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-0.28622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-0.74758r+0.35560=0</m:t>
          </m:r>
        </m:oMath>
      </m:oMathPara>
    </w:p>
    <w:p w14:paraId="5A345B98" w14:textId="0193F61A" w:rsidR="00E43778" w:rsidRDefault="00E43778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Roots for this equation are,</w:t>
      </w:r>
    </w:p>
    <w:p w14:paraId="245502D6" w14:textId="7FA5DA0B" w:rsidR="005E4E9C" w:rsidRPr="00A402FC" w:rsidRDefault="00D01BE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mPr>
            <m:m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-0.9210509</m:t>
                </m:r>
              </m:e>
            </m:mr>
            <m:m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0.6053581</m:t>
                </m:r>
              </m:e>
            </m:mr>
            <m:m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0.6019166</m:t>
                </m:r>
              </m:e>
            </m:mr>
          </m:m>
        </m:oMath>
      </m:oMathPara>
    </w:p>
    <w:p w14:paraId="18AAD474" w14:textId="77777777" w:rsidR="00A402FC" w:rsidRDefault="00A402FC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76A0A4B" w14:textId="398D7D0B" w:rsidR="00E43778" w:rsidRDefault="00E43778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r= -0.9210509, 0.6053581, 0.6019166</m:t>
          </m:r>
        </m:oMath>
      </m:oMathPara>
    </w:p>
    <w:p w14:paraId="06F5F7CF" w14:textId="77777777" w:rsidR="00022014" w:rsidRDefault="00022014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B6AC3D0" w14:textId="2081F2E9" w:rsidR="008D3283" w:rsidRDefault="003E220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Now, Solution for </w:t>
      </w:r>
      <m:oMath>
        <m:r>
          <w:rPr>
            <w:rFonts w:ascii="Cambria Math" w:hAnsi="Cambria Math" w:cs="Calibri"/>
            <w:sz w:val="22"/>
            <w:szCs w:val="22"/>
          </w:rPr>
          <m:t>(1)</m:t>
        </m:r>
      </m:oMath>
      <w:r>
        <w:rPr>
          <w:rFonts w:ascii="Calibri" w:hAnsi="Calibri" w:cs="Calibri"/>
          <w:sz w:val="22"/>
          <w:szCs w:val="22"/>
        </w:rPr>
        <w:t xml:space="preserve"> is</w:t>
      </w:r>
    </w:p>
    <w:p w14:paraId="34509BE7" w14:textId="7EF61C30" w:rsidR="003E220F" w:rsidRPr="004456A0" w:rsidRDefault="00D01BE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p>
          </m:sSubSup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p>
          </m:sSubSup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p>
          </m:sSubSup>
          <m:r>
            <w:rPr>
              <w:rFonts w:ascii="Cambria Math" w:hAnsi="Cambria Math" w:cs="Calibri"/>
              <w:sz w:val="22"/>
              <w:szCs w:val="22"/>
            </w:rPr>
            <m:t xml:space="preserve">    -(2)</m:t>
          </m:r>
        </m:oMath>
      </m:oMathPara>
    </w:p>
    <w:p w14:paraId="46AFE521" w14:textId="363D972C" w:rsidR="004456A0" w:rsidRDefault="004456A0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find the values of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alibri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alibri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b>
        </m:sSub>
      </m:oMath>
      <w:r>
        <w:rPr>
          <w:rFonts w:ascii="Calibri" w:hAnsi="Calibri" w:cs="Calibri"/>
          <w:sz w:val="22"/>
          <w:szCs w:val="22"/>
        </w:rPr>
        <w:t xml:space="preserve"> we substitute </w:t>
      </w:r>
      <m:oMath>
        <m:r>
          <w:rPr>
            <w:rFonts w:ascii="Cambria Math" w:hAnsi="Cambria Math" w:cs="Calibri"/>
            <w:sz w:val="22"/>
            <w:szCs w:val="22"/>
          </w:rPr>
          <m:t>n=0, 1, 2</m:t>
        </m:r>
      </m:oMath>
      <w:r>
        <w:rPr>
          <w:rFonts w:ascii="Calibri" w:hAnsi="Calibri" w:cs="Calibri"/>
          <w:sz w:val="22"/>
          <w:szCs w:val="22"/>
        </w:rPr>
        <w:t xml:space="preserve"> to obtain 3 equations in 3 variables,</w:t>
      </w:r>
    </w:p>
    <w:p w14:paraId="69C9781B" w14:textId="2D6078E8" w:rsidR="00AC4335" w:rsidRPr="004456A0" w:rsidRDefault="00D01BEE" w:rsidP="00AC433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p>
          </m:sSubSup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p>
          </m:sSubSup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p>
          </m:sSubSup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p>
          </m:sSubSup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 w:cs="Calibri"/>
              <w:sz w:val="22"/>
              <w:szCs w:val="22"/>
            </w:rPr>
            <m:t xml:space="preserve"> </m:t>
          </m:r>
        </m:oMath>
      </m:oMathPara>
    </w:p>
    <w:p w14:paraId="73DD36CB" w14:textId="77777777" w:rsidR="00AC4335" w:rsidRDefault="00AC4335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0B2C720" w14:textId="164A214B" w:rsidR="00DA53EF" w:rsidRPr="001B534B" w:rsidRDefault="00D01BEE" w:rsidP="00DA53EF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-0.92105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0.605358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0.601916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0.848334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0.366458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0.362303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-3.8713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16.4883</m:t>
                    </m:r>
                  </m:e>
                </m:mr>
              </m:m>
            </m:e>
          </m:d>
        </m:oMath>
      </m:oMathPara>
    </w:p>
    <w:p w14:paraId="34EBF8BD" w14:textId="77777777" w:rsidR="001B534B" w:rsidRPr="00851E4B" w:rsidRDefault="001B534B" w:rsidP="00DA53EF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757970A" w14:textId="37D6E9BC" w:rsidR="001B534B" w:rsidRPr="00F229E8" w:rsidRDefault="00D01BEE" w:rsidP="001B534B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mPr>
            <m:m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0.0159999×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3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-0.73997918×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3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1.76797923×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3</m:t>
                    </m:r>
                  </m:sup>
                </m:sSup>
              </m:e>
            </m:mr>
          </m:m>
        </m:oMath>
      </m:oMathPara>
    </w:p>
    <w:p w14:paraId="4AD19196" w14:textId="47660F1D" w:rsidR="00F229E8" w:rsidRPr="00A402FC" w:rsidRDefault="00F229E8" w:rsidP="001B534B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Substituting values of </w:t>
      </w:r>
      <m:oMath>
        <m:r>
          <w:rPr>
            <w:rFonts w:ascii="Cambria Math" w:hAnsi="Cambria Math" w:cs="Calibri"/>
            <w:sz w:val="22"/>
            <w:szCs w:val="22"/>
          </w:rPr>
          <m:t>r</m:t>
        </m:r>
      </m:oMath>
      <w:r>
        <w:rPr>
          <w:rFonts w:ascii="Calibri" w:hAnsi="Calibri" w:cs="Calibri"/>
          <w:sz w:val="22"/>
          <w:szCs w:val="22"/>
        </w:rPr>
        <w:t xml:space="preserve"> and </w:t>
      </w:r>
      <m:oMath>
        <m:r>
          <w:rPr>
            <w:rFonts w:ascii="Cambria Math" w:hAnsi="Cambria Math" w:cs="Calibri"/>
            <w:sz w:val="22"/>
            <w:szCs w:val="22"/>
          </w:rPr>
          <m:t>b</m:t>
        </m:r>
      </m:oMath>
      <w:r>
        <w:rPr>
          <w:rFonts w:ascii="Calibri" w:hAnsi="Calibri" w:cs="Calibri"/>
          <w:sz w:val="22"/>
          <w:szCs w:val="22"/>
        </w:rPr>
        <w:t xml:space="preserve"> in </w:t>
      </w:r>
      <m:oMath>
        <m:r>
          <w:rPr>
            <w:rFonts w:ascii="Cambria Math" w:hAnsi="Cambria Math" w:cs="Calibri"/>
            <w:sz w:val="22"/>
            <w:szCs w:val="22"/>
          </w:rPr>
          <m:t>(2)</m:t>
        </m:r>
      </m:oMath>
    </w:p>
    <w:p w14:paraId="0A60E443" w14:textId="63DE9D0C" w:rsidR="004456A0" w:rsidRDefault="00D01BE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=1767.979236×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0.6019165917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- 1739.979186×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0.6053581886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+ 15.99994951×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-0.9210509025</m:t>
                  </m: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p>
          </m:sSup>
        </m:oMath>
      </m:oMathPara>
    </w:p>
    <w:p w14:paraId="49E70E01" w14:textId="75EE800F" w:rsidR="008D3283" w:rsidRPr="00142A93" w:rsidRDefault="002119CA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1" w:name="_Toc528426267"/>
      <w:r>
        <w:rPr>
          <w:rFonts w:ascii="Calibri" w:hAnsi="Calibri" w:cs="Calibri"/>
          <w:color w:val="auto"/>
          <w:sz w:val="22"/>
          <w:szCs w:val="24"/>
        </w:rPr>
        <w:t>B 1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.2 </w:t>
      </w:r>
      <w:r w:rsidR="00BF4B80">
        <w:rPr>
          <w:rFonts w:ascii="Calibri" w:hAnsi="Calibri" w:cs="Calibri"/>
          <w:color w:val="auto"/>
          <w:sz w:val="22"/>
          <w:szCs w:val="24"/>
        </w:rPr>
        <w:t>Verification of correctness of the solution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21"/>
    </w:p>
    <w:p w14:paraId="6AC1583B" w14:textId="24DA9506" w:rsidR="00B1728E" w:rsidRDefault="00B1728E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br w:type="page"/>
      </w:r>
    </w:p>
    <w:p w14:paraId="6814EE43" w14:textId="557BAE80" w:rsidR="008D3283" w:rsidRPr="00142A93" w:rsidRDefault="002119CA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2" w:name="_Toc528426268"/>
      <w:r>
        <w:rPr>
          <w:rFonts w:ascii="Calibri" w:hAnsi="Calibri" w:cs="Calibri"/>
          <w:color w:val="auto"/>
          <w:sz w:val="22"/>
          <w:szCs w:val="24"/>
        </w:rPr>
        <w:lastRenderedPageBreak/>
        <w:t>B 1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.3 </w:t>
      </w:r>
      <w:r w:rsidR="00BF4B80">
        <w:rPr>
          <w:rFonts w:ascii="Calibri" w:hAnsi="Calibri" w:cs="Calibri"/>
          <w:color w:val="auto"/>
          <w:sz w:val="22"/>
          <w:szCs w:val="24"/>
        </w:rPr>
        <w:t>Computation and plotting the amount of data transferred</w:t>
      </w:r>
      <w:r>
        <w:rPr>
          <w:rFonts w:ascii="Calibri" w:hAnsi="Calibri" w:cs="Calibri"/>
          <w:color w:val="auto"/>
          <w:sz w:val="22"/>
          <w:szCs w:val="24"/>
        </w:rPr>
        <w:t>:</w:t>
      </w:r>
      <w:bookmarkEnd w:id="22"/>
    </w:p>
    <w:p w14:paraId="06057FCC" w14:textId="1DA2A062" w:rsidR="008D3283" w:rsidRDefault="00D01BE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Plot when </w:t>
      </w:r>
      <m:oMath>
        <m:r>
          <w:rPr>
            <w:rFonts w:ascii="Cambria Math" w:hAnsi="Cambria Math" w:cs="Calibri"/>
            <w:sz w:val="22"/>
            <w:szCs w:val="22"/>
          </w:rPr>
          <m:t>n</m:t>
        </m:r>
      </m:oMath>
      <w:r>
        <w:rPr>
          <w:rFonts w:ascii="Calibri" w:hAnsi="Calibri" w:cs="Calibri"/>
          <w:sz w:val="22"/>
          <w:szCs w:val="22"/>
        </w:rPr>
        <w:t xml:space="preserve"> </w:t>
      </w:r>
      <w:r w:rsidR="00714CB4">
        <w:rPr>
          <w:rFonts w:ascii="Calibri" w:hAnsi="Calibri" w:cs="Calibri"/>
          <w:sz w:val="22"/>
          <w:szCs w:val="22"/>
        </w:rPr>
        <w:t>can take every value from 0 to 50, and excluding the imaginary output.</w:t>
      </w:r>
    </w:p>
    <w:p w14:paraId="1303F840" w14:textId="77777777" w:rsidR="00292FEC" w:rsidRDefault="00413B0B" w:rsidP="00292FEC">
      <w:pPr>
        <w:keepNext/>
        <w:spacing w:line="360" w:lineRule="auto"/>
        <w:jc w:val="center"/>
      </w:pPr>
      <w:r w:rsidRPr="00413B0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109326" wp14:editId="0BBC4C08">
            <wp:extent cx="5327650" cy="399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DE92" w14:textId="2BF2260F" w:rsidR="00413B0B" w:rsidRDefault="00292FEC" w:rsidP="00292FEC">
      <w:pPr>
        <w:pStyle w:val="Caption"/>
        <w:jc w:val="center"/>
        <w:rPr>
          <w:rFonts w:ascii="Calibri" w:hAnsi="Calibri" w:cs="Calibri"/>
          <w:sz w:val="22"/>
          <w:szCs w:val="22"/>
        </w:rPr>
      </w:pPr>
      <w:r>
        <w:t xml:space="preserve">Figure </w:t>
      </w:r>
      <w:r w:rsidR="00295F5B">
        <w:t>B1.1: Recurrence Relation Plot</w:t>
      </w:r>
    </w:p>
    <w:p w14:paraId="3DC8C71B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syms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n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;</w:t>
      </w:r>
    </w:p>
    <w:p w14:paraId="5A8B3A03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sn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 = 1767.979236*0.6019165917^n - 1739.979186*0.6053581886^n + 15.99994951*(-0.</w:t>
      </w:r>
      <w:proofErr w:type="gram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9210509025)^</w:t>
      </w:r>
      <w:proofErr w:type="gram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n;</w:t>
      </w:r>
    </w:p>
    <w:p w14:paraId="2A3D71D0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x = 0:1:50;</w:t>
      </w:r>
    </w:p>
    <w:p w14:paraId="1244018C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y = </w:t>
      </w:r>
      <w:proofErr w:type="gram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sn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, x);</w:t>
      </w:r>
    </w:p>
    <w:p w14:paraId="55FC0830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plot(</w:t>
      </w:r>
      <w:proofErr w:type="gram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x, y);</w:t>
      </w:r>
    </w:p>
    <w:p w14:paraId="40D2F959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hold </w:t>
      </w:r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on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;</w:t>
      </w:r>
    </w:p>
    <w:p w14:paraId="78B491FC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grid </w:t>
      </w:r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on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;</w:t>
      </w:r>
    </w:p>
    <w:p w14:paraId="42517BC4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legend({</w:t>
      </w:r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'$</w:t>
      </w:r>
      <w:proofErr w:type="spellStart"/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S_n</w:t>
      </w:r>
      <w:proofErr w:type="spellEnd"/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$'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}, </w:t>
      </w:r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'Interpreter'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, </w:t>
      </w:r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'latex'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4B05D48F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title(</w:t>
      </w:r>
      <w:proofErr w:type="gramEnd"/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"$ $ Recurrence Function Plot"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, </w:t>
      </w:r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'Interpreter'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, </w:t>
      </w:r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'latex'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39B8614B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proofErr w:type="spellStart"/>
      <w:proofErr w:type="gram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xlabel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"Time (hours) $\</w:t>
      </w:r>
      <w:proofErr w:type="spellStart"/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rightarrow</w:t>
      </w:r>
      <w:proofErr w:type="spellEnd"/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$"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, </w:t>
      </w:r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'Interpreter'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, </w:t>
      </w:r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'latex'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717950EF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proofErr w:type="spellStart"/>
      <w:proofErr w:type="gram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ylabel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"Amount of data transferred $\</w:t>
      </w:r>
      <w:proofErr w:type="spellStart"/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rightarrow</w:t>
      </w:r>
      <w:proofErr w:type="spellEnd"/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$"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, </w:t>
      </w:r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'Interpreter'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, </w:t>
      </w:r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'latex'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5622E718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</w:p>
    <w:p w14:paraId="140870BE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proofErr w:type="spellStart"/>
      <w:proofErr w:type="gram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disp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'Amount of Data Transferred at the 50th Hour'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22D9E784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proofErr w:type="spellStart"/>
      <w:proofErr w:type="gram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disp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vpa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(subs(</w:t>
      </w:r>
      <w:proofErr w:type="spell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sn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, 50), 30))</w:t>
      </w:r>
    </w:p>
    <w:p w14:paraId="1C93792A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proofErr w:type="spellStart"/>
      <w:proofErr w:type="gram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disp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 w:rsidRPr="002E2576">
        <w:rPr>
          <w:rFonts w:ascii="Courier New" w:eastAsia="Calibri" w:hAnsi="Courier New" w:cs="Courier New"/>
          <w:color w:val="A020F0"/>
          <w:sz w:val="20"/>
          <w:szCs w:val="20"/>
        </w:rPr>
        <w:t>'Total Amount of Data Transferred from 0th to 50th Hour'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609BFB4D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sum = 0;</w:t>
      </w:r>
    </w:p>
    <w:p w14:paraId="5B0497E8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FF"/>
          <w:sz w:val="20"/>
          <w:szCs w:val="20"/>
        </w:rPr>
        <w:t>for</w:t>
      </w: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i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=0:50</w:t>
      </w:r>
    </w:p>
    <w:p w14:paraId="5A447E70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    sum = sum + </w:t>
      </w:r>
      <w:proofErr w:type="gram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sn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, </w:t>
      </w:r>
      <w:proofErr w:type="spell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i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10B382C1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FF"/>
          <w:sz w:val="20"/>
          <w:szCs w:val="20"/>
        </w:rPr>
        <w:t>end</w:t>
      </w:r>
    </w:p>
    <w:p w14:paraId="51ABE773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proofErr w:type="spellStart"/>
      <w:proofErr w:type="gramStart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disp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vpa</w:t>
      </w:r>
      <w:proofErr w:type="spellEnd"/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(sum, 30))</w:t>
      </w:r>
    </w:p>
    <w:p w14:paraId="62C8573D" w14:textId="551EC27C" w:rsidR="002E2576" w:rsidRPr="0041624A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0"/>
          <w:u w:val="single"/>
        </w:rPr>
      </w:pPr>
      <w:r w:rsidRPr="0041624A">
        <w:rPr>
          <w:rFonts w:ascii="Courier New" w:eastAsia="Calibri" w:hAnsi="Courier New" w:cs="Courier New"/>
          <w:b/>
          <w:color w:val="000000"/>
          <w:sz w:val="22"/>
          <w:szCs w:val="20"/>
          <w:u w:val="single"/>
        </w:rPr>
        <w:t>OUTPUT:</w:t>
      </w:r>
    </w:p>
    <w:p w14:paraId="3A474DC8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0"/>
          <w:szCs w:val="20"/>
          <w:u w:val="single"/>
        </w:rPr>
      </w:pPr>
    </w:p>
    <w:p w14:paraId="70AF74D2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Amount of Data Transferred at the 50th Hour</w:t>
      </w:r>
    </w:p>
    <w:p w14:paraId="16218484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0.261999357014522273940464172937</w:t>
      </w:r>
    </w:p>
    <w:p w14:paraId="1EE588E8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</w:p>
    <w:p w14:paraId="66C1F4A9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Amount of Data Transferred from 0 to 50th Hour</w:t>
      </w:r>
    </w:p>
    <w:p w14:paraId="527A88FD" w14:textId="35FCAD07" w:rsid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</w:rPr>
      </w:pPr>
      <w:r w:rsidRPr="002E2576">
        <w:rPr>
          <w:rFonts w:ascii="Courier New" w:eastAsia="Calibri" w:hAnsi="Courier New" w:cs="Courier New"/>
          <w:color w:val="000000"/>
          <w:sz w:val="20"/>
          <w:szCs w:val="20"/>
        </w:rPr>
        <w:t>40.673791251650343428949645171</w:t>
      </w:r>
    </w:p>
    <w:p w14:paraId="3986AFA6" w14:textId="77777777" w:rsidR="002E2576" w:rsidRPr="002E2576" w:rsidRDefault="002E2576" w:rsidP="002E257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48F3F8BA" w14:textId="53CA62A0" w:rsidR="000C1DCD" w:rsidRDefault="000C1DCD" w:rsidP="000C1DCD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Plot when </w:t>
      </w:r>
      <m:oMath>
        <m:r>
          <w:rPr>
            <w:rFonts w:ascii="Cambria Math" w:hAnsi="Cambria Math" w:cs="Calibri"/>
            <w:sz w:val="22"/>
            <w:szCs w:val="22"/>
          </w:rPr>
          <m:t>n</m:t>
        </m:r>
      </m:oMath>
      <w:r>
        <w:rPr>
          <w:rFonts w:ascii="Calibri" w:hAnsi="Calibri" w:cs="Calibri"/>
          <w:sz w:val="22"/>
          <w:szCs w:val="22"/>
        </w:rPr>
        <w:t xml:space="preserve"> can take only discrete values from 0 to 50</w:t>
      </w:r>
    </w:p>
    <w:p w14:paraId="3BCD2DEC" w14:textId="77777777" w:rsidR="0042300C" w:rsidRDefault="003D3EE6" w:rsidP="0042300C">
      <w:pPr>
        <w:keepNext/>
        <w:spacing w:line="360" w:lineRule="auto"/>
        <w:jc w:val="center"/>
      </w:pPr>
      <w:r w:rsidRPr="003D3EE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2E7829" wp14:editId="212AFAA5">
            <wp:extent cx="4754491" cy="3562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59" cy="357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033E" w14:textId="658E16C1" w:rsidR="003D3EE6" w:rsidRDefault="0042300C" w:rsidP="0042300C">
      <w:pPr>
        <w:pStyle w:val="Caption"/>
        <w:jc w:val="center"/>
        <w:rPr>
          <w:rFonts w:ascii="Calibri" w:hAnsi="Calibri" w:cs="Calibri"/>
          <w:sz w:val="22"/>
          <w:szCs w:val="22"/>
        </w:rPr>
      </w:pPr>
      <w:r>
        <w:t>Figure B1.</w:t>
      </w:r>
      <w:proofErr w:type="gramStart"/>
      <w:r>
        <w:t>2 :</w:t>
      </w:r>
      <w:proofErr w:type="gramEnd"/>
      <w:r>
        <w:t xml:space="preserve"> Recurrence Relation Stem Plot for Discrete Values</w:t>
      </w:r>
    </w:p>
    <w:p w14:paraId="24722C0D" w14:textId="77777777" w:rsidR="0042300C" w:rsidRDefault="00604400" w:rsidP="0042300C">
      <w:pPr>
        <w:keepNext/>
        <w:spacing w:line="360" w:lineRule="auto"/>
        <w:jc w:val="center"/>
      </w:pPr>
      <w:r w:rsidRPr="00604400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6C83C53" wp14:editId="46C4FAF6">
            <wp:extent cx="4786685" cy="3586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33" cy="359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4373" w14:textId="10EBF643" w:rsidR="00557DB6" w:rsidRPr="00EC338A" w:rsidRDefault="0042300C" w:rsidP="0042300C">
      <w:pPr>
        <w:pStyle w:val="Caption"/>
        <w:jc w:val="center"/>
        <w:rPr>
          <w:rFonts w:ascii="Calibri" w:hAnsi="Calibri" w:cs="Calibri"/>
          <w:sz w:val="22"/>
          <w:szCs w:val="22"/>
        </w:rPr>
      </w:pPr>
      <w:r>
        <w:t>Figure B1.</w:t>
      </w:r>
      <w:proofErr w:type="gramStart"/>
      <w:r>
        <w:t>3 :</w:t>
      </w:r>
      <w:proofErr w:type="gramEnd"/>
      <w:r>
        <w:t xml:space="preserve"> Recurrence Relation Plot for Discrete Values</w:t>
      </w:r>
    </w:p>
    <w:p w14:paraId="505B2C5D" w14:textId="77777777" w:rsidR="009A40F5" w:rsidRDefault="009A40F5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br w:type="page"/>
      </w:r>
    </w:p>
    <w:p w14:paraId="54C1D80E" w14:textId="77777777" w:rsidR="008D3283" w:rsidRPr="009A40F5" w:rsidRDefault="008D3283" w:rsidP="008D3283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23" w:name="_Toc528426269"/>
      <w:r w:rsidRPr="009A40F5">
        <w:rPr>
          <w:rFonts w:ascii="Calibri" w:hAnsi="Calibri" w:cs="Calibri"/>
          <w:b/>
          <w:sz w:val="24"/>
          <w:u w:val="single"/>
        </w:rPr>
        <w:lastRenderedPageBreak/>
        <w:t xml:space="preserve">Question No. </w:t>
      </w:r>
      <w:r>
        <w:rPr>
          <w:rFonts w:ascii="Calibri" w:hAnsi="Calibri" w:cs="Calibri"/>
          <w:b/>
          <w:sz w:val="24"/>
          <w:u w:val="single"/>
        </w:rPr>
        <w:t>3</w:t>
      </w:r>
      <w:bookmarkEnd w:id="23"/>
    </w:p>
    <w:p w14:paraId="2B8A7CFC" w14:textId="77777777" w:rsidR="008D3283" w:rsidRDefault="008D3283" w:rsidP="008D3283">
      <w:pPr>
        <w:jc w:val="right"/>
        <w:rPr>
          <w:rFonts w:ascii="Calibri" w:hAnsi="Calibri" w:cs="Calibri"/>
          <w:b/>
          <w:sz w:val="28"/>
          <w:u w:val="single"/>
        </w:rPr>
      </w:pPr>
    </w:p>
    <w:p w14:paraId="7AE99899" w14:textId="77777777" w:rsidR="008D3283" w:rsidRDefault="008D3283" w:rsidP="008D3283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 xml:space="preserve">Solution to Question No. </w:t>
      </w:r>
      <w:r w:rsidR="005410FE">
        <w:rPr>
          <w:rFonts w:ascii="Calibri" w:hAnsi="Calibri" w:cs="Calibri"/>
          <w:b/>
          <w:u w:val="single"/>
        </w:rPr>
        <w:t>2 Part B</w:t>
      </w:r>
      <w:r w:rsidRPr="009D4E60">
        <w:rPr>
          <w:rFonts w:ascii="Calibri" w:hAnsi="Calibri" w:cs="Calibri"/>
          <w:b/>
          <w:u w:val="single"/>
        </w:rPr>
        <w:t>:</w:t>
      </w:r>
    </w:p>
    <w:p w14:paraId="6E90299A" w14:textId="77777777" w:rsidR="008D3283" w:rsidRDefault="008D3283" w:rsidP="008D3283">
      <w:pPr>
        <w:rPr>
          <w:rFonts w:ascii="Calibri" w:hAnsi="Calibri" w:cs="Calibri"/>
          <w:b/>
          <w:u w:val="single"/>
        </w:rPr>
      </w:pPr>
    </w:p>
    <w:p w14:paraId="2B98FB3F" w14:textId="6F0B15FD" w:rsidR="008D3283" w:rsidRPr="00142A93" w:rsidRDefault="005410FE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4" w:name="_Toc528426270"/>
      <w:r>
        <w:rPr>
          <w:rFonts w:ascii="Calibri" w:hAnsi="Calibri" w:cs="Calibri"/>
          <w:color w:val="auto"/>
          <w:sz w:val="22"/>
          <w:szCs w:val="24"/>
        </w:rPr>
        <w:t>B 2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.</w:t>
      </w:r>
      <w:r w:rsidR="00274827">
        <w:rPr>
          <w:rFonts w:ascii="Calibri" w:hAnsi="Calibri" w:cs="Calibri"/>
          <w:color w:val="auto"/>
          <w:sz w:val="22"/>
          <w:szCs w:val="24"/>
        </w:rPr>
        <w:t>1. Solution of the simultaneous equations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24"/>
    </w:p>
    <w:p w14:paraId="26EB74EF" w14:textId="12FDCE84" w:rsidR="008D3283" w:rsidRDefault="00F66BBD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Given the </w:t>
      </w:r>
      <w:r w:rsidR="00E04020">
        <w:rPr>
          <w:rFonts w:ascii="Calibri" w:hAnsi="Calibri" w:cs="Calibri"/>
          <w:sz w:val="22"/>
          <w:szCs w:val="22"/>
        </w:rPr>
        <w:t>Linear</w:t>
      </w:r>
      <w:r w:rsidR="000D7E72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Congruence Relation</w:t>
      </w:r>
      <w:r w:rsidR="00E04020">
        <w:rPr>
          <w:rFonts w:ascii="Calibri" w:hAnsi="Calibri" w:cs="Calibri"/>
          <w:sz w:val="22"/>
          <w:szCs w:val="22"/>
        </w:rPr>
        <w:t>s</w:t>
      </w:r>
    </w:p>
    <w:p w14:paraId="538F189A" w14:textId="0F012D48" w:rsidR="00290425" w:rsidRDefault="00173F7B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w:rPr>
              <w:rFonts w:ascii="Cambria Math" w:hAnsi="Cambria Math" w:cs="Calibri"/>
              <w:sz w:val="22"/>
              <w:szCs w:val="22"/>
            </w:rPr>
            <m:t>7</m:t>
          </m:r>
          <m:r>
            <w:rPr>
              <w:rFonts w:ascii="Cambria Math" w:hAnsi="Cambria Math" w:cs="Calibri"/>
              <w:sz w:val="22"/>
              <w:szCs w:val="22"/>
            </w:rPr>
            <m:t>;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w:rPr>
              <w:rFonts w:ascii="Cambria Math" w:hAnsi="Cambria Math" w:cs="Calibri"/>
              <w:sz w:val="22"/>
              <w:szCs w:val="22"/>
            </w:rPr>
            <m:t>5</m:t>
          </m:r>
          <m:r>
            <w:rPr>
              <w:rFonts w:ascii="Cambria Math" w:hAnsi="Cambria Math" w:cs="Calibri"/>
              <w:sz w:val="22"/>
              <w:szCs w:val="22"/>
            </w:rPr>
            <m:t>;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w:rPr>
              <w:rFonts w:ascii="Cambria Math" w:hAnsi="Cambria Math" w:cs="Calibri"/>
              <w:sz w:val="22"/>
              <w:szCs w:val="22"/>
            </w:rPr>
            <m:t>5</m:t>
          </m:r>
          <m:r>
            <w:rPr>
              <w:rFonts w:ascii="Cambria Math" w:hAnsi="Cambria Math" w:cs="Calibri"/>
              <w:sz w:val="22"/>
              <w:szCs w:val="22"/>
            </w:rPr>
            <m:t>;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w:rPr>
              <w:rFonts w:ascii="Cambria Math" w:hAnsi="Cambria Math" w:cs="Calibri"/>
              <w:sz w:val="22"/>
              <w:szCs w:val="22"/>
            </w:rPr>
            <m:t>5</m:t>
          </m:r>
          <m:r>
            <w:rPr>
              <w:rFonts w:ascii="Cambria Math" w:hAnsi="Cambria Math" w:cs="Calibri"/>
              <w:sz w:val="22"/>
              <w:szCs w:val="22"/>
            </w:rPr>
            <m:t>;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w:rPr>
              <w:rFonts w:ascii="Cambria Math" w:hAnsi="Cambria Math" w:cs="Calibri"/>
              <w:sz w:val="22"/>
              <w:szCs w:val="22"/>
            </w:rPr>
            <m:t>3</m:t>
          </m:r>
          <m:r>
            <w:rPr>
              <w:rFonts w:ascii="Cambria Math" w:hAnsi="Cambria Math" w:cs="Calibri"/>
              <w:sz w:val="22"/>
              <w:szCs w:val="22"/>
            </w:rPr>
            <m:t>;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w:rPr>
              <w:rFonts w:ascii="Cambria Math" w:hAnsi="Cambria Math" w:cs="Calibri"/>
              <w:sz w:val="22"/>
              <w:szCs w:val="22"/>
            </w:rPr>
            <m:t>7</m:t>
          </m:r>
          <m:r>
            <w:rPr>
              <w:rFonts w:ascii="Cambria Math" w:hAnsi="Cambria Math" w:cs="Calibri"/>
              <w:sz w:val="22"/>
              <w:szCs w:val="22"/>
            </w:rPr>
            <m:t>;m=</m:t>
          </m:r>
          <m:r>
            <w:rPr>
              <w:rFonts w:ascii="Cambria Math" w:hAnsi="Cambria Math" w:cs="Calibri"/>
              <w:sz w:val="22"/>
              <w:szCs w:val="22"/>
            </w:rPr>
            <m:t>7</m:t>
          </m:r>
          <m:r>
            <w:rPr>
              <w:rFonts w:ascii="Cambria Math" w:hAnsi="Cambria Math" w:cs="Calibri"/>
              <w:sz w:val="22"/>
              <w:szCs w:val="22"/>
            </w:rPr>
            <m:t>;</m:t>
          </m:r>
        </m:oMath>
      </m:oMathPara>
    </w:p>
    <w:p w14:paraId="04576670" w14:textId="3B32EE29" w:rsidR="00F66BBD" w:rsidRPr="0091590E" w:rsidRDefault="00F66BBD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x+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y≡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mod m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x+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y≡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(mod m)</m:t>
          </m:r>
        </m:oMath>
      </m:oMathPara>
    </w:p>
    <w:p w14:paraId="2BE76DEB" w14:textId="3991E08D" w:rsidR="0091590E" w:rsidRDefault="0091590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Or,</w:t>
      </w:r>
    </w:p>
    <w:p w14:paraId="2C604CD4" w14:textId="40B14D1E" w:rsidR="0091590E" w:rsidRPr="00B03C87" w:rsidRDefault="0091590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7x+5y≡5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 xml:space="preserve">mod 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7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-(1)</m:t>
          </m:r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5x+3y≡</m:t>
          </m:r>
          <m:r>
            <w:rPr>
              <w:rFonts w:ascii="Cambria Math" w:hAnsi="Cambria Math" w:cs="Calibri"/>
              <w:sz w:val="22"/>
              <w:szCs w:val="22"/>
            </w:rPr>
            <m:t>7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mod 7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-(2)</m:t>
          </m:r>
        </m:oMath>
      </m:oMathPara>
    </w:p>
    <w:p w14:paraId="6CE83F27" w14:textId="57DFEF15" w:rsidR="00B03C87" w:rsidRPr="008A3E47" w:rsidRDefault="00A66B24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A66B24">
        <w:rPr>
          <w:rFonts w:ascii="Calibri" w:hAnsi="Calibri" w:cs="Calibri"/>
          <w:b/>
          <w:sz w:val="22"/>
          <w:szCs w:val="22"/>
          <w:u w:val="single"/>
        </w:rPr>
        <w:t>Method 1</w:t>
      </w:r>
      <w:r>
        <w:rPr>
          <w:rFonts w:ascii="Calibri" w:hAnsi="Calibri" w:cs="Calibri"/>
          <w:sz w:val="22"/>
          <w:szCs w:val="22"/>
        </w:rPr>
        <w:t>: Manually doing everything</w:t>
      </w:r>
    </w:p>
    <w:p w14:paraId="372354DD" w14:textId="0E675A3E" w:rsidR="0040070B" w:rsidRDefault="0042055B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system of equations can be multiplied or divided by any </w:t>
      </w:r>
      <m:oMath>
        <m:r>
          <w:rPr>
            <w:rFonts w:ascii="Cambria Math" w:hAnsi="Cambria Math" w:cs="Calibri"/>
            <w:sz w:val="22"/>
            <w:szCs w:val="22"/>
          </w:rPr>
          <m:t>x</m:t>
        </m:r>
      </m:oMath>
      <w:r>
        <w:rPr>
          <w:rFonts w:ascii="Calibri" w:hAnsi="Calibri" w:cs="Calibri"/>
          <w:sz w:val="22"/>
          <w:szCs w:val="22"/>
        </w:rPr>
        <w:t xml:space="preserve"> such that </w:t>
      </w:r>
      <m:oMath>
        <m:func>
          <m:func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gcd</m:t>
            </m:r>
          </m:fName>
          <m:e>
            <m:r>
              <w:rPr>
                <w:rFonts w:ascii="Cambria Math" w:hAnsi="Cambria Math" w:cs="Calibri"/>
                <w:sz w:val="22"/>
                <w:szCs w:val="22"/>
              </w:rPr>
              <m:t>(x, 7)</m:t>
            </m:r>
          </m:e>
        </m:func>
        <m:r>
          <w:rPr>
            <w:rFonts w:ascii="Cambria Math" w:hAnsi="Cambria Math" w:cs="Calibri"/>
            <w:sz w:val="22"/>
            <w:szCs w:val="22"/>
          </w:rPr>
          <m:t>=1</m:t>
        </m:r>
      </m:oMath>
    </w:p>
    <w:p w14:paraId="2DFDA283" w14:textId="765058F3" w:rsidR="00A66B24" w:rsidRDefault="00A66B24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371488F" w14:textId="33CF3A72" w:rsidR="00A66B24" w:rsidRDefault="00A66B24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eliminate the variable </w:t>
      </w:r>
      <m:oMath>
        <m:r>
          <w:rPr>
            <w:rFonts w:ascii="Cambria Math" w:hAnsi="Cambria Math" w:cs="Calibri"/>
            <w:sz w:val="22"/>
            <w:szCs w:val="22"/>
          </w:rPr>
          <m:t>x</m:t>
        </m:r>
      </m:oMath>
      <w:r>
        <w:rPr>
          <w:rFonts w:ascii="Calibri" w:hAnsi="Calibri" w:cs="Calibri"/>
          <w:sz w:val="22"/>
          <w:szCs w:val="22"/>
        </w:rPr>
        <w:t xml:space="preserve">, we want something like </w:t>
      </w:r>
      <m:oMath>
        <m:r>
          <w:rPr>
            <w:rFonts w:ascii="Cambria Math" w:hAnsi="Cambria Math" w:cs="Calibri"/>
            <w:sz w:val="22"/>
            <w:szCs w:val="22"/>
          </w:rPr>
          <m:t>7x-6x</m:t>
        </m:r>
      </m:oMath>
    </w:p>
    <w:p w14:paraId="3001F69D" w14:textId="345F41E0" w:rsidR="0060203E" w:rsidRDefault="00112A00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need to find </w:t>
      </w:r>
      <m:oMath>
        <m:r>
          <w:rPr>
            <w:rFonts w:ascii="Cambria Math" w:hAnsi="Cambria Math" w:cs="Calibri"/>
            <w:sz w:val="22"/>
            <w:szCs w:val="22"/>
          </w:rPr>
          <m:t>x≡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 w:cs="Calibri"/>
            <w:sz w:val="22"/>
            <w:szCs w:val="22"/>
          </w:rPr>
          <m:t>(mod 7)</m:t>
        </m:r>
      </m:oMath>
      <w:r>
        <w:rPr>
          <w:rFonts w:ascii="Calibri" w:hAnsi="Calibri" w:cs="Calibri"/>
          <w:sz w:val="22"/>
          <w:szCs w:val="22"/>
        </w:rPr>
        <w:t>, using Extended Euclid’s 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4807"/>
      </w:tblGrid>
      <w:tr w:rsidR="00112A00" w14:paraId="49361821" w14:textId="77777777" w:rsidTr="00112A00">
        <w:tc>
          <w:tcPr>
            <w:tcW w:w="4806" w:type="dxa"/>
          </w:tcPr>
          <w:p w14:paraId="0A5B3B41" w14:textId="6F6A59B0" w:rsidR="00112A00" w:rsidRDefault="00112A00" w:rsidP="008D3283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7=5×1+2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5=2×2+1</m:t>
                </m:r>
              </m:oMath>
            </m:oMathPara>
          </w:p>
        </w:tc>
        <w:tc>
          <w:tcPr>
            <w:tcW w:w="4807" w:type="dxa"/>
          </w:tcPr>
          <w:p w14:paraId="68FCE6FB" w14:textId="448B9029" w:rsidR="00112A00" w:rsidRDefault="00112A00" w:rsidP="008D3283">
            <w:pPr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7-5×1=2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5-2×2=1</m:t>
                </m:r>
              </m:oMath>
            </m:oMathPara>
          </w:p>
        </w:tc>
      </w:tr>
    </w:tbl>
    <w:p w14:paraId="4DE26C3F" w14:textId="3E8356C0" w:rsidR="00D87C3C" w:rsidRPr="00D87C3C" w:rsidRDefault="00D87C3C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5-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7-5×1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×2=1</m:t>
          </m:r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5×3-7×2=1</m:t>
          </m:r>
        </m:oMath>
      </m:oMathPara>
    </w:p>
    <w:p w14:paraId="4FA3DD70" w14:textId="20CCBAE2" w:rsidR="00D87C3C" w:rsidRDefault="00D87C3C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Hence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 w:cs="Calibri"/>
            <w:sz w:val="22"/>
            <w:szCs w:val="22"/>
          </w:rPr>
          <m:t>≡3(mod m)</m:t>
        </m:r>
      </m:oMath>
    </w:p>
    <w:p w14:paraId="692A27C5" w14:textId="23EC2751" w:rsidR="00D87C3C" w:rsidRDefault="00D87C3C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Multiplying </w:t>
      </w:r>
      <m:oMath>
        <m:r>
          <w:rPr>
            <w:rFonts w:ascii="Cambria Math" w:hAnsi="Cambria Math" w:cs="Calibri"/>
            <w:sz w:val="22"/>
            <w:szCs w:val="22"/>
          </w:rPr>
          <m:t>(2)</m:t>
        </m:r>
      </m:oMath>
      <w:r>
        <w:rPr>
          <w:rFonts w:ascii="Calibri" w:hAnsi="Calibri" w:cs="Calibri"/>
          <w:sz w:val="22"/>
          <w:szCs w:val="22"/>
        </w:rPr>
        <w:t xml:space="preserve"> with 3</w:t>
      </w:r>
    </w:p>
    <w:p w14:paraId="35AD0174" w14:textId="086F8BA6" w:rsidR="00D87C3C" w:rsidRPr="00FA0FA8" w:rsidRDefault="00D87C3C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x+2y≡</m:t>
          </m:r>
          <m:r>
            <w:rPr>
              <w:rFonts w:ascii="Cambria Math" w:hAnsi="Cambria Math" w:cs="Calibri"/>
              <w:sz w:val="22"/>
              <w:szCs w:val="22"/>
            </w:rPr>
            <m:t>0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mod 7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-(3)</m:t>
          </m:r>
        </m:oMath>
      </m:oMathPara>
    </w:p>
    <w:p w14:paraId="7D13076C" w14:textId="67449BC0" w:rsidR="00FA0FA8" w:rsidRDefault="00FA0FA8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Multiplying this with 6</w:t>
      </w:r>
    </w:p>
    <w:p w14:paraId="4E17F362" w14:textId="543996BE" w:rsidR="00FA0FA8" w:rsidRPr="00300B8F" w:rsidRDefault="00FA0FA8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6x+5y≡</m:t>
          </m:r>
          <m:r>
            <w:rPr>
              <w:rFonts w:ascii="Cambria Math" w:hAnsi="Cambria Math" w:cs="Calibri"/>
              <w:sz w:val="22"/>
              <w:szCs w:val="22"/>
            </w:rPr>
            <m:t>0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mod 7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-(4)</m:t>
          </m:r>
        </m:oMath>
      </m:oMathPara>
    </w:p>
    <w:p w14:paraId="7402DDE8" w14:textId="70AB353E" w:rsidR="00300B8F" w:rsidRPr="00300B8F" w:rsidRDefault="00300B8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-(3</m:t>
          </m:r>
          <m:r>
            <w:rPr>
              <w:rFonts w:ascii="Cambria Math" w:hAnsi="Cambria Math" w:cs="Calibri"/>
              <w:sz w:val="22"/>
              <w:szCs w:val="22"/>
            </w:rPr>
            <m:t>)</m:t>
          </m:r>
        </m:oMath>
      </m:oMathPara>
    </w:p>
    <w:p w14:paraId="73268820" w14:textId="4058CF24" w:rsidR="00300B8F" w:rsidRPr="00300B8F" w:rsidRDefault="00300B8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2"/>
              <w:szCs w:val="22"/>
            </w:rPr>
            <m:t>x≡5(mod 7)</m:t>
          </m:r>
        </m:oMath>
      </m:oMathPara>
    </w:p>
    <w:p w14:paraId="2A0F62EF" w14:textId="7F1DCEA2" w:rsidR="00300B8F" w:rsidRDefault="00300B8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Substituting this in </w:t>
      </w:r>
      <m:oMath>
        <m:r>
          <w:rPr>
            <w:rFonts w:ascii="Cambria Math" w:hAnsi="Cambria Math" w:cs="Calibri"/>
            <w:sz w:val="22"/>
            <w:szCs w:val="22"/>
          </w:rPr>
          <m:t>(3)</m:t>
        </m:r>
      </m:oMath>
    </w:p>
    <w:p w14:paraId="358D08C0" w14:textId="656F94BF" w:rsidR="00300B8F" w:rsidRDefault="00300B8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writing </w:t>
      </w:r>
      <m:oMath>
        <m:r>
          <w:rPr>
            <w:rFonts w:ascii="Cambria Math" w:hAnsi="Cambria Math" w:cs="Calibri"/>
            <w:sz w:val="22"/>
            <w:szCs w:val="22"/>
          </w:rPr>
          <m:t>x≡5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mod 7</m:t>
            </m:r>
          </m:e>
        </m:d>
      </m:oMath>
      <w:r>
        <w:rPr>
          <w:rFonts w:ascii="Calibri" w:hAnsi="Calibri" w:cs="Calibri"/>
          <w:sz w:val="22"/>
          <w:szCs w:val="22"/>
        </w:rPr>
        <w:t xml:space="preserve"> as </w:t>
      </w:r>
      <m:oMath>
        <m:r>
          <w:rPr>
            <w:rFonts w:ascii="Cambria Math" w:hAnsi="Cambria Math" w:cs="Calibri"/>
            <w:sz w:val="22"/>
            <w:szCs w:val="22"/>
          </w:rPr>
          <m:t>x=7k+5</m:t>
        </m:r>
      </m:oMath>
      <w:r>
        <w:rPr>
          <w:rFonts w:ascii="Calibri" w:hAnsi="Calibri" w:cs="Calibri"/>
          <w:sz w:val="22"/>
          <w:szCs w:val="22"/>
        </w:rPr>
        <w:t xml:space="preserve">, where </w:t>
      </w:r>
      <m:oMath>
        <m:r>
          <w:rPr>
            <w:rFonts w:ascii="Cambria Math" w:hAnsi="Cambria Math" w:cs="Calibri"/>
            <w:sz w:val="22"/>
            <w:szCs w:val="22"/>
          </w:rPr>
          <m:t>k</m:t>
        </m:r>
        <m:r>
          <m:rPr>
            <m:scr m:val="double-struck"/>
          </m:rPr>
          <w:rPr>
            <w:rFonts w:ascii="Cambria Math" w:hAnsi="Cambria Math" w:cs="Calibri"/>
            <w:sz w:val="22"/>
            <w:szCs w:val="22"/>
          </w:rPr>
          <m:t>∈Z</m:t>
        </m:r>
      </m:oMath>
    </w:p>
    <w:p w14:paraId="04AA477F" w14:textId="7289C698" w:rsidR="00300B8F" w:rsidRPr="00300B8F" w:rsidRDefault="00300B8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2"/>
              <w:szCs w:val="22"/>
            </w:rPr>
            <m:t>7k+5+2y≡0(mod 7)</m:t>
          </m:r>
        </m:oMath>
      </m:oMathPara>
    </w:p>
    <w:p w14:paraId="2A94A098" w14:textId="43E69BD1" w:rsidR="00300B8F" w:rsidRPr="00300B8F" w:rsidRDefault="00300B8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2"/>
              <w:szCs w:val="22"/>
            </w:rPr>
            <m:t xml:space="preserve">2y≡-5 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mod 7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2y≡2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mod 7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y≡1(mod 7)</m:t>
          </m:r>
        </m:oMath>
      </m:oMathPara>
    </w:p>
    <w:p w14:paraId="00F47274" w14:textId="4CBC122D" w:rsidR="00300B8F" w:rsidRDefault="00300B8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Hence the answer is </w:t>
      </w:r>
    </w:p>
    <w:p w14:paraId="66121E23" w14:textId="6342297D" w:rsidR="00300B8F" w:rsidRPr="006025A2" w:rsidRDefault="00300B8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2"/>
              <w:szCs w:val="22"/>
            </w:rPr>
            <w:lastRenderedPageBreak/>
            <m:t>x=</m:t>
          </m:r>
          <m:r>
            <w:rPr>
              <w:rFonts w:ascii="Cambria Math" w:hAnsi="Cambria Math" w:cs="Calibri"/>
              <w:sz w:val="22"/>
              <w:szCs w:val="22"/>
            </w:rPr>
            <m:t>7k+5</m:t>
          </m:r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y=7k+1</m:t>
          </m:r>
        </m:oMath>
      </m:oMathPara>
    </w:p>
    <w:p w14:paraId="7C3E93DF" w14:textId="2CD0FAEC" w:rsidR="006025A2" w:rsidRPr="00300B8F" w:rsidRDefault="006025A2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where</m:t>
          </m:r>
          <m:r>
            <w:rPr>
              <w:rFonts w:ascii="Cambria Math" w:hAnsi="Cambria Math" w:cs="Calibri"/>
              <w:sz w:val="22"/>
              <w:szCs w:val="22"/>
            </w:rPr>
            <m:t xml:space="preserve"> k </m:t>
          </m:r>
          <m:r>
            <m:rPr>
              <m:scr m:val="double-struck"/>
            </m:rPr>
            <w:rPr>
              <w:rFonts w:ascii="Cambria Math" w:hAnsi="Cambria Math" w:cs="Calibri"/>
              <w:sz w:val="22"/>
              <w:szCs w:val="22"/>
            </w:rPr>
            <m:t>∈Z</m:t>
          </m:r>
        </m:oMath>
      </m:oMathPara>
    </w:p>
    <w:p w14:paraId="2F5C048E" w14:textId="3398F6EE" w:rsidR="00112A00" w:rsidRPr="00112A00" w:rsidRDefault="00112A00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1F1AE85" w14:textId="0FE7F8CE" w:rsidR="008D3283" w:rsidRDefault="00A13BC0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A13BC0">
        <w:rPr>
          <w:rFonts w:ascii="Calibri" w:hAnsi="Calibri" w:cs="Calibri"/>
          <w:b/>
          <w:sz w:val="22"/>
          <w:szCs w:val="22"/>
          <w:u w:val="single"/>
        </w:rPr>
        <w:t>Method 2</w:t>
      </w:r>
      <w:r>
        <w:rPr>
          <w:rFonts w:ascii="Calibri" w:hAnsi="Calibri" w:cs="Calibri"/>
          <w:sz w:val="22"/>
          <w:szCs w:val="22"/>
        </w:rPr>
        <w:t xml:space="preserve">: </w:t>
      </w:r>
      <w:r w:rsidR="00232271">
        <w:rPr>
          <w:rFonts w:ascii="Calibri" w:hAnsi="Calibri" w:cs="Calibri"/>
          <w:sz w:val="22"/>
          <w:szCs w:val="22"/>
        </w:rPr>
        <w:t>Using the Matrix Method</w:t>
      </w:r>
      <w:r>
        <w:rPr>
          <w:rFonts w:ascii="Calibri" w:hAnsi="Calibri" w:cs="Calibri"/>
          <w:sz w:val="22"/>
          <w:szCs w:val="22"/>
        </w:rPr>
        <w:t xml:space="preserve">, because the given values have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gcd</w:t>
      </w:r>
      <w:proofErr w:type="spellEnd"/>
      <w:r w:rsidR="00521229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="00521229">
        <w:rPr>
          <w:rFonts w:ascii="Calibri" w:hAnsi="Calibri" w:cs="Calibri"/>
          <w:sz w:val="22"/>
          <w:szCs w:val="22"/>
        </w:rPr>
        <w:t>val</w:t>
      </w:r>
      <w:r w:rsidR="008C3652">
        <w:rPr>
          <w:rFonts w:ascii="Calibri" w:hAnsi="Calibri" w:cs="Calibri"/>
          <w:sz w:val="22"/>
          <w:szCs w:val="22"/>
        </w:rPr>
        <w:t>s</w:t>
      </w:r>
      <w:proofErr w:type="spellEnd"/>
      <w:r w:rsidR="00521229">
        <w:rPr>
          <w:rFonts w:ascii="Calibri" w:hAnsi="Calibri" w:cs="Calibri"/>
          <w:sz w:val="22"/>
          <w:szCs w:val="22"/>
        </w:rPr>
        <w:t>, 7)</w:t>
      </w:r>
      <w:r>
        <w:rPr>
          <w:rFonts w:ascii="Calibri" w:hAnsi="Calibri" w:cs="Calibri"/>
          <w:sz w:val="22"/>
          <w:szCs w:val="22"/>
        </w:rPr>
        <w:t xml:space="preserve"> = 1</w:t>
      </w:r>
      <w:r w:rsidR="00F2197E">
        <w:rPr>
          <w:rFonts w:ascii="Calibri" w:hAnsi="Calibri" w:cs="Calibri"/>
          <w:sz w:val="22"/>
          <w:szCs w:val="22"/>
        </w:rPr>
        <w:t xml:space="preserve"> and using only matrix operations such that </w:t>
      </w:r>
      <w:proofErr w:type="spellStart"/>
      <w:r w:rsidR="00F2197E">
        <w:rPr>
          <w:rFonts w:ascii="Calibri" w:hAnsi="Calibri" w:cs="Calibri"/>
          <w:sz w:val="22"/>
          <w:szCs w:val="22"/>
        </w:rPr>
        <w:t>gcd</w:t>
      </w:r>
      <w:proofErr w:type="spellEnd"/>
      <w:r w:rsidR="00F2197E">
        <w:rPr>
          <w:rFonts w:ascii="Calibri" w:hAnsi="Calibri" w:cs="Calibri"/>
          <w:sz w:val="22"/>
          <w:szCs w:val="22"/>
        </w:rPr>
        <w:t>(operation, 7)=1</w:t>
      </w:r>
    </w:p>
    <w:p w14:paraId="14910D99" w14:textId="2133C474" w:rsidR="00A21C82" w:rsidRPr="00A21C82" w:rsidRDefault="006B6877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mod 7</m:t>
          </m:r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 xml:space="preserve"> </m:t>
          </m:r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mod 7</m:t>
          </m:r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 xml:space="preserve"> mod 7</m:t>
          </m:r>
        </m:oMath>
      </m:oMathPara>
    </w:p>
    <w:p w14:paraId="5A045767" w14:textId="77777777" w:rsidR="00A21C82" w:rsidRPr="00A21C82" w:rsidRDefault="00A21C82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617D2822" w14:textId="21A69453" w:rsidR="00A21C82" w:rsidRPr="00A21C82" w:rsidRDefault="00A21C82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7k+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7k+1</m:t>
                    </m:r>
                  </m:e>
                </m:mr>
              </m:m>
            </m:e>
          </m:d>
        </m:oMath>
      </m:oMathPara>
    </w:p>
    <w:p w14:paraId="699F9163" w14:textId="4FD5BA36" w:rsidR="00A21C82" w:rsidRDefault="00A21C82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is the required solution</w:t>
      </w:r>
      <w:r w:rsidR="00B17975">
        <w:rPr>
          <w:rFonts w:ascii="Calibri" w:hAnsi="Calibri" w:cs="Calibri"/>
          <w:sz w:val="22"/>
          <w:szCs w:val="22"/>
        </w:rPr>
        <w:t>.</w:t>
      </w:r>
    </w:p>
    <w:p w14:paraId="1FC0F8EA" w14:textId="22B91DA3" w:rsidR="008D3283" w:rsidRPr="00142A93" w:rsidRDefault="005410FE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5" w:name="_Toc528426271"/>
      <w:r>
        <w:rPr>
          <w:rFonts w:ascii="Calibri" w:hAnsi="Calibri" w:cs="Calibri"/>
          <w:color w:val="auto"/>
          <w:sz w:val="22"/>
          <w:szCs w:val="24"/>
        </w:rPr>
        <w:t>B 2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.2 </w:t>
      </w:r>
      <w:r w:rsidR="00CE7BF5">
        <w:rPr>
          <w:rFonts w:ascii="Calibri" w:hAnsi="Calibri" w:cs="Calibri"/>
          <w:color w:val="auto"/>
          <w:sz w:val="22"/>
          <w:szCs w:val="24"/>
        </w:rPr>
        <w:t>Determining the complete set of solutions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25"/>
    </w:p>
    <w:p w14:paraId="30B7E1B4" w14:textId="646862F1" w:rsidR="00B0427B" w:rsidRDefault="00B0427B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have,</w:t>
      </w:r>
    </w:p>
    <w:p w14:paraId="788F577E" w14:textId="77777777" w:rsidR="00B0427B" w:rsidRPr="006025A2" w:rsidRDefault="00B0427B" w:rsidP="00B0427B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2"/>
              <w:szCs w:val="22"/>
            </w:rPr>
            <m:t>x=7k+5</m:t>
          </m:r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y=7k+1</m:t>
          </m:r>
        </m:oMath>
      </m:oMathPara>
    </w:p>
    <w:p w14:paraId="2E1C6334" w14:textId="77777777" w:rsidR="00B0427B" w:rsidRPr="00300B8F" w:rsidRDefault="00B0427B" w:rsidP="00B0427B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where</m:t>
          </m:r>
          <m:r>
            <w:rPr>
              <w:rFonts w:ascii="Cambria Math" w:hAnsi="Cambria Math" w:cs="Calibri"/>
              <w:sz w:val="22"/>
              <w:szCs w:val="22"/>
            </w:rPr>
            <m:t xml:space="preserve"> k</m:t>
          </m:r>
          <m:r>
            <m:rPr>
              <m:scr m:val="double-struck"/>
            </m:rPr>
            <w:rPr>
              <w:rFonts w:ascii="Cambria Math" w:hAnsi="Cambria Math" w:cs="Calibri"/>
              <w:sz w:val="22"/>
              <w:szCs w:val="22"/>
            </w:rPr>
            <m:t xml:space="preserve"> ∈Z</m:t>
          </m:r>
        </m:oMath>
      </m:oMathPara>
    </w:p>
    <w:p w14:paraId="0096ADF0" w14:textId="6BFAF49B" w:rsidR="008D3283" w:rsidRPr="006E0291" w:rsidRDefault="006F212C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m:rPr>
              <m:scr m:val="double-struck"/>
            </m:rPr>
            <w:rPr>
              <w:rFonts w:ascii="Cambria Math" w:hAnsi="Cambria Math" w:cs="Calibri"/>
              <w:sz w:val="22"/>
              <w:szCs w:val="22"/>
            </w:rPr>
            <m:t>Z=</m:t>
          </m:r>
          <m:d>
            <m:dPr>
              <m:begChr m:val="{"/>
              <m:endChr m:val="}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.  .  . -3,-2,-1,0,1,2,3  .  .  .</m:t>
              </m:r>
            </m:e>
          </m:d>
        </m:oMath>
      </m:oMathPara>
    </w:p>
    <w:p w14:paraId="1586CBEE" w14:textId="5E453507" w:rsidR="006E0291" w:rsidRDefault="006E0291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Substituting these values,</w:t>
      </w:r>
    </w:p>
    <w:p w14:paraId="7A82423A" w14:textId="579145A0" w:rsidR="006E0291" w:rsidRPr="006E0291" w:rsidRDefault="006E0291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x=  .  .  . -16,-9,-2,5,12,19,26 .  .  .</m:t>
          </m:r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y=  .  .  .-20,-13,-6,1,8,15,22 .  .  .</m:t>
          </m:r>
        </m:oMath>
      </m:oMathPara>
    </w:p>
    <w:p w14:paraId="2F9B8430" w14:textId="77777777" w:rsidR="008D3283" w:rsidRDefault="008D3283" w:rsidP="008D3283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7C2B0186" w14:textId="65357999" w:rsidR="008D3283" w:rsidRPr="00142A93" w:rsidRDefault="005410FE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6" w:name="_Toc528426272"/>
      <w:r>
        <w:rPr>
          <w:rFonts w:ascii="Calibri" w:hAnsi="Calibri" w:cs="Calibri"/>
          <w:color w:val="auto"/>
          <w:sz w:val="22"/>
          <w:szCs w:val="24"/>
        </w:rPr>
        <w:t>B 2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.3 </w:t>
      </w:r>
      <w:r w:rsidR="001A3FFD">
        <w:rPr>
          <w:rFonts w:ascii="Calibri" w:hAnsi="Calibri" w:cs="Calibri"/>
          <w:color w:val="auto"/>
          <w:sz w:val="22"/>
          <w:szCs w:val="24"/>
        </w:rPr>
        <w:t>Verification of the set of solutions</w:t>
      </w:r>
      <w:r>
        <w:rPr>
          <w:rFonts w:ascii="Calibri" w:hAnsi="Calibri" w:cs="Calibri"/>
          <w:color w:val="auto"/>
          <w:sz w:val="22"/>
          <w:szCs w:val="24"/>
        </w:rPr>
        <w:t>:</w:t>
      </w:r>
      <w:bookmarkEnd w:id="26"/>
    </w:p>
    <w:p w14:paraId="18E66017" w14:textId="75B8150D" w:rsidR="008D3283" w:rsidRPr="00EC338A" w:rsidRDefault="004813CA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Verified using MATLAB</w:t>
      </w:r>
    </w:p>
    <w:p w14:paraId="4862B4A3" w14:textId="77777777" w:rsidR="008D3283" w:rsidRDefault="008D3283" w:rsidP="003C708F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br w:type="page"/>
      </w:r>
      <w:bookmarkStart w:id="27" w:name="_GoBack"/>
      <w:bookmarkEnd w:id="27"/>
    </w:p>
    <w:p w14:paraId="0DB8A417" w14:textId="77777777" w:rsidR="000535AE" w:rsidRPr="0001187D" w:rsidRDefault="000535AE" w:rsidP="00C237FF">
      <w:pPr>
        <w:jc w:val="right"/>
        <w:rPr>
          <w:rFonts w:ascii="Calibri" w:hAnsi="Calibri" w:cs="Calibri"/>
          <w:b/>
        </w:rPr>
      </w:pPr>
      <w:r w:rsidRPr="000535AE">
        <w:rPr>
          <w:rFonts w:ascii="Calibri" w:hAnsi="Calibri" w:cs="Calibri"/>
          <w:b/>
        </w:rPr>
        <w:lastRenderedPageBreak/>
        <w:t>Bibliography</w:t>
      </w:r>
    </w:p>
    <w:p w14:paraId="7F7BB5C8" w14:textId="77777777" w:rsidR="000535AE" w:rsidRPr="0001187D" w:rsidRDefault="000535AE" w:rsidP="000535AE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________________________________________________________________________________</w:t>
      </w:r>
    </w:p>
    <w:p w14:paraId="47F9B909" w14:textId="77777777" w:rsidR="000535AE" w:rsidRPr="0001187D" w:rsidRDefault="000535AE" w:rsidP="000535AE">
      <w:pPr>
        <w:rPr>
          <w:rFonts w:ascii="Calibri" w:hAnsi="Calibri" w:cs="Calibri"/>
        </w:rPr>
      </w:pPr>
    </w:p>
    <w:p w14:paraId="6ADE1BEF" w14:textId="3F160887" w:rsidR="00CF67D4" w:rsidRDefault="00CF67D4" w:rsidP="0055739F">
      <w:pPr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bCs/>
          <w:sz w:val="22"/>
        </w:rPr>
      </w:pPr>
      <w:proofErr w:type="spellStart"/>
      <w:r w:rsidRPr="00CF67D4">
        <w:rPr>
          <w:rFonts w:ascii="Calibri" w:hAnsi="Calibri" w:cs="Calibri"/>
          <w:bCs/>
          <w:sz w:val="22"/>
        </w:rPr>
        <w:t>Diffie-</w:t>
      </w:r>
      <w:proofErr w:type="gramStart"/>
      <w:r w:rsidRPr="00CF67D4">
        <w:rPr>
          <w:rFonts w:ascii="Calibri" w:hAnsi="Calibri" w:cs="Calibri"/>
          <w:bCs/>
          <w:sz w:val="22"/>
        </w:rPr>
        <w:t>Hellman:Key</w:t>
      </w:r>
      <w:proofErr w:type="spellEnd"/>
      <w:proofErr w:type="gramEnd"/>
      <w:r w:rsidRPr="00CF67D4">
        <w:rPr>
          <w:rFonts w:ascii="Calibri" w:hAnsi="Calibri" w:cs="Calibri"/>
          <w:bCs/>
          <w:sz w:val="22"/>
        </w:rPr>
        <w:t xml:space="preserve"> Exchange and Public Key</w:t>
      </w:r>
      <w:r w:rsidR="00151C16">
        <w:rPr>
          <w:rFonts w:ascii="Calibri" w:hAnsi="Calibri" w:cs="Calibri"/>
          <w:bCs/>
          <w:sz w:val="22"/>
        </w:rPr>
        <w:t xml:space="preserve"> Cryptosystems</w:t>
      </w:r>
      <w:r>
        <w:rPr>
          <w:rFonts w:ascii="Calibri" w:hAnsi="Calibri" w:cs="Calibri"/>
          <w:bCs/>
          <w:sz w:val="22"/>
        </w:rPr>
        <w:t xml:space="preserve">, </w:t>
      </w:r>
      <w:proofErr w:type="spellStart"/>
      <w:r w:rsidRPr="009F66F2">
        <w:rPr>
          <w:rFonts w:ascii="Calibri" w:hAnsi="Calibri" w:cs="Calibri"/>
          <w:bCs/>
          <w:i/>
          <w:sz w:val="22"/>
        </w:rPr>
        <w:t>Sivanagaswathi</w:t>
      </w:r>
      <w:proofErr w:type="spellEnd"/>
      <w:r w:rsidRPr="009F66F2">
        <w:rPr>
          <w:rFonts w:ascii="Calibri" w:hAnsi="Calibri" w:cs="Calibri"/>
          <w:bCs/>
          <w:i/>
          <w:sz w:val="22"/>
        </w:rPr>
        <w:t xml:space="preserve"> </w:t>
      </w:r>
      <w:proofErr w:type="spellStart"/>
      <w:r w:rsidRPr="009F66F2">
        <w:rPr>
          <w:rFonts w:ascii="Calibri" w:hAnsi="Calibri" w:cs="Calibri"/>
          <w:bCs/>
          <w:i/>
          <w:sz w:val="22"/>
        </w:rPr>
        <w:t>Kallam</w:t>
      </w:r>
      <w:proofErr w:type="spellEnd"/>
      <w:r w:rsidR="0055739F">
        <w:rPr>
          <w:rFonts w:ascii="Calibri" w:hAnsi="Calibri" w:cs="Calibri"/>
          <w:bCs/>
          <w:sz w:val="22"/>
        </w:rPr>
        <w:t>.</w:t>
      </w:r>
    </w:p>
    <w:p w14:paraId="4B51F623" w14:textId="2E889850" w:rsidR="0055739F" w:rsidRPr="009F66F2" w:rsidRDefault="0055739F" w:rsidP="0055739F">
      <w:pPr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bCs/>
          <w:i/>
          <w:sz w:val="22"/>
        </w:rPr>
      </w:pPr>
      <w:r w:rsidRPr="0055739F">
        <w:rPr>
          <w:rFonts w:ascii="Calibri" w:hAnsi="Calibri" w:cs="Calibri"/>
          <w:bCs/>
          <w:sz w:val="22"/>
        </w:rPr>
        <w:t>Diffie-Hellman and Its Application in</w:t>
      </w:r>
      <w:r>
        <w:rPr>
          <w:rFonts w:ascii="Calibri" w:hAnsi="Calibri" w:cs="Calibri"/>
          <w:bCs/>
          <w:sz w:val="22"/>
        </w:rPr>
        <w:t xml:space="preserve"> </w:t>
      </w:r>
      <w:r w:rsidRPr="0055739F">
        <w:rPr>
          <w:rFonts w:ascii="Calibri" w:hAnsi="Calibri" w:cs="Calibri"/>
          <w:bCs/>
          <w:sz w:val="22"/>
        </w:rPr>
        <w:t>Security Protocols</w:t>
      </w:r>
      <w:r w:rsidR="00A36B58">
        <w:rPr>
          <w:rFonts w:ascii="Calibri" w:hAnsi="Calibri" w:cs="Calibri"/>
          <w:bCs/>
          <w:sz w:val="22"/>
        </w:rPr>
        <w:t xml:space="preserve"> (2012)</w:t>
      </w:r>
      <w:r>
        <w:rPr>
          <w:rFonts w:ascii="Calibri" w:hAnsi="Calibri" w:cs="Calibri"/>
          <w:bCs/>
          <w:sz w:val="22"/>
        </w:rPr>
        <w:t xml:space="preserve">, </w:t>
      </w:r>
      <w:r w:rsidRPr="009F66F2">
        <w:rPr>
          <w:rFonts w:ascii="Calibri" w:hAnsi="Calibri" w:cs="Calibri"/>
          <w:bCs/>
          <w:i/>
          <w:sz w:val="22"/>
        </w:rPr>
        <w:t xml:space="preserve">Maryam Ahmed, </w:t>
      </w:r>
      <w:proofErr w:type="spellStart"/>
      <w:r w:rsidRPr="009F66F2">
        <w:rPr>
          <w:rFonts w:ascii="Calibri" w:hAnsi="Calibri" w:cs="Calibri"/>
          <w:bCs/>
          <w:i/>
          <w:sz w:val="22"/>
        </w:rPr>
        <w:t>Baharan</w:t>
      </w:r>
      <w:proofErr w:type="spellEnd"/>
      <w:r w:rsidRPr="009F66F2">
        <w:rPr>
          <w:rFonts w:ascii="Calibri" w:hAnsi="Calibri" w:cs="Calibri"/>
          <w:bCs/>
          <w:i/>
          <w:sz w:val="22"/>
        </w:rPr>
        <w:t xml:space="preserve"> </w:t>
      </w:r>
      <w:proofErr w:type="spellStart"/>
      <w:r w:rsidRPr="009F66F2">
        <w:rPr>
          <w:rFonts w:ascii="Calibri" w:hAnsi="Calibri" w:cs="Calibri"/>
          <w:bCs/>
          <w:i/>
          <w:sz w:val="22"/>
        </w:rPr>
        <w:t>Sanjabi</w:t>
      </w:r>
      <w:proofErr w:type="spellEnd"/>
      <w:r w:rsidRPr="009F66F2">
        <w:rPr>
          <w:rFonts w:ascii="Calibri" w:hAnsi="Calibri" w:cs="Calibri"/>
          <w:bCs/>
          <w:i/>
          <w:sz w:val="22"/>
        </w:rPr>
        <w:t xml:space="preserve">, </w:t>
      </w:r>
      <w:proofErr w:type="spellStart"/>
      <w:r w:rsidRPr="009F66F2">
        <w:rPr>
          <w:rFonts w:ascii="Calibri" w:hAnsi="Calibri" w:cs="Calibri"/>
          <w:bCs/>
          <w:i/>
          <w:sz w:val="22"/>
        </w:rPr>
        <w:t>Difo</w:t>
      </w:r>
      <w:proofErr w:type="spellEnd"/>
      <w:r w:rsidRPr="009F66F2">
        <w:rPr>
          <w:rFonts w:ascii="Calibri" w:hAnsi="Calibri" w:cs="Calibri"/>
          <w:bCs/>
          <w:i/>
          <w:sz w:val="22"/>
        </w:rPr>
        <w:t xml:space="preserve"> </w:t>
      </w:r>
      <w:proofErr w:type="spellStart"/>
      <w:r w:rsidRPr="009F66F2">
        <w:rPr>
          <w:rFonts w:ascii="Calibri" w:hAnsi="Calibri" w:cs="Calibri"/>
          <w:bCs/>
          <w:i/>
          <w:sz w:val="22"/>
        </w:rPr>
        <w:t>Aldiaz</w:t>
      </w:r>
      <w:proofErr w:type="spellEnd"/>
      <w:r w:rsidRPr="009F66F2">
        <w:rPr>
          <w:rFonts w:ascii="Calibri" w:hAnsi="Calibri" w:cs="Calibri"/>
          <w:bCs/>
          <w:i/>
          <w:sz w:val="22"/>
        </w:rPr>
        <w:t xml:space="preserve">, Amirhossein Rezaei, Habeeb </w:t>
      </w:r>
      <w:proofErr w:type="spellStart"/>
      <w:r w:rsidRPr="009F66F2">
        <w:rPr>
          <w:rFonts w:ascii="Calibri" w:hAnsi="Calibri" w:cs="Calibri"/>
          <w:bCs/>
          <w:i/>
          <w:sz w:val="22"/>
        </w:rPr>
        <w:t>Omotunde</w:t>
      </w:r>
      <w:proofErr w:type="spellEnd"/>
    </w:p>
    <w:bookmarkEnd w:id="16"/>
    <w:p w14:paraId="231798AB" w14:textId="2B65DABA" w:rsidR="00982DE7" w:rsidRPr="00AF1FA3" w:rsidRDefault="00982DE7" w:rsidP="00151C16">
      <w:pPr>
        <w:jc w:val="both"/>
        <w:rPr>
          <w:rFonts w:ascii="Calibri" w:hAnsi="Calibri" w:cs="Calibri"/>
          <w:sz w:val="22"/>
        </w:rPr>
      </w:pPr>
    </w:p>
    <w:sectPr w:rsidR="00982DE7" w:rsidRPr="00AF1FA3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C3D30" w14:textId="77777777" w:rsidR="005E2883" w:rsidRDefault="005E2883">
      <w:r>
        <w:separator/>
      </w:r>
    </w:p>
  </w:endnote>
  <w:endnote w:type="continuationSeparator" w:id="0">
    <w:p w14:paraId="4CD6C55D" w14:textId="77777777" w:rsidR="005E2883" w:rsidRDefault="005E2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8D54" w14:textId="77777777" w:rsidR="00D01BEE" w:rsidRPr="009D4E60" w:rsidRDefault="00D01BEE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4F1ADD4E"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250"/>
      <w:gridCol w:w="6110"/>
    </w:tblGrid>
    <w:tr w:rsidR="00D01BEE" w:rsidRPr="009D4E60" w14:paraId="5C788A15" w14:textId="77777777" w:rsidTr="00047F02">
      <w:trPr>
        <w:trHeight w:hRule="exact" w:val="280"/>
      </w:trPr>
      <w:tc>
        <w:tcPr>
          <w:tcW w:w="3250" w:type="dxa"/>
          <w:vAlign w:val="center"/>
        </w:tcPr>
        <w:p w14:paraId="3554AC34" w14:textId="4136264A" w:rsidR="00D01BEE" w:rsidRPr="009D4E60" w:rsidRDefault="00D01BEE" w:rsidP="00E36AD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CSC201A – Discrete Mathematics - I</w:t>
          </w:r>
        </w:p>
      </w:tc>
      <w:tc>
        <w:tcPr>
          <w:tcW w:w="6110" w:type="dxa"/>
          <w:vAlign w:val="center"/>
        </w:tcPr>
        <w:p w14:paraId="0C5F14D2" w14:textId="77777777" w:rsidR="00D01BEE" w:rsidRPr="009D4E60" w:rsidRDefault="00D01BEE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</w:rPr>
            <w:t>10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36AE6C2B" w14:textId="77777777" w:rsidR="00D01BEE" w:rsidRPr="009D4E60" w:rsidRDefault="00D01BEE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17562704" w14:textId="77777777" w:rsidR="00D01BEE" w:rsidRDefault="00D01BEE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B2B1F" w14:textId="77777777" w:rsidR="00D01BEE" w:rsidRDefault="00D01BEE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D01BEE" w14:paraId="62522C2C" w14:textId="77777777" w:rsidTr="006646F4">
      <w:trPr>
        <w:trHeight w:hRule="exact" w:val="280"/>
      </w:trPr>
      <w:tc>
        <w:tcPr>
          <w:tcW w:w="6481" w:type="dxa"/>
          <w:vAlign w:val="center"/>
        </w:tcPr>
        <w:p w14:paraId="5DD227EA" w14:textId="77777777" w:rsidR="00D01BEE" w:rsidRDefault="00D01BEE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057590F8" w14:textId="77777777" w:rsidR="00D01BEE" w:rsidRDefault="00D01BEE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</w:t>
    </w:r>
    <w:r>
      <w:rPr>
        <w:noProof/>
      </w:rPr>
      <w:fldChar w:fldCharType="end"/>
    </w:r>
  </w:p>
  <w:p w14:paraId="0A472CAD" w14:textId="77777777" w:rsidR="00D01BEE" w:rsidRDefault="00D01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C2878" w14:textId="77777777" w:rsidR="00D01BEE" w:rsidRDefault="00D01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375E8" w14:textId="77777777" w:rsidR="005E2883" w:rsidRDefault="005E2883">
      <w:r>
        <w:separator/>
      </w:r>
    </w:p>
  </w:footnote>
  <w:footnote w:type="continuationSeparator" w:id="0">
    <w:p w14:paraId="1AF962FE" w14:textId="77777777" w:rsidR="005E2883" w:rsidRDefault="005E2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D0800" w14:textId="77777777" w:rsidR="00D01BEE" w:rsidRDefault="00D01BEE">
    <w:pPr>
      <w:pStyle w:val="Header"/>
      <w:rPr>
        <w:sz w:val="20"/>
      </w:rPr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D27D2" w14:textId="77777777" w:rsidR="00D01BEE" w:rsidRDefault="00D01BEE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9" w15:restartNumberingAfterBreak="0">
    <w:nsid w:val="595D18B5"/>
    <w:multiLevelType w:val="hybridMultilevel"/>
    <w:tmpl w:val="D9D2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6796BE5"/>
    <w:multiLevelType w:val="hybridMultilevel"/>
    <w:tmpl w:val="28D624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156EC"/>
    <w:multiLevelType w:val="hybridMultilevel"/>
    <w:tmpl w:val="56CE8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4"/>
  </w:num>
  <w:num w:numId="5">
    <w:abstractNumId w:val="3"/>
  </w:num>
  <w:num w:numId="6">
    <w:abstractNumId w:val="14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2"/>
  </w:num>
  <w:num w:numId="12">
    <w:abstractNumId w:val="6"/>
  </w:num>
  <w:num w:numId="13">
    <w:abstractNumId w:val="1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100A9"/>
    <w:rsid w:val="00010A44"/>
    <w:rsid w:val="00022014"/>
    <w:rsid w:val="0002417C"/>
    <w:rsid w:val="00027662"/>
    <w:rsid w:val="0003094D"/>
    <w:rsid w:val="00036B54"/>
    <w:rsid w:val="00047F02"/>
    <w:rsid w:val="000535AE"/>
    <w:rsid w:val="000535C3"/>
    <w:rsid w:val="000560EF"/>
    <w:rsid w:val="00081346"/>
    <w:rsid w:val="00097A43"/>
    <w:rsid w:val="000A7EAF"/>
    <w:rsid w:val="000C1DCD"/>
    <w:rsid w:val="000C4F39"/>
    <w:rsid w:val="000D7E72"/>
    <w:rsid w:val="000E037E"/>
    <w:rsid w:val="000E2346"/>
    <w:rsid w:val="000F094E"/>
    <w:rsid w:val="000F78ED"/>
    <w:rsid w:val="00112A00"/>
    <w:rsid w:val="0012176F"/>
    <w:rsid w:val="0013394C"/>
    <w:rsid w:val="00142A93"/>
    <w:rsid w:val="0015004A"/>
    <w:rsid w:val="00151C16"/>
    <w:rsid w:val="001533D0"/>
    <w:rsid w:val="00163F51"/>
    <w:rsid w:val="00173F7B"/>
    <w:rsid w:val="00193560"/>
    <w:rsid w:val="001A3FFD"/>
    <w:rsid w:val="001B1133"/>
    <w:rsid w:val="001B331B"/>
    <w:rsid w:val="001B3F73"/>
    <w:rsid w:val="001B534B"/>
    <w:rsid w:val="001C5924"/>
    <w:rsid w:val="001E3243"/>
    <w:rsid w:val="001F09E6"/>
    <w:rsid w:val="002119CA"/>
    <w:rsid w:val="00232271"/>
    <w:rsid w:val="0023379E"/>
    <w:rsid w:val="00245442"/>
    <w:rsid w:val="002454BC"/>
    <w:rsid w:val="00274827"/>
    <w:rsid w:val="00276C70"/>
    <w:rsid w:val="00290425"/>
    <w:rsid w:val="00292FEC"/>
    <w:rsid w:val="002931A3"/>
    <w:rsid w:val="00295F5B"/>
    <w:rsid w:val="002D5E14"/>
    <w:rsid w:val="002E2576"/>
    <w:rsid w:val="002E6348"/>
    <w:rsid w:val="002E6579"/>
    <w:rsid w:val="00300B8F"/>
    <w:rsid w:val="00323618"/>
    <w:rsid w:val="0035121E"/>
    <w:rsid w:val="003540DB"/>
    <w:rsid w:val="003C3DCF"/>
    <w:rsid w:val="003C625E"/>
    <w:rsid w:val="003C6E19"/>
    <w:rsid w:val="003C708F"/>
    <w:rsid w:val="003D3EE6"/>
    <w:rsid w:val="003E109F"/>
    <w:rsid w:val="003E220F"/>
    <w:rsid w:val="0040070B"/>
    <w:rsid w:val="00413B0B"/>
    <w:rsid w:val="004159D7"/>
    <w:rsid w:val="00415E41"/>
    <w:rsid w:val="0041624A"/>
    <w:rsid w:val="0042055B"/>
    <w:rsid w:val="0042300C"/>
    <w:rsid w:val="00427F63"/>
    <w:rsid w:val="00435573"/>
    <w:rsid w:val="004368AC"/>
    <w:rsid w:val="004456A0"/>
    <w:rsid w:val="004456D4"/>
    <w:rsid w:val="0045019C"/>
    <w:rsid w:val="004813CA"/>
    <w:rsid w:val="00484CB9"/>
    <w:rsid w:val="004953E1"/>
    <w:rsid w:val="004A191C"/>
    <w:rsid w:val="004B7A28"/>
    <w:rsid w:val="004D17B2"/>
    <w:rsid w:val="004D45DF"/>
    <w:rsid w:val="004F7411"/>
    <w:rsid w:val="00502E39"/>
    <w:rsid w:val="00521229"/>
    <w:rsid w:val="0052416C"/>
    <w:rsid w:val="005317C2"/>
    <w:rsid w:val="00537097"/>
    <w:rsid w:val="00540B40"/>
    <w:rsid w:val="005410FE"/>
    <w:rsid w:val="00551B59"/>
    <w:rsid w:val="00554825"/>
    <w:rsid w:val="0055739F"/>
    <w:rsid w:val="00557DB6"/>
    <w:rsid w:val="00593314"/>
    <w:rsid w:val="005A6AB0"/>
    <w:rsid w:val="005B1EC0"/>
    <w:rsid w:val="005B4FE1"/>
    <w:rsid w:val="005D1F4B"/>
    <w:rsid w:val="005E2883"/>
    <w:rsid w:val="005E4E9C"/>
    <w:rsid w:val="0060203E"/>
    <w:rsid w:val="006025A2"/>
    <w:rsid w:val="00604400"/>
    <w:rsid w:val="006330E0"/>
    <w:rsid w:val="00657777"/>
    <w:rsid w:val="006646F4"/>
    <w:rsid w:val="006A41A0"/>
    <w:rsid w:val="006B4E5F"/>
    <w:rsid w:val="006B6877"/>
    <w:rsid w:val="006C37C4"/>
    <w:rsid w:val="006D5295"/>
    <w:rsid w:val="006E0291"/>
    <w:rsid w:val="006F212C"/>
    <w:rsid w:val="006F5D89"/>
    <w:rsid w:val="00705E6B"/>
    <w:rsid w:val="0071428A"/>
    <w:rsid w:val="00714CB4"/>
    <w:rsid w:val="00730F27"/>
    <w:rsid w:val="0074567E"/>
    <w:rsid w:val="00750073"/>
    <w:rsid w:val="00757E0A"/>
    <w:rsid w:val="007B458B"/>
    <w:rsid w:val="007C1A05"/>
    <w:rsid w:val="007C28F8"/>
    <w:rsid w:val="007C6167"/>
    <w:rsid w:val="007D40CC"/>
    <w:rsid w:val="007F3D75"/>
    <w:rsid w:val="008300BF"/>
    <w:rsid w:val="00835016"/>
    <w:rsid w:val="00851E4B"/>
    <w:rsid w:val="008528F9"/>
    <w:rsid w:val="00860898"/>
    <w:rsid w:val="0086245D"/>
    <w:rsid w:val="008963E2"/>
    <w:rsid w:val="008A3E47"/>
    <w:rsid w:val="008C3652"/>
    <w:rsid w:val="008D3283"/>
    <w:rsid w:val="008D58CF"/>
    <w:rsid w:val="008E23B3"/>
    <w:rsid w:val="008F0426"/>
    <w:rsid w:val="0091590E"/>
    <w:rsid w:val="00932E71"/>
    <w:rsid w:val="00982DE7"/>
    <w:rsid w:val="009A40F5"/>
    <w:rsid w:val="009B0027"/>
    <w:rsid w:val="009B69AC"/>
    <w:rsid w:val="009D451D"/>
    <w:rsid w:val="009D4E60"/>
    <w:rsid w:val="009D5A53"/>
    <w:rsid w:val="009F66F2"/>
    <w:rsid w:val="00A13BC0"/>
    <w:rsid w:val="00A21C82"/>
    <w:rsid w:val="00A35642"/>
    <w:rsid w:val="00A35AD1"/>
    <w:rsid w:val="00A36B58"/>
    <w:rsid w:val="00A402FC"/>
    <w:rsid w:val="00A62E8E"/>
    <w:rsid w:val="00A66B24"/>
    <w:rsid w:val="00AC4335"/>
    <w:rsid w:val="00AE0901"/>
    <w:rsid w:val="00AE4076"/>
    <w:rsid w:val="00AF03D5"/>
    <w:rsid w:val="00AF1FA3"/>
    <w:rsid w:val="00B03C87"/>
    <w:rsid w:val="00B0427B"/>
    <w:rsid w:val="00B04A6E"/>
    <w:rsid w:val="00B13AE8"/>
    <w:rsid w:val="00B1728E"/>
    <w:rsid w:val="00B17975"/>
    <w:rsid w:val="00B3332D"/>
    <w:rsid w:val="00B61BA3"/>
    <w:rsid w:val="00B623FB"/>
    <w:rsid w:val="00B62839"/>
    <w:rsid w:val="00B77803"/>
    <w:rsid w:val="00B77DEA"/>
    <w:rsid w:val="00B8254A"/>
    <w:rsid w:val="00B91F90"/>
    <w:rsid w:val="00B92A0F"/>
    <w:rsid w:val="00B93600"/>
    <w:rsid w:val="00BC50BC"/>
    <w:rsid w:val="00BE3339"/>
    <w:rsid w:val="00BE7B80"/>
    <w:rsid w:val="00BF4B80"/>
    <w:rsid w:val="00C023CB"/>
    <w:rsid w:val="00C0410A"/>
    <w:rsid w:val="00C237FF"/>
    <w:rsid w:val="00C3776C"/>
    <w:rsid w:val="00C42136"/>
    <w:rsid w:val="00C465E0"/>
    <w:rsid w:val="00C71A7F"/>
    <w:rsid w:val="00C74BF4"/>
    <w:rsid w:val="00CE7BF5"/>
    <w:rsid w:val="00CF67D4"/>
    <w:rsid w:val="00D01BEE"/>
    <w:rsid w:val="00D200E2"/>
    <w:rsid w:val="00D268E8"/>
    <w:rsid w:val="00D70268"/>
    <w:rsid w:val="00D832E7"/>
    <w:rsid w:val="00D87C3C"/>
    <w:rsid w:val="00D97A00"/>
    <w:rsid w:val="00DA4418"/>
    <w:rsid w:val="00DA53EF"/>
    <w:rsid w:val="00DB15B2"/>
    <w:rsid w:val="00DC0D77"/>
    <w:rsid w:val="00DD5B2F"/>
    <w:rsid w:val="00DE104C"/>
    <w:rsid w:val="00E04020"/>
    <w:rsid w:val="00E11ADA"/>
    <w:rsid w:val="00E12F3D"/>
    <w:rsid w:val="00E1683C"/>
    <w:rsid w:val="00E22287"/>
    <w:rsid w:val="00E34915"/>
    <w:rsid w:val="00E3654E"/>
    <w:rsid w:val="00E36AD3"/>
    <w:rsid w:val="00E43778"/>
    <w:rsid w:val="00E828B1"/>
    <w:rsid w:val="00E85847"/>
    <w:rsid w:val="00E93699"/>
    <w:rsid w:val="00EC338A"/>
    <w:rsid w:val="00ED634B"/>
    <w:rsid w:val="00EE6905"/>
    <w:rsid w:val="00F2197E"/>
    <w:rsid w:val="00F229E8"/>
    <w:rsid w:val="00F53ACA"/>
    <w:rsid w:val="00F550C3"/>
    <w:rsid w:val="00F66BBD"/>
    <w:rsid w:val="00F85124"/>
    <w:rsid w:val="00FA0AFB"/>
    <w:rsid w:val="00FA0FA8"/>
    <w:rsid w:val="00FA7458"/>
    <w:rsid w:val="00FD5EDB"/>
    <w:rsid w:val="00FD6808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E9130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0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8528F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92FEC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112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A688A4-6DA8-411A-9BA6-BC56B31683C3}" type="doc">
      <dgm:prSet loTypeId="urn:microsoft.com/office/officeart/2005/8/layout/cycle2" loCatId="cycle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07C19890-0C59-4933-95C1-44CF5373A5A6}">
      <dgm:prSet phldrT="[Text]" custT="1"/>
      <dgm:spPr/>
      <dgm:t>
        <a:bodyPr/>
        <a:lstStyle/>
        <a:p>
          <a:r>
            <a:rPr lang="en-US" sz="3100"/>
            <a:t>Foo</a:t>
          </a:r>
        </a:p>
        <a:p>
          <a:r>
            <a:rPr lang="en-US" sz="1600"/>
            <a:t>(knows p, g, A)</a:t>
          </a:r>
        </a:p>
      </dgm:t>
    </dgm:pt>
    <dgm:pt modelId="{D5D12040-08E9-4A6F-88B1-D531D177F019}" type="parTrans" cxnId="{030FA88A-FBAD-474E-A960-D46E0C5D41C1}">
      <dgm:prSet/>
      <dgm:spPr/>
      <dgm:t>
        <a:bodyPr/>
        <a:lstStyle/>
        <a:p>
          <a:endParaRPr lang="en-US"/>
        </a:p>
      </dgm:t>
    </dgm:pt>
    <dgm:pt modelId="{908C3332-A53F-47EB-97A8-25555B159E02}" type="sibTrans" cxnId="{030FA88A-FBAD-474E-A960-D46E0C5D41C1}">
      <dgm:prSet custT="1"/>
      <dgm:spPr/>
      <dgm:t>
        <a:bodyPr/>
        <a:lstStyle/>
        <a:p>
          <a:r>
            <a:rPr lang="en-US" sz="2000"/>
            <a:t>g</a:t>
          </a:r>
          <a:r>
            <a:rPr lang="en-US" sz="2000" baseline="30000"/>
            <a:t>A</a:t>
          </a:r>
          <a:r>
            <a:rPr lang="en-US" sz="2000"/>
            <a:t> mod p</a:t>
          </a:r>
        </a:p>
      </dgm:t>
    </dgm:pt>
    <dgm:pt modelId="{9E6F74DD-52BC-4121-81D2-9AD83216EA76}">
      <dgm:prSet phldrT="[Text]" custT="1"/>
      <dgm:spPr/>
      <dgm:t>
        <a:bodyPr/>
        <a:lstStyle/>
        <a:p>
          <a:r>
            <a:rPr lang="en-US" sz="3100"/>
            <a:t>Bar</a:t>
          </a:r>
        </a:p>
        <a:p>
          <a:r>
            <a:rPr lang="en-US" sz="1600"/>
            <a:t>(knows p, g, B)</a:t>
          </a:r>
        </a:p>
      </dgm:t>
    </dgm:pt>
    <dgm:pt modelId="{4D578E14-E4AF-4C99-A115-3CD7A34919BA}" type="parTrans" cxnId="{0086B089-B7AC-4B20-9637-EBF3A56DF2EA}">
      <dgm:prSet/>
      <dgm:spPr/>
      <dgm:t>
        <a:bodyPr/>
        <a:lstStyle/>
        <a:p>
          <a:endParaRPr lang="en-US"/>
        </a:p>
      </dgm:t>
    </dgm:pt>
    <dgm:pt modelId="{1F328EB0-85D2-4E27-84B4-75E412E4BEBC}" type="sibTrans" cxnId="{0086B089-B7AC-4B20-9637-EBF3A56DF2EA}">
      <dgm:prSet custT="1"/>
      <dgm:spPr/>
      <dgm:t>
        <a:bodyPr/>
        <a:lstStyle/>
        <a:p>
          <a:r>
            <a:rPr lang="en-US" sz="2000"/>
            <a:t>g</a:t>
          </a:r>
          <a:r>
            <a:rPr lang="en-US" sz="2000" baseline="30000"/>
            <a:t>B</a:t>
          </a:r>
          <a:r>
            <a:rPr lang="en-US" sz="2000"/>
            <a:t> mod p</a:t>
          </a:r>
        </a:p>
      </dgm:t>
    </dgm:pt>
    <dgm:pt modelId="{F11E3803-D261-4018-BB37-EE8252D4BA84}" type="pres">
      <dgm:prSet presAssocID="{BFA688A4-6DA8-411A-9BA6-BC56B31683C3}" presName="cycle" presStyleCnt="0">
        <dgm:presLayoutVars>
          <dgm:dir/>
          <dgm:resizeHandles val="exact"/>
        </dgm:presLayoutVars>
      </dgm:prSet>
      <dgm:spPr/>
    </dgm:pt>
    <dgm:pt modelId="{08B79490-F2E3-4FB8-840A-9AF3867271FD}" type="pres">
      <dgm:prSet presAssocID="{07C19890-0C59-4933-95C1-44CF5373A5A6}" presName="node" presStyleLbl="node1" presStyleIdx="0" presStyleCnt="2">
        <dgm:presLayoutVars>
          <dgm:bulletEnabled val="1"/>
        </dgm:presLayoutVars>
      </dgm:prSet>
      <dgm:spPr/>
    </dgm:pt>
    <dgm:pt modelId="{46937DDB-25F4-4CBC-A300-070ECD92DDB7}" type="pres">
      <dgm:prSet presAssocID="{908C3332-A53F-47EB-97A8-25555B159E02}" presName="sibTrans" presStyleLbl="sibTrans2D1" presStyleIdx="0" presStyleCnt="2"/>
      <dgm:spPr/>
    </dgm:pt>
    <dgm:pt modelId="{085963EB-8923-4339-8908-99A41E0AB540}" type="pres">
      <dgm:prSet presAssocID="{908C3332-A53F-47EB-97A8-25555B159E02}" presName="connectorText" presStyleLbl="sibTrans2D1" presStyleIdx="0" presStyleCnt="2"/>
      <dgm:spPr/>
    </dgm:pt>
    <dgm:pt modelId="{EFFC59FD-F23D-4236-B0B0-A70B2F4572A8}" type="pres">
      <dgm:prSet presAssocID="{9E6F74DD-52BC-4121-81D2-9AD83216EA76}" presName="node" presStyleLbl="node1" presStyleIdx="1" presStyleCnt="2">
        <dgm:presLayoutVars>
          <dgm:bulletEnabled val="1"/>
        </dgm:presLayoutVars>
      </dgm:prSet>
      <dgm:spPr/>
    </dgm:pt>
    <dgm:pt modelId="{C1F592A0-C241-473E-927C-7C7DFD48671E}" type="pres">
      <dgm:prSet presAssocID="{1F328EB0-85D2-4E27-84B4-75E412E4BEBC}" presName="sibTrans" presStyleLbl="sibTrans2D1" presStyleIdx="1" presStyleCnt="2"/>
      <dgm:spPr/>
    </dgm:pt>
    <dgm:pt modelId="{B8BFDDA3-B42B-4D78-B529-4BF645ABFEC1}" type="pres">
      <dgm:prSet presAssocID="{1F328EB0-85D2-4E27-84B4-75E412E4BEBC}" presName="connectorText" presStyleLbl="sibTrans2D1" presStyleIdx="1" presStyleCnt="2"/>
      <dgm:spPr/>
    </dgm:pt>
  </dgm:ptLst>
  <dgm:cxnLst>
    <dgm:cxn modelId="{998F5425-9F9A-4A39-958B-322C3667864E}" type="presOf" srcId="{BFA688A4-6DA8-411A-9BA6-BC56B31683C3}" destId="{F11E3803-D261-4018-BB37-EE8252D4BA84}" srcOrd="0" destOrd="0" presId="urn:microsoft.com/office/officeart/2005/8/layout/cycle2"/>
    <dgm:cxn modelId="{747FEA28-48C5-4684-A7CC-50E9EA133836}" type="presOf" srcId="{1F328EB0-85D2-4E27-84B4-75E412E4BEBC}" destId="{B8BFDDA3-B42B-4D78-B529-4BF645ABFEC1}" srcOrd="1" destOrd="0" presId="urn:microsoft.com/office/officeart/2005/8/layout/cycle2"/>
    <dgm:cxn modelId="{695AFC3E-C132-4D96-98C3-17F447DFD9AD}" type="presOf" srcId="{908C3332-A53F-47EB-97A8-25555B159E02}" destId="{46937DDB-25F4-4CBC-A300-070ECD92DDB7}" srcOrd="0" destOrd="0" presId="urn:microsoft.com/office/officeart/2005/8/layout/cycle2"/>
    <dgm:cxn modelId="{F497753F-EED2-4AB1-99AA-471673F8D121}" type="presOf" srcId="{908C3332-A53F-47EB-97A8-25555B159E02}" destId="{085963EB-8923-4339-8908-99A41E0AB540}" srcOrd="1" destOrd="0" presId="urn:microsoft.com/office/officeart/2005/8/layout/cycle2"/>
    <dgm:cxn modelId="{F1ED867D-7850-49A8-AC84-A9236EDFA71E}" type="presOf" srcId="{07C19890-0C59-4933-95C1-44CF5373A5A6}" destId="{08B79490-F2E3-4FB8-840A-9AF3867271FD}" srcOrd="0" destOrd="0" presId="urn:microsoft.com/office/officeart/2005/8/layout/cycle2"/>
    <dgm:cxn modelId="{0086B089-B7AC-4B20-9637-EBF3A56DF2EA}" srcId="{BFA688A4-6DA8-411A-9BA6-BC56B31683C3}" destId="{9E6F74DD-52BC-4121-81D2-9AD83216EA76}" srcOrd="1" destOrd="0" parTransId="{4D578E14-E4AF-4C99-A115-3CD7A34919BA}" sibTransId="{1F328EB0-85D2-4E27-84B4-75E412E4BEBC}"/>
    <dgm:cxn modelId="{030FA88A-FBAD-474E-A960-D46E0C5D41C1}" srcId="{BFA688A4-6DA8-411A-9BA6-BC56B31683C3}" destId="{07C19890-0C59-4933-95C1-44CF5373A5A6}" srcOrd="0" destOrd="0" parTransId="{D5D12040-08E9-4A6F-88B1-D531D177F019}" sibTransId="{908C3332-A53F-47EB-97A8-25555B159E02}"/>
    <dgm:cxn modelId="{0A1878D5-20F5-4583-A69B-848C05B53DF3}" type="presOf" srcId="{1F328EB0-85D2-4E27-84B4-75E412E4BEBC}" destId="{C1F592A0-C241-473E-927C-7C7DFD48671E}" srcOrd="0" destOrd="0" presId="urn:microsoft.com/office/officeart/2005/8/layout/cycle2"/>
    <dgm:cxn modelId="{DC7A8EE3-EB2C-4876-BD32-D673833D9BB1}" type="presOf" srcId="{9E6F74DD-52BC-4121-81D2-9AD83216EA76}" destId="{EFFC59FD-F23D-4236-B0B0-A70B2F4572A8}" srcOrd="0" destOrd="0" presId="urn:microsoft.com/office/officeart/2005/8/layout/cycle2"/>
    <dgm:cxn modelId="{8E0E1B9F-E6BD-43B0-A9B4-22DC175579F5}" type="presParOf" srcId="{F11E3803-D261-4018-BB37-EE8252D4BA84}" destId="{08B79490-F2E3-4FB8-840A-9AF3867271FD}" srcOrd="0" destOrd="0" presId="urn:microsoft.com/office/officeart/2005/8/layout/cycle2"/>
    <dgm:cxn modelId="{F7DABF1E-4468-4A23-9E18-EB3F4217F3FC}" type="presParOf" srcId="{F11E3803-D261-4018-BB37-EE8252D4BA84}" destId="{46937DDB-25F4-4CBC-A300-070ECD92DDB7}" srcOrd="1" destOrd="0" presId="urn:microsoft.com/office/officeart/2005/8/layout/cycle2"/>
    <dgm:cxn modelId="{1CDD953D-36A6-4C1D-B874-6411A2CEB236}" type="presParOf" srcId="{46937DDB-25F4-4CBC-A300-070ECD92DDB7}" destId="{085963EB-8923-4339-8908-99A41E0AB540}" srcOrd="0" destOrd="0" presId="urn:microsoft.com/office/officeart/2005/8/layout/cycle2"/>
    <dgm:cxn modelId="{863EDCE1-1B3F-44E1-B50D-83F5C8E5C5B2}" type="presParOf" srcId="{F11E3803-D261-4018-BB37-EE8252D4BA84}" destId="{EFFC59FD-F23D-4236-B0B0-A70B2F4572A8}" srcOrd="2" destOrd="0" presId="urn:microsoft.com/office/officeart/2005/8/layout/cycle2"/>
    <dgm:cxn modelId="{2B44D3AC-AFB8-4AF0-9762-F05EBAECCB28}" type="presParOf" srcId="{F11E3803-D261-4018-BB37-EE8252D4BA84}" destId="{C1F592A0-C241-473E-927C-7C7DFD48671E}" srcOrd="3" destOrd="0" presId="urn:microsoft.com/office/officeart/2005/8/layout/cycle2"/>
    <dgm:cxn modelId="{E9417726-7511-4FBB-A0D8-4F9A60F4A089}" type="presParOf" srcId="{C1F592A0-C241-473E-927C-7C7DFD48671E}" destId="{B8BFDDA3-B42B-4D78-B529-4BF645ABFEC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B79490-F2E3-4FB8-840A-9AF3867271FD}">
      <dsp:nvSpPr>
        <dsp:cNvPr id="0" name=""/>
        <dsp:cNvSpPr/>
      </dsp:nvSpPr>
      <dsp:spPr>
        <a:xfrm>
          <a:off x="576" y="1075"/>
          <a:ext cx="1850502" cy="1850502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Foo</a:t>
          </a:r>
        </a:p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(knows p, g, A)</a:t>
          </a:r>
        </a:p>
      </dsp:txBody>
      <dsp:txXfrm>
        <a:off x="271576" y="272075"/>
        <a:ext cx="1308502" cy="1308502"/>
      </dsp:txXfrm>
    </dsp:sp>
    <dsp:sp modelId="{46937DDB-25F4-4CBC-A300-070ECD92DDB7}">
      <dsp:nvSpPr>
        <dsp:cNvPr id="0" name=""/>
        <dsp:cNvSpPr/>
      </dsp:nvSpPr>
      <dsp:spPr>
        <a:xfrm>
          <a:off x="1755068" y="-269497"/>
          <a:ext cx="1336091" cy="624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g</a:t>
          </a:r>
          <a:r>
            <a:rPr lang="en-US" sz="2000" kern="1200" baseline="30000"/>
            <a:t>A</a:t>
          </a:r>
          <a:r>
            <a:rPr lang="en-US" sz="2000" kern="1200"/>
            <a:t> mod p</a:t>
          </a:r>
        </a:p>
      </dsp:txBody>
      <dsp:txXfrm>
        <a:off x="1755068" y="-144588"/>
        <a:ext cx="1148728" cy="374726"/>
      </dsp:txXfrm>
    </dsp:sp>
    <dsp:sp modelId="{EFFC59FD-F23D-4236-B0B0-A70B2F4572A8}">
      <dsp:nvSpPr>
        <dsp:cNvPr id="0" name=""/>
        <dsp:cNvSpPr/>
      </dsp:nvSpPr>
      <dsp:spPr>
        <a:xfrm>
          <a:off x="3070777" y="1075"/>
          <a:ext cx="1850502" cy="1850502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Bar</a:t>
          </a:r>
        </a:p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(knows p, g, B)</a:t>
          </a:r>
        </a:p>
      </dsp:txBody>
      <dsp:txXfrm>
        <a:off x="3341777" y="272075"/>
        <a:ext cx="1308502" cy="1308502"/>
      </dsp:txXfrm>
    </dsp:sp>
    <dsp:sp modelId="{C1F592A0-C241-473E-927C-7C7DFD48671E}">
      <dsp:nvSpPr>
        <dsp:cNvPr id="0" name=""/>
        <dsp:cNvSpPr/>
      </dsp:nvSpPr>
      <dsp:spPr>
        <a:xfrm rot="10800000">
          <a:off x="1830696" y="1497607"/>
          <a:ext cx="1336091" cy="624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g</a:t>
          </a:r>
          <a:r>
            <a:rPr lang="en-US" sz="2000" kern="1200" baseline="30000"/>
            <a:t>B</a:t>
          </a:r>
          <a:r>
            <a:rPr lang="en-US" sz="2000" kern="1200"/>
            <a:t> mod p</a:t>
          </a:r>
        </a:p>
      </dsp:txBody>
      <dsp:txXfrm rot="10800000">
        <a:off x="2018059" y="1622516"/>
        <a:ext cx="1148728" cy="3747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7D3150-6537-4F19-A22A-C8796BBB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570</TotalTime>
  <Pages>1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11962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anil</dc:creator>
  <cp:lastModifiedBy>Satyajit Ghana</cp:lastModifiedBy>
  <cp:revision>154</cp:revision>
  <cp:lastPrinted>2018-10-27T12:28:00Z</cp:lastPrinted>
  <dcterms:created xsi:type="dcterms:W3CDTF">2017-08-16T05:19:00Z</dcterms:created>
  <dcterms:modified xsi:type="dcterms:W3CDTF">2018-10-27T12:28:00Z</dcterms:modified>
</cp:coreProperties>
</file>